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E0916" w14:textId="19BA4735" w:rsidR="002E2BBD" w:rsidRPr="00C1438E" w:rsidRDefault="002E2BBD" w:rsidP="002E2BBD">
      <w:pPr>
        <w:pStyle w:val="Preformatted"/>
        <w:spacing w:line="360" w:lineRule="auto"/>
        <w:jc w:val="center"/>
        <w:rPr>
          <w:rFonts w:ascii="Times New Roman" w:hAnsi="Times New Roman"/>
          <w:b/>
          <w:sz w:val="24"/>
        </w:rPr>
      </w:pPr>
      <w:r w:rsidRPr="00C1438E">
        <w:rPr>
          <w:rFonts w:ascii="Times New Roman" w:hAnsi="Times New Roman"/>
          <w:b/>
          <w:sz w:val="24"/>
        </w:rPr>
        <w:t>LIETUVOS RESPUBLIKOS VYRIAUSYBĖS KANCELIARIJ</w:t>
      </w:r>
      <w:r w:rsidR="003D7EB1" w:rsidRPr="00C1438E">
        <w:rPr>
          <w:rFonts w:ascii="Times New Roman" w:hAnsi="Times New Roman"/>
          <w:b/>
          <w:sz w:val="24"/>
        </w:rPr>
        <w:t>A</w:t>
      </w:r>
    </w:p>
    <w:p w14:paraId="2F6F6A28" w14:textId="77777777" w:rsidR="002E2BBD" w:rsidRPr="00C1438E" w:rsidRDefault="002E2BBD" w:rsidP="002E2BBD">
      <w:pPr>
        <w:pStyle w:val="Preformatted"/>
        <w:spacing w:line="360" w:lineRule="auto"/>
        <w:jc w:val="center"/>
        <w:rPr>
          <w:rFonts w:ascii="Times New Roman" w:hAnsi="Times New Roman"/>
          <w:b/>
          <w:sz w:val="24"/>
        </w:rPr>
      </w:pPr>
      <w:r w:rsidRPr="00C1438E">
        <w:rPr>
          <w:rFonts w:ascii="Times New Roman" w:hAnsi="Times New Roman"/>
          <w:b/>
          <w:sz w:val="24"/>
        </w:rPr>
        <w:t>TEISĖS GRUPĖ</w:t>
      </w:r>
    </w:p>
    <w:p w14:paraId="539FF618" w14:textId="38261D8C" w:rsidR="002E2BBD" w:rsidRPr="00C1438E" w:rsidRDefault="002E2BBD" w:rsidP="00D956C7">
      <w:pPr>
        <w:pStyle w:val="Preformatted"/>
        <w:spacing w:line="360" w:lineRule="auto"/>
        <w:jc w:val="center"/>
        <w:rPr>
          <w:rFonts w:ascii="Times New Roman" w:hAnsi="Times New Roman"/>
          <w:b/>
          <w:sz w:val="24"/>
        </w:rPr>
      </w:pPr>
      <w:r w:rsidRPr="00C1438E">
        <w:rPr>
          <w:rFonts w:ascii="Times New Roman" w:hAnsi="Times New Roman"/>
          <w:b/>
          <w:sz w:val="24"/>
        </w:rPr>
        <w:t>IŠVADA</w:t>
      </w:r>
    </w:p>
    <w:p w14:paraId="7F4F90C4" w14:textId="77777777" w:rsidR="00DD4172" w:rsidRPr="00C1438E" w:rsidRDefault="00DD4172" w:rsidP="002E2BBD">
      <w:pPr>
        <w:pStyle w:val="Preformatted"/>
        <w:spacing w:line="360" w:lineRule="auto"/>
        <w:jc w:val="center"/>
        <w:rPr>
          <w:rFonts w:ascii="Times New Roman" w:hAnsi="Times New Roman"/>
          <w:b/>
          <w:sz w:val="24"/>
        </w:rPr>
      </w:pPr>
    </w:p>
    <w:p w14:paraId="37B148D0" w14:textId="0DB20447" w:rsidR="00E91B02" w:rsidRPr="00C1438E" w:rsidRDefault="00E32EDB" w:rsidP="00B01F0D">
      <w:pPr>
        <w:pStyle w:val="Preformatted"/>
        <w:spacing w:line="360" w:lineRule="auto"/>
        <w:jc w:val="center"/>
        <w:rPr>
          <w:rFonts w:ascii="Times New Roman" w:hAnsi="Times New Roman"/>
          <w:b/>
          <w:sz w:val="24"/>
          <w:szCs w:val="24"/>
        </w:rPr>
      </w:pPr>
      <w:r w:rsidRPr="00C1438E">
        <w:rPr>
          <w:rFonts w:ascii="Times New Roman" w:hAnsi="Times New Roman"/>
          <w:noProof/>
        </w:rPr>
        <mc:AlternateContent>
          <mc:Choice Requires="wpi">
            <w:drawing>
              <wp:anchor distT="0" distB="0" distL="114300" distR="114300" simplePos="0" relativeHeight="251659264" behindDoc="0" locked="0" layoutInCell="1" allowOverlap="1" wp14:anchorId="1BD6C574" wp14:editId="5AA62866">
                <wp:simplePos x="0" y="0"/>
                <wp:positionH relativeFrom="column">
                  <wp:posOffset>483870</wp:posOffset>
                </wp:positionH>
                <wp:positionV relativeFrom="paragraph">
                  <wp:posOffset>485775</wp:posOffset>
                </wp:positionV>
                <wp:extent cx="13335" cy="13335"/>
                <wp:effectExtent l="50800" t="50800" r="50165" b="50165"/>
                <wp:wrapNone/>
                <wp:docPr id="113486462" name="Rankraštį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noChangeAspect="1" noEditPoints="1" noChangeArrowheads="1" noChangeShapeType="1"/>
                        </w14:cNvContentPartPr>
                      </w14:nvContentPartPr>
                      <w14:xfrm>
                        <a:off x="0" y="0"/>
                        <a:ext cx="13335" cy="13335"/>
                      </w14:xfrm>
                    </w14:contentPart>
                  </a:graphicData>
                </a:graphic>
                <wp14:sizeRelH relativeFrom="page">
                  <wp14:pctWidth>0</wp14:pctWidth>
                </wp14:sizeRelH>
                <wp14:sizeRelV relativeFrom="page">
                  <wp14:pctHeight>0</wp14:pctHeight>
                </wp14:sizeRelV>
              </wp:anchor>
            </w:drawing>
          </mc:Choice>
          <mc:Fallback>
            <w:pict>
              <v:shapetype w14:anchorId="50540F4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ankraštį 1" o:spid="_x0000_s1026" type="#_x0000_t75" style="position:absolute;margin-left:20.25pt;margin-top:20.4pt;width:36.7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 dyT+wfKKEqcdEEJJOpAyAkLlAyz7JbHqPFt+JrR/j5O2C1AyeLD97rlHdrk5DJaNEMg4rPgqLzgD VE4b7Cr+sXvOHjijKFFL6xAqfgTim/r2ptwdPRBLaaSK9zH6RyFI9TBIyp0HTDetC4OMaRs64aXa yw7EuijuhXIYAWMWJwavywZa+Wkj2x7S8ckkgCXOnk6DU1fFpffWKBmTqRhR/2jJzg15Ss4z1BtP d0mDiz8bppvrBefca3qaYDSwNxniixyShtCBBKxd41T+P2OSHChzbWsU5E2g7Zy6OF1jG9yLtFYL 9DQy2CWWdl8YYFxA/RJtUuwdxgtdzJ9dfwMAAP//AwBQSwMEFAAGAAgAAAAhADj9If/WAAAAlAEA AAsAAABfcmVscy8ucmVsc6SQwWrDMAyG74O9g9F9cZrDGKNOL6PQa+kewNiKYxpbRjLZ+vYzg8Ey ettRv9D3iX9/+EyLWpElUjaw63pQmB35mIOB98vx6QWUVJu9XSijgRsKHMbHh/0ZF1vbkcyxiGqU LAbmWsur1uJmTFY6KpjbZiJOtraRgy7WXW1APfT9s+bfDBg3THXyBvjkB1CXW2nmP+wUHZPQVDtH SdM0RXePqj195DOujWI5YDXgWb5DxrVrz4G+79390xvYljm6I9uEb+S2fhyoZT96vely/AIAAP// AwBQSwMEFAAGAAgAAAAhABY43nm8AQAA0wMAAA4AAABkcnMvZTJvRG9jLnhtbJxT227bMAx9H7B/ EPS+OE7SYDXiFEOzAQW6Lei6D1B1iYVaokApdfL3Y+y4TpoNA/piUKR8eA55tLjZuZq9aIwWfMnz 0Zgz7SUo6zcl//347dNnzmISXokavC75Xkd+s/z4YdGEQk+gglppZATiY9GEklcphSLLoqy0E3EE QXsqGkAnEh1xkykUDaG7OpuMx/OsAVQBQeoYKbvqinzZ4hujZfppTNSJ1SWfTObz6yvO0hDiED69 htlyIYoNilBZeaQm3sHMCeuJyCvUSiTBtmgvoJyVCBFMGklwGRhjpW51kcJ8/EbhnX8+qMtncouF BJ+0T2uBqZ9hW3hPC1dz9tR8B0VbEtsE/IhII/r/UjrSK5BbR3y6zaCuRSJbxMqGyBkWVpUc71Q+ 8Pcvt4OCNQ66frwtiHxWyHAP8jn2K8lnF8z+OsmjYbphtkthHh6AXJBzim4r4Tf6SwzklWPqq7Jp DdaneH4HEZpKC3We/lWJoB/3geaWc/JO1i/nQkRf+ZfsnUF3MAxNk+1KTm9pf/i2ftS7xCQl8+l0 Sh6WVOnCk47d/32XE3MQqTMbnp4PhE/e4vIPAAAA//8DAFBLAwQUAAYACAAAACEA39gQwMcBAABq BAAAEAAAAGRycy9pbmsvaW5rMS54bWy0k0Fv2yAUx++T9h0QO+wy22Anc2LV6WmRJm3S1HbSdnRt GqMaiADHybffMybEVdOdNlmy4MH7896PPze3R9GhA9OGK1liGhOMmKxVw+WuxD8fttEKI2Mr2VSd kqzEJ2bw7eb9uxsun0VXwB+BgjTjSHQlbq3dF0kyDEM8ZLHSuyQlJEu+yufv3/DGZzXsiUtu4Uhz DtVKWna0o1jBmxLX9kjCftC+V72uWVgeI7q+7LC6qtlWaVHZoNhWUrIOyUpA3b8wsqc9DDics2Ma I8Gh4SiN6SJfrL6sIVAdSzyb91CigUoETq5r/v4PmtvXmmNZWZp/zjHyJTXsMNaUOObF273/0GrP tOXsgnmC4hdOqJ7mjs8ESjOjun68G4wOVdcDMkoI2MKfTZMrQF7rAZt/qgdc3tSbF/cSjW9vzsFD C5Y6X63lgoHRxT54zBoQHsP3VrvnkJJ0EVEa0fSB0oKsC5rHyzSbXYV38VnzUfemDXqP+uJXtxKo TZ0NvLFtgE5iki0D9Tnza7kt47vW/jXZN+6yg3euvERnJ+Q7uWNPJf7gHiNymVPAtUIQQelimS8/ fSTwRSu6pi88GU4B2Js/AAAA//8DAFBLAwQUAAYACAAAACEA5gPAGNsAAAAJAQAADwAAAGRycy9k b3ducmV2LnhtbEyPQU/DMAyF70j8h8hI3Fha6ACVphNC7AQXBhJXrzVtoHGqJlu7/XpcLuNkW+/p +X3FanKd2tMQrGcD6SIBRVz52nJj4ON9fXUPKkTkGjvPZOBAAVbl+VmBee1HfqP9JjZKQjjkaKCN sc+1DlVLDsPC98SiffnBYZRzaHQ94CjhrtPXSXKrHVqWDy329NRS9bPZOQPfHl8+11k6NsfD8vja e/ts76wxlxfT4wOoSFM8mWGuL9WhlE5bv+M6qM5AlizFOU8hmPU0E7bt33IDuiz0f4LyFwAA//8D AFBLAwQUAAYACAAAACEAeRi8nb8AAAAhAQAAGQAAAGRycy9fcmVscy9lMm9Eb2MueG1sLnJlbHOE z7FqxDAMBuC90Hcw2hslHcpR4mQ5DrKWFG41jpKYxLKxnNJ7+3rswcENGoTQ90tt/+t39UNJXGAN TVWDIrZhcrxo+B4vbydQkg1PZg9MGm4k0HevL+0X7SaXJVldFFUUFg1rzvETUexK3kgVInGZzCF5 k0ubFozGbmYhfK/rD0z/DejuTDVMGtIwNaDGWyzJz+0wz87SOdjDE+cHEWgPycFf/V5QkxbKGhxv WKqpyqGAXYt3j3V/AAAA//8DAFBLAQItABQABgAIAAAAIQCbMyc3DAEAAC0CAAATAAAAAAAAAAAA AAAAAAAAAABbQ29udGVudF9UeXBlc10ueG1sUEsBAi0AFAAGAAgAAAAhADj9If/WAAAAlAEAAAsA AAAAAAAAAAAAAAAAPQEAAF9yZWxzLy5yZWxzUEsBAi0AFAAGAAgAAAAhABY43nm8AQAA0wMAAA4A AAAAAAAAAAAAAAAAPAIAAGRycy9lMm9Eb2MueG1sUEsBAi0AFAAGAAgAAAAhAN/YEMDHAQAAagQA ABAAAAAAAAAAAAAAAAAAJAQAAGRycy9pbmsvaW5rMS54bWxQSwECLQAUAAYACAAAACEA5gPAGNsA AAAJAQAADwAAAAAAAAAAAAAAAAAZBgAAZHJzL2Rvd25yZXYueG1sUEsBAi0AFAAGAAgAAAAhAHkY vJ2/AAAAIQEAABkAAAAAAAAAAAAAAAAAIQcAAGRycy9fcmVscy9lMm9Eb2MueG1sLnJlbHNQSwUG AAAAAAYABgB4AQAAFwgAAAAA ">
                <v:imagedata r:id="rId12" o:title=""/>
                <o:lock v:ext="edit" rotation="t" verticies="t" shapetype="t"/>
              </v:shape>
            </w:pict>
          </mc:Fallback>
        </mc:AlternateContent>
      </w:r>
      <w:r w:rsidR="00E91B02" w:rsidRPr="00C1438E">
        <w:rPr>
          <w:rFonts w:ascii="Times New Roman" w:hAnsi="Times New Roman"/>
          <w:b/>
          <w:sz w:val="24"/>
          <w:szCs w:val="24"/>
        </w:rPr>
        <w:t xml:space="preserve">DĖL LIETUVOS RESPUBLIKOS VYRIAUSYBĖS NUTARIMO </w:t>
      </w:r>
      <w:r w:rsidR="00F34F4E" w:rsidRPr="00C1438E">
        <w:rPr>
          <w:rFonts w:ascii="Times New Roman" w:hAnsi="Times New Roman"/>
          <w:b/>
          <w:sz w:val="24"/>
          <w:szCs w:val="24"/>
        </w:rPr>
        <w:t>„</w:t>
      </w:r>
      <w:r w:rsidR="00B01F0D" w:rsidRPr="00B01F0D">
        <w:rPr>
          <w:rFonts w:ascii="Times New Roman" w:hAnsi="Times New Roman"/>
          <w:b/>
          <w:sz w:val="24"/>
          <w:szCs w:val="24"/>
        </w:rPr>
        <w:t>DĖL LIETUVOS RESPUBLIKOS VYRIAUSYBĖS 2022 M. LAPKRIČIO 30 D. NUTARIMO NR. 1191 „DĖL NACIONALINIO VĖŽIO INSTITUTO PERTVARKYMO, NACIONALINIO VĖŽIO INSTITUTO ĮSTATŲ PATVIRTINIMO, VALSTYBĖS TURTO INVESTAVIMO IR VALSTYBEI NUOSAVYBĖS TEISE PRIKLAUSANČIO TURTO PERDAVIMO PAGAL VALSTYBĖS TURTO PATIKĖJIMO SUTARTĮ“ PAKEITIMO</w:t>
      </w:r>
      <w:r w:rsidR="000D11CB" w:rsidRPr="00C1438E">
        <w:rPr>
          <w:rFonts w:ascii="Times New Roman" w:hAnsi="Times New Roman"/>
          <w:b/>
          <w:sz w:val="24"/>
          <w:szCs w:val="24"/>
        </w:rPr>
        <w:t xml:space="preserve">“ </w:t>
      </w:r>
      <w:r w:rsidR="00E91B02" w:rsidRPr="00C1438E">
        <w:rPr>
          <w:rFonts w:ascii="Times New Roman" w:hAnsi="Times New Roman"/>
          <w:b/>
          <w:sz w:val="24"/>
          <w:szCs w:val="24"/>
        </w:rPr>
        <w:t>PROJEKTO</w:t>
      </w:r>
    </w:p>
    <w:p w14:paraId="6020C666" w14:textId="643A5EC6" w:rsidR="002E2BBD" w:rsidRPr="00C1438E" w:rsidRDefault="003D7EB1" w:rsidP="002E2BBD">
      <w:pPr>
        <w:pStyle w:val="Preformatted"/>
        <w:spacing w:line="360" w:lineRule="auto"/>
        <w:jc w:val="center"/>
        <w:rPr>
          <w:rFonts w:ascii="Times New Roman" w:hAnsi="Times New Roman"/>
          <w:sz w:val="24"/>
        </w:rPr>
      </w:pPr>
      <w:r w:rsidRPr="00C1438E">
        <w:rPr>
          <w:rFonts w:ascii="Times New Roman" w:hAnsi="Times New Roman"/>
          <w:b/>
          <w:sz w:val="24"/>
        </w:rPr>
        <w:t>(</w:t>
      </w:r>
      <w:r w:rsidR="00980B19" w:rsidRPr="00C1438E">
        <w:rPr>
          <w:rFonts w:ascii="Times New Roman" w:hAnsi="Times New Roman"/>
          <w:b/>
          <w:sz w:val="24"/>
        </w:rPr>
        <w:t>TAP-</w:t>
      </w:r>
      <w:r w:rsidR="0034435A" w:rsidRPr="00C1438E">
        <w:rPr>
          <w:rFonts w:ascii="Times New Roman" w:hAnsi="Times New Roman"/>
          <w:b/>
          <w:sz w:val="24"/>
        </w:rPr>
        <w:t>24-</w:t>
      </w:r>
      <w:r w:rsidR="00C14D33" w:rsidRPr="00C1438E">
        <w:rPr>
          <w:rFonts w:ascii="Times New Roman" w:hAnsi="Times New Roman"/>
          <w:b/>
          <w:sz w:val="24"/>
        </w:rPr>
        <w:t>1</w:t>
      </w:r>
      <w:r w:rsidR="0065343A">
        <w:rPr>
          <w:rFonts w:ascii="Times New Roman" w:hAnsi="Times New Roman"/>
          <w:b/>
          <w:sz w:val="24"/>
        </w:rPr>
        <w:t>600</w:t>
      </w:r>
      <w:r w:rsidR="0034435A" w:rsidRPr="00C1438E">
        <w:rPr>
          <w:rFonts w:ascii="Times New Roman" w:hAnsi="Times New Roman"/>
          <w:b/>
          <w:sz w:val="24"/>
        </w:rPr>
        <w:t>;</w:t>
      </w:r>
      <w:r w:rsidR="002E2BBD" w:rsidRPr="00C1438E">
        <w:rPr>
          <w:rFonts w:ascii="Times New Roman" w:hAnsi="Times New Roman"/>
          <w:b/>
          <w:sz w:val="24"/>
        </w:rPr>
        <w:t xml:space="preserve"> TAIS NR</w:t>
      </w:r>
      <w:r w:rsidR="00B93FA2" w:rsidRPr="00C1438E">
        <w:rPr>
          <w:rFonts w:ascii="Times New Roman" w:hAnsi="Times New Roman"/>
          <w:b/>
          <w:sz w:val="24"/>
        </w:rPr>
        <w:t xml:space="preserve">. </w:t>
      </w:r>
      <w:r w:rsidR="006E3BBB" w:rsidRPr="00C1438E">
        <w:rPr>
          <w:rFonts w:ascii="Times New Roman" w:hAnsi="Times New Roman"/>
          <w:b/>
          <w:sz w:val="24"/>
        </w:rPr>
        <w:t>24-</w:t>
      </w:r>
      <w:r w:rsidR="00AC1609" w:rsidRPr="00C1438E">
        <w:rPr>
          <w:rFonts w:ascii="Times New Roman" w:hAnsi="Times New Roman"/>
          <w:b/>
          <w:sz w:val="24"/>
        </w:rPr>
        <w:t>1</w:t>
      </w:r>
      <w:r w:rsidR="0065343A">
        <w:rPr>
          <w:rFonts w:ascii="Times New Roman" w:hAnsi="Times New Roman"/>
          <w:b/>
          <w:sz w:val="24"/>
        </w:rPr>
        <w:t>7461</w:t>
      </w:r>
      <w:r w:rsidR="006E3BBB" w:rsidRPr="00C1438E">
        <w:rPr>
          <w:rFonts w:ascii="Times New Roman" w:hAnsi="Times New Roman"/>
          <w:b/>
          <w:sz w:val="24"/>
        </w:rPr>
        <w:t>(2)</w:t>
      </w:r>
      <w:r w:rsidRPr="00C1438E">
        <w:rPr>
          <w:rFonts w:ascii="Times New Roman" w:hAnsi="Times New Roman"/>
          <w:b/>
          <w:sz w:val="24"/>
        </w:rPr>
        <w:t>)</w:t>
      </w:r>
    </w:p>
    <w:p w14:paraId="6731FC25" w14:textId="76FEF45B" w:rsidR="00B2705E" w:rsidRPr="00C1438E" w:rsidRDefault="00B2705E" w:rsidP="002E2BBD">
      <w:pPr>
        <w:pStyle w:val="Preformatted"/>
        <w:spacing w:line="360" w:lineRule="auto"/>
        <w:jc w:val="center"/>
        <w:rPr>
          <w:rFonts w:ascii="Times New Roman" w:hAnsi="Times New Roman"/>
          <w:sz w:val="24"/>
        </w:rPr>
      </w:pPr>
    </w:p>
    <w:p w14:paraId="64682A25" w14:textId="2FE10964" w:rsidR="002E2BBD" w:rsidRPr="00C1438E" w:rsidRDefault="002E2BBD" w:rsidP="002E2BBD">
      <w:pPr>
        <w:pStyle w:val="Preformatted"/>
        <w:spacing w:line="360" w:lineRule="auto"/>
        <w:jc w:val="center"/>
        <w:rPr>
          <w:rFonts w:ascii="Times New Roman" w:hAnsi="Times New Roman"/>
          <w:sz w:val="24"/>
        </w:rPr>
      </w:pPr>
      <w:r w:rsidRPr="00C1438E">
        <w:rPr>
          <w:rFonts w:ascii="Times New Roman" w:hAnsi="Times New Roman"/>
          <w:sz w:val="24"/>
        </w:rPr>
        <w:t xml:space="preserve">Nr. </w:t>
      </w:r>
    </w:p>
    <w:p w14:paraId="49403B33" w14:textId="1C1311A1" w:rsidR="00B85B75" w:rsidRPr="00C1438E" w:rsidRDefault="002E2BBD" w:rsidP="00B85B75">
      <w:pPr>
        <w:pStyle w:val="Preformatted"/>
        <w:spacing w:line="360" w:lineRule="auto"/>
        <w:jc w:val="center"/>
        <w:rPr>
          <w:rFonts w:ascii="Times New Roman" w:hAnsi="Times New Roman"/>
          <w:sz w:val="24"/>
        </w:rPr>
      </w:pPr>
      <w:r w:rsidRPr="00C1438E">
        <w:rPr>
          <w:rFonts w:ascii="Times New Roman" w:hAnsi="Times New Roman"/>
          <w:sz w:val="24"/>
        </w:rPr>
        <w:t>Vilnius</w:t>
      </w:r>
    </w:p>
    <w:p w14:paraId="319D6DBA" w14:textId="77777777" w:rsidR="00E91B02" w:rsidRPr="00C1438E" w:rsidRDefault="00E91B02" w:rsidP="00B85B75">
      <w:pPr>
        <w:pStyle w:val="Preformatted"/>
        <w:tabs>
          <w:tab w:val="left" w:pos="709"/>
        </w:tabs>
        <w:spacing w:line="360" w:lineRule="auto"/>
        <w:jc w:val="both"/>
        <w:rPr>
          <w:rFonts w:ascii="Times New Roman" w:hAnsi="Times New Roman"/>
          <w:sz w:val="24"/>
        </w:rPr>
      </w:pPr>
    </w:p>
    <w:p w14:paraId="5126E54A" w14:textId="0B465C36" w:rsidR="00D92A12" w:rsidRPr="00C1438E" w:rsidRDefault="00E91B02" w:rsidP="004E0D60">
      <w:pPr>
        <w:pStyle w:val="Preformatted"/>
        <w:tabs>
          <w:tab w:val="left" w:pos="709"/>
        </w:tabs>
        <w:spacing w:line="360" w:lineRule="auto"/>
        <w:jc w:val="both"/>
        <w:rPr>
          <w:rFonts w:ascii="Times New Roman" w:hAnsi="Times New Roman"/>
          <w:sz w:val="24"/>
          <w:szCs w:val="24"/>
        </w:rPr>
      </w:pPr>
      <w:r w:rsidRPr="00C1438E">
        <w:rPr>
          <w:rFonts w:ascii="Times New Roman" w:hAnsi="Times New Roman"/>
          <w:sz w:val="24"/>
        </w:rPr>
        <w:tab/>
      </w:r>
      <w:r w:rsidR="00FE357E" w:rsidRPr="00C1438E">
        <w:rPr>
          <w:rFonts w:ascii="Times New Roman" w:hAnsi="Times New Roman"/>
          <w:sz w:val="24"/>
          <w:szCs w:val="24"/>
        </w:rPr>
        <w:t xml:space="preserve">Įvertinę </w:t>
      </w:r>
      <w:r w:rsidR="004702D7" w:rsidRPr="00C1438E">
        <w:rPr>
          <w:rFonts w:ascii="Times New Roman" w:hAnsi="Times New Roman"/>
          <w:sz w:val="24"/>
          <w:szCs w:val="24"/>
        </w:rPr>
        <w:t xml:space="preserve">Lietuvos Respublikos Vyriausybės nutarimo </w:t>
      </w:r>
      <w:r w:rsidR="001829C4">
        <w:rPr>
          <w:rFonts w:ascii="Times New Roman" w:hAnsi="Times New Roman"/>
          <w:sz w:val="24"/>
          <w:szCs w:val="24"/>
        </w:rPr>
        <w:t>„</w:t>
      </w:r>
      <w:r w:rsidR="0065343A" w:rsidRPr="0065343A">
        <w:rPr>
          <w:rFonts w:ascii="Times New Roman" w:hAnsi="Times New Roman"/>
          <w:sz w:val="24"/>
          <w:szCs w:val="24"/>
        </w:rPr>
        <w:t>Dėl Lietuvos Respublikos Vyriausybės 2022 m. lapkričio 30 d. nutarimo Nr. 1191</w:t>
      </w:r>
      <w:r w:rsidR="00452C2D">
        <w:rPr>
          <w:rFonts w:ascii="Times New Roman" w:hAnsi="Times New Roman"/>
          <w:sz w:val="24"/>
          <w:szCs w:val="24"/>
        </w:rPr>
        <w:t xml:space="preserve"> </w:t>
      </w:r>
      <w:r w:rsidR="0065343A" w:rsidRPr="0065343A">
        <w:rPr>
          <w:rFonts w:ascii="Times New Roman" w:hAnsi="Times New Roman"/>
          <w:sz w:val="24"/>
          <w:szCs w:val="24"/>
        </w:rPr>
        <w:t>„Dėl Nacionalinio vėžio instituto pertvarkymo, Nacionalinio vėžio instituto įstatų patvirtinimo, valstybės turto investavimo ir valstybei nuosavybės teise priklausančio turto perdavimo pagal valstybės turto patikėjimo sutartį“ pakeitimo</w:t>
      </w:r>
      <w:r w:rsidR="00431933">
        <w:rPr>
          <w:rFonts w:ascii="Times New Roman" w:hAnsi="Times New Roman"/>
          <w:sz w:val="24"/>
          <w:szCs w:val="24"/>
        </w:rPr>
        <w:t xml:space="preserve">“ </w:t>
      </w:r>
      <w:r w:rsidR="0034435A" w:rsidRPr="00C1438E">
        <w:rPr>
          <w:rFonts w:ascii="Times New Roman" w:hAnsi="Times New Roman"/>
          <w:sz w:val="24"/>
          <w:szCs w:val="24"/>
        </w:rPr>
        <w:t>projekto</w:t>
      </w:r>
      <w:r w:rsidR="00431933">
        <w:rPr>
          <w:rFonts w:ascii="Times New Roman" w:hAnsi="Times New Roman"/>
          <w:sz w:val="24"/>
          <w:szCs w:val="24"/>
        </w:rPr>
        <w:t xml:space="preserve"> </w:t>
      </w:r>
      <w:r w:rsidR="00740C9F" w:rsidRPr="00C1438E">
        <w:rPr>
          <w:rFonts w:ascii="Times New Roman" w:hAnsi="Times New Roman"/>
          <w:sz w:val="24"/>
          <w:szCs w:val="24"/>
        </w:rPr>
        <w:t>atitiktį įstatymams, Lietuvos Respublikos Vyriausybės nutarimams bei teisės technikos reikalavimams,</w:t>
      </w:r>
      <w:r w:rsidR="00B23CF1" w:rsidRPr="00C1438E">
        <w:rPr>
          <w:rFonts w:ascii="Times New Roman" w:hAnsi="Times New Roman"/>
          <w:sz w:val="24"/>
          <w:szCs w:val="24"/>
        </w:rPr>
        <w:t xml:space="preserve"> </w:t>
      </w:r>
      <w:r w:rsidR="00431933">
        <w:rPr>
          <w:rFonts w:ascii="Times New Roman" w:hAnsi="Times New Roman"/>
          <w:sz w:val="24"/>
          <w:szCs w:val="24"/>
        </w:rPr>
        <w:t>pažymime, jog pastabų</w:t>
      </w:r>
      <w:r w:rsidR="00B23CF1" w:rsidRPr="00C1438E">
        <w:rPr>
          <w:rFonts w:ascii="Times New Roman" w:hAnsi="Times New Roman"/>
          <w:sz w:val="24"/>
          <w:szCs w:val="24"/>
        </w:rPr>
        <w:t xml:space="preserve"> ir pasiūlym</w:t>
      </w:r>
      <w:r w:rsidR="00431933">
        <w:rPr>
          <w:rFonts w:ascii="Times New Roman" w:hAnsi="Times New Roman"/>
          <w:sz w:val="24"/>
          <w:szCs w:val="24"/>
        </w:rPr>
        <w:t>ų neturime.</w:t>
      </w:r>
    </w:p>
    <w:p w14:paraId="3C0A60A1" w14:textId="77777777" w:rsidR="00945F2C" w:rsidRDefault="00945F2C" w:rsidP="007F7E8F">
      <w:pPr>
        <w:pStyle w:val="Preformatted"/>
        <w:tabs>
          <w:tab w:val="left" w:pos="709"/>
        </w:tabs>
        <w:spacing w:line="360" w:lineRule="auto"/>
        <w:jc w:val="both"/>
        <w:rPr>
          <w:rFonts w:ascii="Times New Roman" w:hAnsi="Times New Roman"/>
          <w:sz w:val="24"/>
          <w:szCs w:val="24"/>
        </w:rPr>
      </w:pPr>
    </w:p>
    <w:p w14:paraId="637E251B" w14:textId="77777777" w:rsidR="00945F2C" w:rsidRPr="00C1438E" w:rsidRDefault="00945F2C" w:rsidP="007F7E8F">
      <w:pPr>
        <w:pStyle w:val="Preformatted"/>
        <w:tabs>
          <w:tab w:val="left" w:pos="709"/>
        </w:tabs>
        <w:spacing w:line="360" w:lineRule="auto"/>
        <w:jc w:val="both"/>
        <w:rPr>
          <w:rFonts w:ascii="Times New Roman" w:hAnsi="Times New Roman"/>
          <w:sz w:val="24"/>
          <w:szCs w:val="24"/>
        </w:rPr>
      </w:pPr>
    </w:p>
    <w:p w14:paraId="32F95566" w14:textId="77777777" w:rsidR="007F7E8F" w:rsidRPr="00C1438E" w:rsidRDefault="007F7E8F" w:rsidP="007F7E8F">
      <w:pPr>
        <w:pStyle w:val="Preformatted"/>
        <w:tabs>
          <w:tab w:val="left" w:pos="709"/>
        </w:tabs>
        <w:spacing w:line="360" w:lineRule="auto"/>
        <w:jc w:val="both"/>
        <w:rPr>
          <w:rFonts w:ascii="Times New Roman" w:hAnsi="Times New Roman"/>
          <w:sz w:val="24"/>
          <w:szCs w:val="24"/>
        </w:rPr>
      </w:pPr>
    </w:p>
    <w:p w14:paraId="6E75DD8D" w14:textId="642B93CD" w:rsidR="001E1BC9" w:rsidRPr="00C1438E" w:rsidRDefault="002E2BBD" w:rsidP="00CD2243">
      <w:pPr>
        <w:pStyle w:val="Preformatted"/>
        <w:tabs>
          <w:tab w:val="clear" w:pos="7672"/>
          <w:tab w:val="left" w:pos="6946"/>
        </w:tabs>
        <w:spacing w:line="360" w:lineRule="auto"/>
        <w:rPr>
          <w:rFonts w:ascii="Times New Roman" w:hAnsi="Times New Roman"/>
          <w:sz w:val="24"/>
        </w:rPr>
      </w:pPr>
      <w:r w:rsidRPr="00C1438E">
        <w:rPr>
          <w:rFonts w:ascii="Times New Roman" w:hAnsi="Times New Roman"/>
          <w:sz w:val="24"/>
        </w:rPr>
        <w:t xml:space="preserve">Teisės grupės </w:t>
      </w:r>
      <w:r w:rsidR="00980B19" w:rsidRPr="00C1438E">
        <w:rPr>
          <w:rFonts w:ascii="Times New Roman" w:hAnsi="Times New Roman"/>
          <w:sz w:val="24"/>
        </w:rPr>
        <w:t>patarėja</w:t>
      </w:r>
      <w:r w:rsidRPr="00C1438E">
        <w:rPr>
          <w:rFonts w:ascii="Times New Roman" w:hAnsi="Times New Roman"/>
          <w:sz w:val="24"/>
        </w:rPr>
        <w:t xml:space="preserve">                                                                         </w:t>
      </w:r>
      <w:r w:rsidR="00980B19" w:rsidRPr="00C1438E">
        <w:rPr>
          <w:rFonts w:ascii="Times New Roman" w:hAnsi="Times New Roman"/>
          <w:sz w:val="24"/>
        </w:rPr>
        <w:t xml:space="preserve">      Dovilė Liumparaitė-Butrimienė</w:t>
      </w:r>
    </w:p>
    <w:p w14:paraId="656E0860" w14:textId="007D1CE9" w:rsidR="0066364D" w:rsidRPr="00C1438E" w:rsidRDefault="0066364D" w:rsidP="00CD2243">
      <w:pPr>
        <w:pStyle w:val="Preformatted"/>
        <w:tabs>
          <w:tab w:val="clear" w:pos="7672"/>
          <w:tab w:val="left" w:pos="6946"/>
        </w:tabs>
        <w:spacing w:line="360" w:lineRule="auto"/>
        <w:rPr>
          <w:rFonts w:ascii="Times New Roman" w:hAnsi="Times New Roman"/>
          <w:sz w:val="24"/>
        </w:rPr>
      </w:pPr>
    </w:p>
    <w:p w14:paraId="0B04A55D" w14:textId="77777777" w:rsidR="005B1AEA" w:rsidRPr="00C1438E" w:rsidRDefault="005B1AEA" w:rsidP="00CD2243">
      <w:pPr>
        <w:pStyle w:val="Preformatted"/>
        <w:tabs>
          <w:tab w:val="clear" w:pos="7672"/>
          <w:tab w:val="left" w:pos="6946"/>
        </w:tabs>
        <w:spacing w:line="360" w:lineRule="auto"/>
        <w:rPr>
          <w:rFonts w:ascii="Times New Roman" w:hAnsi="Times New Roman"/>
          <w:sz w:val="24"/>
        </w:rPr>
      </w:pPr>
    </w:p>
    <w:p w14:paraId="7965AD88" w14:textId="77777777" w:rsidR="00113B5F" w:rsidRPr="00C1438E" w:rsidRDefault="00113B5F" w:rsidP="00CD2243">
      <w:pPr>
        <w:pStyle w:val="Preformatted"/>
        <w:tabs>
          <w:tab w:val="clear" w:pos="7672"/>
          <w:tab w:val="left" w:pos="6946"/>
        </w:tabs>
        <w:spacing w:line="360" w:lineRule="auto"/>
        <w:rPr>
          <w:rFonts w:ascii="Times New Roman" w:hAnsi="Times New Roman"/>
          <w:sz w:val="24"/>
        </w:rPr>
      </w:pPr>
    </w:p>
    <w:p w14:paraId="1FE91BAD" w14:textId="77777777" w:rsidR="00113B5F" w:rsidRPr="00C1438E" w:rsidRDefault="00113B5F" w:rsidP="00CD2243">
      <w:pPr>
        <w:pStyle w:val="Preformatted"/>
        <w:tabs>
          <w:tab w:val="clear" w:pos="7672"/>
          <w:tab w:val="left" w:pos="6946"/>
        </w:tabs>
        <w:spacing w:line="360" w:lineRule="auto"/>
        <w:rPr>
          <w:rFonts w:ascii="Times New Roman" w:hAnsi="Times New Roman"/>
          <w:sz w:val="24"/>
        </w:rPr>
      </w:pPr>
    </w:p>
    <w:p w14:paraId="01098933" w14:textId="77777777" w:rsidR="00343378" w:rsidRDefault="00343378" w:rsidP="00CD2243">
      <w:pPr>
        <w:pStyle w:val="Preformatted"/>
        <w:tabs>
          <w:tab w:val="clear" w:pos="7672"/>
          <w:tab w:val="left" w:pos="6946"/>
        </w:tabs>
        <w:spacing w:line="360" w:lineRule="auto"/>
        <w:rPr>
          <w:rFonts w:ascii="Times New Roman" w:hAnsi="Times New Roman"/>
          <w:sz w:val="24"/>
        </w:rPr>
      </w:pPr>
    </w:p>
    <w:p w14:paraId="4F661029" w14:textId="77777777" w:rsidR="00945F2C" w:rsidRDefault="00945F2C" w:rsidP="00CD2243">
      <w:pPr>
        <w:pStyle w:val="Preformatted"/>
        <w:tabs>
          <w:tab w:val="clear" w:pos="7672"/>
          <w:tab w:val="left" w:pos="6946"/>
        </w:tabs>
        <w:spacing w:line="360" w:lineRule="auto"/>
        <w:rPr>
          <w:rFonts w:ascii="Times New Roman" w:hAnsi="Times New Roman"/>
          <w:sz w:val="24"/>
        </w:rPr>
      </w:pPr>
    </w:p>
    <w:p w14:paraId="09C34E4A" w14:textId="77777777" w:rsidR="00343378" w:rsidRPr="00C1438E" w:rsidRDefault="00343378" w:rsidP="00CD2243">
      <w:pPr>
        <w:pStyle w:val="Preformatted"/>
        <w:tabs>
          <w:tab w:val="clear" w:pos="7672"/>
          <w:tab w:val="left" w:pos="6946"/>
        </w:tabs>
        <w:spacing w:line="360" w:lineRule="auto"/>
        <w:rPr>
          <w:rFonts w:ascii="Times New Roman" w:hAnsi="Times New Roman"/>
          <w:sz w:val="24"/>
        </w:rPr>
      </w:pPr>
    </w:p>
    <w:tbl>
      <w:tblPr>
        <w:tblStyle w:val="Lentelstinklelis"/>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C33611" w:rsidRPr="00C1438E" w14:paraId="3050D240" w14:textId="77777777" w:rsidTr="00EE6089">
        <w:tc>
          <w:tcPr>
            <w:tcW w:w="9638" w:type="dxa"/>
          </w:tcPr>
          <w:p w14:paraId="5F332FB4" w14:textId="39D723F8" w:rsidR="00C33611" w:rsidRPr="00C1438E" w:rsidRDefault="00000000" w:rsidP="00C9180C">
            <w:pPr>
              <w:rPr>
                <w:rFonts w:ascii="Times New Roman" w:hAnsi="Times New Roman"/>
              </w:rPr>
            </w:pPr>
            <w:r>
              <w:t>Dovilė Liumparaitė-Butrimienė</w:t>
            </w:r>
            <w:r>
              <w:t>+370 5 2098735; +370 672 76831</w:t>
            </w:r>
            <w:r w:rsidR="00C33611" w:rsidRPr="00C1438E">
              <w:rPr>
                <w:rFonts w:ascii="Times New Roman" w:hAnsi="Times New Roman"/>
              </w:rPr>
              <w:t xml:space="preserve"> </w:t>
            </w:r>
            <w:r w:rsidR="00546C5B" w:rsidRPr="00C1438E">
              <w:rPr>
                <w:rFonts w:ascii="Times New Roman" w:hAnsi="Times New Roman"/>
              </w:rPr>
              <w:t xml:space="preserve">       </w:t>
            </w:r>
            <w:r w:rsidR="001717F2" w:rsidRPr="00C1438E">
              <w:rPr>
                <w:rFonts w:ascii="Times New Roman" w:hAnsi="Times New Roman"/>
              </w:rPr>
              <w:t xml:space="preserve"> </w:t>
            </w:r>
            <w:r w:rsidR="00017EA4" w:rsidRPr="00C1438E">
              <w:rPr>
                <w:rFonts w:ascii="Times New Roman" w:eastAsiaTheme="minorEastAsia" w:hAnsi="Times New Roman"/>
                <w:noProof/>
                <w:color w:val="212121"/>
                <w:lang w:eastAsia="lt-LT"/>
              </w:rPr>
              <w:t xml:space="preserve">El. p. </w:t>
            </w:r>
            <w:hyperlink r:id="rId13" w:history="1">
              <w:r w:rsidR="00395FB0" w:rsidRPr="00C1438E">
                <w:rPr>
                  <w:rStyle w:val="Hipersaitas"/>
                  <w:rFonts w:ascii="Times New Roman" w:hAnsi="Times New Roman"/>
                  <w:noProof/>
                  <w:lang w:eastAsia="lt-LT"/>
                </w:rPr>
                <w:t>d</w:t>
              </w:r>
              <w:r w:rsidR="00395FB0" w:rsidRPr="00C1438E">
                <w:rPr>
                  <w:rStyle w:val="Hipersaitas"/>
                  <w:rFonts w:ascii="Times New Roman" w:hAnsi="Times New Roman"/>
                  <w:noProof/>
                </w:rPr>
                <w:t>ovile.liumparaite</w:t>
              </w:r>
              <w:r w:rsidR="00395FB0" w:rsidRPr="00C1438E">
                <w:rPr>
                  <w:rStyle w:val="Hipersaitas"/>
                  <w:rFonts w:ascii="Times New Roman" w:hAnsi="Times New Roman"/>
                  <w:noProof/>
                  <w:lang w:eastAsia="lt-LT"/>
                </w:rPr>
                <w:t>@lrv.lt</w:t>
              </w:r>
            </w:hyperlink>
            <w:r w:rsidR="00F313C2" w:rsidRPr="00C1438E">
              <w:rPr>
                <w:rStyle w:val="Hipersaitas"/>
                <w:rFonts w:ascii="Times New Roman" w:eastAsiaTheme="minorEastAsia" w:hAnsi="Times New Roman"/>
                <w:noProof/>
                <w:color w:val="0563C1"/>
                <w:lang w:eastAsia="lt-LT"/>
              </w:rPr>
              <w:t xml:space="preserve"> </w:t>
            </w:r>
            <w:r w:rsidR="00F313C2" w:rsidRPr="00C1438E">
              <w:rPr>
                <w:rFonts w:ascii="Times New Roman" w:hAnsi="Times New Roman"/>
              </w:rPr>
              <w:t xml:space="preserve"> </w:t>
            </w:r>
            <w:r>
              <w:t>Dovilė Liumparaitė-Butrimienė</w:t>
            </w:r>
          </w:p>
          <w:p w14:paraId="57E9DA68" w14:textId="77777777" w:rsidR="00925A1A" w:rsidRPr="00C1438E" w:rsidRDefault="00925A1A" w:rsidP="00C9180C">
            <w:pPr>
              <w:rPr>
                <w:rFonts w:ascii="Times New Roman" w:hAnsi="Times New Roman"/>
              </w:rPr>
            </w:pPr>
          </w:p>
          <w:p w14:paraId="1F198004" w14:textId="388DB68A" w:rsidR="00AD22E9" w:rsidRPr="00C1438E" w:rsidRDefault="00F313C2" w:rsidP="00C9180C">
            <w:pPr>
              <w:rPr>
                <w:rFonts w:ascii="Times New Roman" w:eastAsiaTheme="minorEastAsia" w:hAnsi="Times New Roman"/>
                <w:noProof/>
                <w:color w:val="212121"/>
                <w:lang w:eastAsia="lt-LT"/>
              </w:rPr>
            </w:pPr>
            <w:r w:rsidRPr="00C1438E">
              <w:rPr>
                <w:rFonts w:ascii="Times New Roman" w:eastAsiaTheme="minorEastAsia" w:hAnsi="Times New Roman"/>
                <w:noProof/>
                <w:color w:val="212121"/>
                <w:lang w:eastAsia="lt-LT"/>
              </w:rPr>
              <w:t xml:space="preserve"> </w:t>
            </w:r>
          </w:p>
        </w:tc>
      </w:tr>
    </w:tbl>
    <w:p w14:paraId="610C006A" w14:textId="7E6F0997" w:rsidR="007015C2" w:rsidRPr="00C1438E" w:rsidRDefault="007015C2" w:rsidP="00C33611">
      <w:pPr>
        <w:spacing w:line="360" w:lineRule="auto"/>
        <w:jc w:val="both"/>
        <w:rPr>
          <w:sz w:val="22"/>
          <w:szCs w:val="22"/>
        </w:rPr>
      </w:pPr>
    </w:p>
    <w:sectPr w:rsidR="007015C2" w:rsidRPr="00C1438E" w:rsidSect="00980B19">
      <w:headerReference w:type="even" r:id="rId14"/>
      <w:headerReference w:type="default" r:id="rId15"/>
      <w:footerReference w:type="even" r:id="rId16"/>
      <w:type w:val="continuous"/>
      <w:pgSz w:w="11907" w:h="16840" w:code="9"/>
      <w:pgMar w:top="1559" w:right="567" w:bottom="851" w:left="1418" w:header="567" w:footer="567" w:gutter="0"/>
      <w:cols w:space="1296"/>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41458" w14:textId="77777777" w:rsidR="00754136" w:rsidRDefault="00754136">
      <w:r>
        <w:separator/>
      </w:r>
    </w:p>
  </w:endnote>
  <w:endnote w:type="continuationSeparator" w:id="0">
    <w:p w14:paraId="083B43DD" w14:textId="77777777" w:rsidR="00754136" w:rsidRDefault="0075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TimesLT">
    <w:altName w:val="Times New Roman"/>
    <w:charset w:val="00"/>
    <w:family w:val="auto"/>
    <w:pitch w:val="variable"/>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6D771" w14:textId="77777777" w:rsidR="00EE6089" w:rsidRDefault="00EE6089">
    <w:pPr>
      <w:pStyle w:val="Porat"/>
      <w:framePr w:wrap="around" w:vAnchor="text" w:hAnchor="margin" w:xAlign="center" w:y="1"/>
      <w:rPr>
        <w:rStyle w:val="Puslapionumeris"/>
      </w:rPr>
    </w:pPr>
    <w:r>
      <w:rPr>
        <w:rStyle w:val="Puslapionumeris"/>
      </w:rPr>
      <w:fldChar w:fldCharType="begin"/>
    </w:r>
    <w:r>
      <w:rPr>
        <w:rStyle w:val="Puslapionumeris"/>
      </w:rPr>
      <w:instrText xml:space="preserve">PAGE  </w:instrText>
    </w:r>
    <w:r>
      <w:rPr>
        <w:rStyle w:val="Puslapionumeris"/>
      </w:rPr>
      <w:fldChar w:fldCharType="end"/>
    </w:r>
  </w:p>
  <w:p w14:paraId="14C6D772" w14:textId="77777777" w:rsidR="00EE6089" w:rsidRDefault="00EE6089">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B9435" w14:textId="77777777" w:rsidR="00754136" w:rsidRDefault="00754136">
      <w:r>
        <w:separator/>
      </w:r>
    </w:p>
  </w:footnote>
  <w:footnote w:type="continuationSeparator" w:id="0">
    <w:p w14:paraId="344C2AA4" w14:textId="77777777" w:rsidR="00754136" w:rsidRDefault="00754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6D76D" w14:textId="77777777" w:rsidR="00EE6089" w:rsidRDefault="00EE6089">
    <w:pPr>
      <w:pStyle w:val="Antrats"/>
      <w:framePr w:wrap="around" w:vAnchor="text" w:hAnchor="margin" w:xAlign="center" w:y="1"/>
      <w:rPr>
        <w:rStyle w:val="Puslapionumeris"/>
      </w:rPr>
    </w:pPr>
    <w:r>
      <w:rPr>
        <w:rStyle w:val="Puslapionumeris"/>
      </w:rPr>
      <w:fldChar w:fldCharType="begin"/>
    </w:r>
    <w:r>
      <w:rPr>
        <w:rStyle w:val="Puslapionumeris"/>
      </w:rPr>
      <w:instrText xml:space="preserve">PAGE  </w:instrText>
    </w:r>
    <w:r>
      <w:rPr>
        <w:rStyle w:val="Puslapionumeris"/>
      </w:rPr>
      <w:fldChar w:fldCharType="end"/>
    </w:r>
  </w:p>
  <w:p w14:paraId="14C6D76E" w14:textId="77777777" w:rsidR="00EE6089" w:rsidRDefault="00EE6089">
    <w:pPr>
      <w:pStyle w:val="Antrat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6D76F" w14:textId="55C3C228" w:rsidR="00EE6089" w:rsidRDefault="00EE6089">
    <w:pPr>
      <w:pStyle w:val="Antrats"/>
      <w:framePr w:wrap="around" w:vAnchor="text" w:hAnchor="margin" w:xAlign="center" w:y="1"/>
      <w:rPr>
        <w:rStyle w:val="Puslapionumeris"/>
      </w:rPr>
    </w:pPr>
    <w:r>
      <w:rPr>
        <w:rStyle w:val="Puslapionumeris"/>
      </w:rPr>
      <w:fldChar w:fldCharType="begin"/>
    </w:r>
    <w:r>
      <w:rPr>
        <w:rStyle w:val="Puslapionumeris"/>
      </w:rPr>
      <w:instrText xml:space="preserve">PAGE  </w:instrText>
    </w:r>
    <w:r>
      <w:rPr>
        <w:rStyle w:val="Puslapionumeris"/>
      </w:rPr>
      <w:fldChar w:fldCharType="separate"/>
    </w:r>
    <w:r>
      <w:rPr>
        <w:rStyle w:val="Puslapionumeris"/>
        <w:noProof/>
      </w:rPr>
      <w:t>2</w:t>
    </w:r>
    <w:r>
      <w:rPr>
        <w:rStyle w:val="Puslapionumeris"/>
      </w:rPr>
      <w:fldChar w:fldCharType="end"/>
    </w:r>
  </w:p>
  <w:p w14:paraId="14C6D770" w14:textId="77777777" w:rsidR="00EE6089" w:rsidRDefault="00EE6089">
    <w:pPr>
      <w:pStyle w:val="Antrat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50E00"/>
    <w:multiLevelType w:val="hybridMultilevel"/>
    <w:tmpl w:val="E7D453AE"/>
    <w:lvl w:ilvl="0" w:tplc="3E6AD0BE">
      <w:start w:val="1"/>
      <w:numFmt w:val="decimal"/>
      <w:lvlText w:val="%1."/>
      <w:lvlJc w:val="left"/>
      <w:pPr>
        <w:ind w:left="644" w:hanging="360"/>
      </w:pPr>
      <w:rPr>
        <w:rFonts w:hint="default"/>
      </w:rPr>
    </w:lvl>
    <w:lvl w:ilvl="1" w:tplc="04270019">
      <w:start w:val="1"/>
      <w:numFmt w:val="lowerLetter"/>
      <w:lvlText w:val="%2."/>
      <w:lvlJc w:val="left"/>
      <w:pPr>
        <w:ind w:left="1364" w:hanging="360"/>
      </w:pPr>
    </w:lvl>
    <w:lvl w:ilvl="2" w:tplc="0427001B" w:tentative="1">
      <w:start w:val="1"/>
      <w:numFmt w:val="lowerRoman"/>
      <w:lvlText w:val="%3."/>
      <w:lvlJc w:val="right"/>
      <w:pPr>
        <w:ind w:left="2084" w:hanging="180"/>
      </w:pPr>
    </w:lvl>
    <w:lvl w:ilvl="3" w:tplc="0427000F" w:tentative="1">
      <w:start w:val="1"/>
      <w:numFmt w:val="decimal"/>
      <w:lvlText w:val="%4."/>
      <w:lvlJc w:val="left"/>
      <w:pPr>
        <w:ind w:left="2804" w:hanging="360"/>
      </w:pPr>
    </w:lvl>
    <w:lvl w:ilvl="4" w:tplc="04270019" w:tentative="1">
      <w:start w:val="1"/>
      <w:numFmt w:val="lowerLetter"/>
      <w:lvlText w:val="%5."/>
      <w:lvlJc w:val="left"/>
      <w:pPr>
        <w:ind w:left="3524" w:hanging="360"/>
      </w:pPr>
    </w:lvl>
    <w:lvl w:ilvl="5" w:tplc="0427001B" w:tentative="1">
      <w:start w:val="1"/>
      <w:numFmt w:val="lowerRoman"/>
      <w:lvlText w:val="%6."/>
      <w:lvlJc w:val="right"/>
      <w:pPr>
        <w:ind w:left="4244" w:hanging="180"/>
      </w:pPr>
    </w:lvl>
    <w:lvl w:ilvl="6" w:tplc="0427000F" w:tentative="1">
      <w:start w:val="1"/>
      <w:numFmt w:val="decimal"/>
      <w:lvlText w:val="%7."/>
      <w:lvlJc w:val="left"/>
      <w:pPr>
        <w:ind w:left="4964" w:hanging="360"/>
      </w:pPr>
    </w:lvl>
    <w:lvl w:ilvl="7" w:tplc="04270019" w:tentative="1">
      <w:start w:val="1"/>
      <w:numFmt w:val="lowerLetter"/>
      <w:lvlText w:val="%8."/>
      <w:lvlJc w:val="left"/>
      <w:pPr>
        <w:ind w:left="5684" w:hanging="360"/>
      </w:pPr>
    </w:lvl>
    <w:lvl w:ilvl="8" w:tplc="0427001B" w:tentative="1">
      <w:start w:val="1"/>
      <w:numFmt w:val="lowerRoman"/>
      <w:lvlText w:val="%9."/>
      <w:lvlJc w:val="right"/>
      <w:pPr>
        <w:ind w:left="6404" w:hanging="180"/>
      </w:pPr>
    </w:lvl>
  </w:abstractNum>
  <w:abstractNum w:abstractNumId="1" w15:restartNumberingAfterBreak="0">
    <w:nsid w:val="0A005EEA"/>
    <w:multiLevelType w:val="hybridMultilevel"/>
    <w:tmpl w:val="043CD1E0"/>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0CF677BC"/>
    <w:multiLevelType w:val="hybridMultilevel"/>
    <w:tmpl w:val="20EE92F8"/>
    <w:lvl w:ilvl="0" w:tplc="F0AC8B22">
      <w:start w:val="1"/>
      <w:numFmt w:val="decimal"/>
      <w:lvlText w:val="%1."/>
      <w:lvlJc w:val="left"/>
      <w:pPr>
        <w:ind w:left="1070" w:hanging="360"/>
      </w:pPr>
      <w:rPr>
        <w:rFonts w:hint="default"/>
      </w:rPr>
    </w:lvl>
    <w:lvl w:ilvl="1" w:tplc="04270019" w:tentative="1">
      <w:start w:val="1"/>
      <w:numFmt w:val="lowerLetter"/>
      <w:lvlText w:val="%2."/>
      <w:lvlJc w:val="left"/>
      <w:pPr>
        <w:ind w:left="1790" w:hanging="360"/>
      </w:pPr>
    </w:lvl>
    <w:lvl w:ilvl="2" w:tplc="0427001B" w:tentative="1">
      <w:start w:val="1"/>
      <w:numFmt w:val="lowerRoman"/>
      <w:lvlText w:val="%3."/>
      <w:lvlJc w:val="right"/>
      <w:pPr>
        <w:ind w:left="2510" w:hanging="180"/>
      </w:pPr>
    </w:lvl>
    <w:lvl w:ilvl="3" w:tplc="0427000F" w:tentative="1">
      <w:start w:val="1"/>
      <w:numFmt w:val="decimal"/>
      <w:lvlText w:val="%4."/>
      <w:lvlJc w:val="left"/>
      <w:pPr>
        <w:ind w:left="3230" w:hanging="360"/>
      </w:pPr>
    </w:lvl>
    <w:lvl w:ilvl="4" w:tplc="04270019" w:tentative="1">
      <w:start w:val="1"/>
      <w:numFmt w:val="lowerLetter"/>
      <w:lvlText w:val="%5."/>
      <w:lvlJc w:val="left"/>
      <w:pPr>
        <w:ind w:left="3950" w:hanging="360"/>
      </w:pPr>
    </w:lvl>
    <w:lvl w:ilvl="5" w:tplc="0427001B" w:tentative="1">
      <w:start w:val="1"/>
      <w:numFmt w:val="lowerRoman"/>
      <w:lvlText w:val="%6."/>
      <w:lvlJc w:val="right"/>
      <w:pPr>
        <w:ind w:left="4670" w:hanging="180"/>
      </w:pPr>
    </w:lvl>
    <w:lvl w:ilvl="6" w:tplc="0427000F" w:tentative="1">
      <w:start w:val="1"/>
      <w:numFmt w:val="decimal"/>
      <w:lvlText w:val="%7."/>
      <w:lvlJc w:val="left"/>
      <w:pPr>
        <w:ind w:left="5390" w:hanging="360"/>
      </w:pPr>
    </w:lvl>
    <w:lvl w:ilvl="7" w:tplc="04270019" w:tentative="1">
      <w:start w:val="1"/>
      <w:numFmt w:val="lowerLetter"/>
      <w:lvlText w:val="%8."/>
      <w:lvlJc w:val="left"/>
      <w:pPr>
        <w:ind w:left="6110" w:hanging="360"/>
      </w:pPr>
    </w:lvl>
    <w:lvl w:ilvl="8" w:tplc="0427001B" w:tentative="1">
      <w:start w:val="1"/>
      <w:numFmt w:val="lowerRoman"/>
      <w:lvlText w:val="%9."/>
      <w:lvlJc w:val="right"/>
      <w:pPr>
        <w:ind w:left="6830" w:hanging="180"/>
      </w:pPr>
    </w:lvl>
  </w:abstractNum>
  <w:abstractNum w:abstractNumId="3" w15:restartNumberingAfterBreak="0">
    <w:nsid w:val="130B4662"/>
    <w:multiLevelType w:val="hybridMultilevel"/>
    <w:tmpl w:val="A63A745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3376BB2"/>
    <w:multiLevelType w:val="hybridMultilevel"/>
    <w:tmpl w:val="A9721324"/>
    <w:lvl w:ilvl="0" w:tplc="0427000F">
      <w:start w:val="1"/>
      <w:numFmt w:val="decimal"/>
      <w:lvlText w:val="%1."/>
      <w:lvlJc w:val="left"/>
      <w:pPr>
        <w:ind w:left="-491" w:hanging="360"/>
      </w:pPr>
      <w:rPr>
        <w:rFonts w:hint="default"/>
      </w:rPr>
    </w:lvl>
    <w:lvl w:ilvl="1" w:tplc="04270019" w:tentative="1">
      <w:start w:val="1"/>
      <w:numFmt w:val="lowerLetter"/>
      <w:lvlText w:val="%2."/>
      <w:lvlJc w:val="left"/>
      <w:pPr>
        <w:ind w:left="589" w:hanging="360"/>
      </w:pPr>
    </w:lvl>
    <w:lvl w:ilvl="2" w:tplc="0427001B" w:tentative="1">
      <w:start w:val="1"/>
      <w:numFmt w:val="lowerRoman"/>
      <w:lvlText w:val="%3."/>
      <w:lvlJc w:val="right"/>
      <w:pPr>
        <w:ind w:left="1309" w:hanging="180"/>
      </w:pPr>
    </w:lvl>
    <w:lvl w:ilvl="3" w:tplc="0427000F" w:tentative="1">
      <w:start w:val="1"/>
      <w:numFmt w:val="decimal"/>
      <w:lvlText w:val="%4."/>
      <w:lvlJc w:val="left"/>
      <w:pPr>
        <w:ind w:left="2029" w:hanging="360"/>
      </w:pPr>
    </w:lvl>
    <w:lvl w:ilvl="4" w:tplc="04270019" w:tentative="1">
      <w:start w:val="1"/>
      <w:numFmt w:val="lowerLetter"/>
      <w:lvlText w:val="%5."/>
      <w:lvlJc w:val="left"/>
      <w:pPr>
        <w:ind w:left="2749" w:hanging="360"/>
      </w:pPr>
    </w:lvl>
    <w:lvl w:ilvl="5" w:tplc="0427001B" w:tentative="1">
      <w:start w:val="1"/>
      <w:numFmt w:val="lowerRoman"/>
      <w:lvlText w:val="%6."/>
      <w:lvlJc w:val="right"/>
      <w:pPr>
        <w:ind w:left="3469" w:hanging="180"/>
      </w:pPr>
    </w:lvl>
    <w:lvl w:ilvl="6" w:tplc="0427000F" w:tentative="1">
      <w:start w:val="1"/>
      <w:numFmt w:val="decimal"/>
      <w:lvlText w:val="%7."/>
      <w:lvlJc w:val="left"/>
      <w:pPr>
        <w:ind w:left="4189" w:hanging="360"/>
      </w:pPr>
    </w:lvl>
    <w:lvl w:ilvl="7" w:tplc="04270019" w:tentative="1">
      <w:start w:val="1"/>
      <w:numFmt w:val="lowerLetter"/>
      <w:lvlText w:val="%8."/>
      <w:lvlJc w:val="left"/>
      <w:pPr>
        <w:ind w:left="4909" w:hanging="360"/>
      </w:pPr>
    </w:lvl>
    <w:lvl w:ilvl="8" w:tplc="0427001B" w:tentative="1">
      <w:start w:val="1"/>
      <w:numFmt w:val="lowerRoman"/>
      <w:lvlText w:val="%9."/>
      <w:lvlJc w:val="right"/>
      <w:pPr>
        <w:ind w:left="5629" w:hanging="180"/>
      </w:pPr>
    </w:lvl>
  </w:abstractNum>
  <w:abstractNum w:abstractNumId="5" w15:restartNumberingAfterBreak="0">
    <w:nsid w:val="1F6A664C"/>
    <w:multiLevelType w:val="hybridMultilevel"/>
    <w:tmpl w:val="77F8F0C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21057AC2"/>
    <w:multiLevelType w:val="multilevel"/>
    <w:tmpl w:val="784C9EAA"/>
    <w:lvl w:ilvl="0">
      <w:start w:val="43"/>
      <w:numFmt w:val="decimal"/>
      <w:lvlText w:val="%1."/>
      <w:lvlJc w:val="left"/>
      <w:pPr>
        <w:ind w:left="480" w:hanging="480"/>
      </w:pPr>
      <w:rPr>
        <w:rFonts w:hint="default"/>
      </w:rPr>
    </w:lvl>
    <w:lvl w:ilvl="1">
      <w:start w:val="1"/>
      <w:numFmt w:val="decimal"/>
      <w:lvlText w:val="%1.%2."/>
      <w:lvlJc w:val="left"/>
      <w:pPr>
        <w:ind w:left="2182" w:hanging="480"/>
      </w:pPr>
      <w:rPr>
        <w:rFonts w:hint="default"/>
      </w:rPr>
    </w:lvl>
    <w:lvl w:ilvl="2">
      <w:start w:val="1"/>
      <w:numFmt w:val="decimal"/>
      <w:lvlText w:val="%1.%2.%3."/>
      <w:lvlJc w:val="left"/>
      <w:pPr>
        <w:ind w:left="4124" w:hanging="720"/>
      </w:pPr>
      <w:rPr>
        <w:rFonts w:hint="default"/>
      </w:rPr>
    </w:lvl>
    <w:lvl w:ilvl="3">
      <w:start w:val="1"/>
      <w:numFmt w:val="decimal"/>
      <w:lvlText w:val="%1.%2.%3.%4."/>
      <w:lvlJc w:val="left"/>
      <w:pPr>
        <w:ind w:left="5826" w:hanging="720"/>
      </w:pPr>
      <w:rPr>
        <w:rFonts w:hint="default"/>
      </w:rPr>
    </w:lvl>
    <w:lvl w:ilvl="4">
      <w:start w:val="1"/>
      <w:numFmt w:val="decimal"/>
      <w:lvlText w:val="%1.%2.%3.%4.%5."/>
      <w:lvlJc w:val="left"/>
      <w:pPr>
        <w:ind w:left="7888" w:hanging="1080"/>
      </w:pPr>
      <w:rPr>
        <w:rFonts w:hint="default"/>
      </w:rPr>
    </w:lvl>
    <w:lvl w:ilvl="5">
      <w:start w:val="1"/>
      <w:numFmt w:val="decimal"/>
      <w:lvlText w:val="%1.%2.%3.%4.%5.%6."/>
      <w:lvlJc w:val="left"/>
      <w:pPr>
        <w:ind w:left="9590" w:hanging="1080"/>
      </w:pPr>
      <w:rPr>
        <w:rFonts w:hint="default"/>
      </w:rPr>
    </w:lvl>
    <w:lvl w:ilvl="6">
      <w:start w:val="1"/>
      <w:numFmt w:val="decimal"/>
      <w:lvlText w:val="%1.%2.%3.%4.%5.%6.%7."/>
      <w:lvlJc w:val="left"/>
      <w:pPr>
        <w:ind w:left="11652" w:hanging="1440"/>
      </w:pPr>
      <w:rPr>
        <w:rFonts w:hint="default"/>
      </w:rPr>
    </w:lvl>
    <w:lvl w:ilvl="7">
      <w:start w:val="1"/>
      <w:numFmt w:val="decimal"/>
      <w:lvlText w:val="%1.%2.%3.%4.%5.%6.%7.%8."/>
      <w:lvlJc w:val="left"/>
      <w:pPr>
        <w:ind w:left="13354" w:hanging="1440"/>
      </w:pPr>
      <w:rPr>
        <w:rFonts w:hint="default"/>
      </w:rPr>
    </w:lvl>
    <w:lvl w:ilvl="8">
      <w:start w:val="1"/>
      <w:numFmt w:val="decimal"/>
      <w:lvlText w:val="%1.%2.%3.%4.%5.%6.%7.%8.%9."/>
      <w:lvlJc w:val="left"/>
      <w:pPr>
        <w:ind w:left="15416" w:hanging="1800"/>
      </w:pPr>
      <w:rPr>
        <w:rFonts w:hint="default"/>
      </w:rPr>
    </w:lvl>
  </w:abstractNum>
  <w:abstractNum w:abstractNumId="7" w15:restartNumberingAfterBreak="0">
    <w:nsid w:val="21C94E8B"/>
    <w:multiLevelType w:val="hybridMultilevel"/>
    <w:tmpl w:val="BD7CB53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249C273D"/>
    <w:multiLevelType w:val="multilevel"/>
    <w:tmpl w:val="2F4CFC36"/>
    <w:lvl w:ilvl="0">
      <w:start w:val="1"/>
      <w:numFmt w:val="decimal"/>
      <w:lvlText w:val="%1."/>
      <w:lvlJc w:val="left"/>
      <w:pPr>
        <w:ind w:left="1325" w:hanging="360"/>
      </w:pPr>
      <w:rPr>
        <w:rFonts w:hint="default"/>
      </w:rPr>
    </w:lvl>
    <w:lvl w:ilvl="1">
      <w:start w:val="1"/>
      <w:numFmt w:val="decimal"/>
      <w:isLgl/>
      <w:lvlText w:val="%1.%2."/>
      <w:lvlJc w:val="left"/>
      <w:pPr>
        <w:ind w:left="1325" w:hanging="360"/>
      </w:pPr>
      <w:rPr>
        <w:rFonts w:hint="default"/>
      </w:rPr>
    </w:lvl>
    <w:lvl w:ilvl="2">
      <w:start w:val="1"/>
      <w:numFmt w:val="decimal"/>
      <w:isLgl/>
      <w:lvlText w:val="%1.%2.%3."/>
      <w:lvlJc w:val="left"/>
      <w:pPr>
        <w:ind w:left="1685" w:hanging="720"/>
      </w:pPr>
      <w:rPr>
        <w:rFonts w:hint="default"/>
      </w:rPr>
    </w:lvl>
    <w:lvl w:ilvl="3">
      <w:start w:val="1"/>
      <w:numFmt w:val="decimal"/>
      <w:isLgl/>
      <w:lvlText w:val="%1.%2.%3.%4."/>
      <w:lvlJc w:val="left"/>
      <w:pPr>
        <w:ind w:left="1685" w:hanging="720"/>
      </w:pPr>
      <w:rPr>
        <w:rFonts w:hint="default"/>
      </w:rPr>
    </w:lvl>
    <w:lvl w:ilvl="4">
      <w:start w:val="1"/>
      <w:numFmt w:val="decimal"/>
      <w:isLgl/>
      <w:lvlText w:val="%1.%2.%3.%4.%5."/>
      <w:lvlJc w:val="left"/>
      <w:pPr>
        <w:ind w:left="2045" w:hanging="1080"/>
      </w:pPr>
      <w:rPr>
        <w:rFonts w:hint="default"/>
      </w:rPr>
    </w:lvl>
    <w:lvl w:ilvl="5">
      <w:start w:val="1"/>
      <w:numFmt w:val="decimal"/>
      <w:isLgl/>
      <w:lvlText w:val="%1.%2.%3.%4.%5.%6."/>
      <w:lvlJc w:val="left"/>
      <w:pPr>
        <w:ind w:left="2045" w:hanging="1080"/>
      </w:pPr>
      <w:rPr>
        <w:rFonts w:hint="default"/>
      </w:rPr>
    </w:lvl>
    <w:lvl w:ilvl="6">
      <w:start w:val="1"/>
      <w:numFmt w:val="decimal"/>
      <w:isLgl/>
      <w:lvlText w:val="%1.%2.%3.%4.%5.%6.%7."/>
      <w:lvlJc w:val="left"/>
      <w:pPr>
        <w:ind w:left="2405" w:hanging="1440"/>
      </w:pPr>
      <w:rPr>
        <w:rFonts w:hint="default"/>
      </w:rPr>
    </w:lvl>
    <w:lvl w:ilvl="7">
      <w:start w:val="1"/>
      <w:numFmt w:val="decimal"/>
      <w:isLgl/>
      <w:lvlText w:val="%1.%2.%3.%4.%5.%6.%7.%8."/>
      <w:lvlJc w:val="left"/>
      <w:pPr>
        <w:ind w:left="2405" w:hanging="1440"/>
      </w:pPr>
      <w:rPr>
        <w:rFonts w:hint="default"/>
      </w:rPr>
    </w:lvl>
    <w:lvl w:ilvl="8">
      <w:start w:val="1"/>
      <w:numFmt w:val="decimal"/>
      <w:isLgl/>
      <w:lvlText w:val="%1.%2.%3.%4.%5.%6.%7.%8.%9."/>
      <w:lvlJc w:val="left"/>
      <w:pPr>
        <w:ind w:left="2765" w:hanging="1800"/>
      </w:pPr>
      <w:rPr>
        <w:rFonts w:hint="default"/>
      </w:rPr>
    </w:lvl>
  </w:abstractNum>
  <w:abstractNum w:abstractNumId="9" w15:restartNumberingAfterBreak="0">
    <w:nsid w:val="25777EF3"/>
    <w:multiLevelType w:val="multilevel"/>
    <w:tmpl w:val="25777EF3"/>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15:restartNumberingAfterBreak="0">
    <w:nsid w:val="2B866BDA"/>
    <w:multiLevelType w:val="hybridMultilevel"/>
    <w:tmpl w:val="36F008C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2DF60268"/>
    <w:multiLevelType w:val="multilevel"/>
    <w:tmpl w:val="012C46BA"/>
    <w:lvl w:ilvl="0">
      <w:start w:val="1"/>
      <w:numFmt w:val="decimal"/>
      <w:lvlText w:val="%1."/>
      <w:lvlJc w:val="left"/>
      <w:pPr>
        <w:ind w:left="720" w:hanging="360"/>
      </w:pPr>
      <w:rPr>
        <w:i w:val="0"/>
        <w:iCs w:val="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DFC6515"/>
    <w:multiLevelType w:val="hybridMultilevel"/>
    <w:tmpl w:val="21622DB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33D661DF"/>
    <w:multiLevelType w:val="hybridMultilevel"/>
    <w:tmpl w:val="6448B30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3869465F"/>
    <w:multiLevelType w:val="multilevel"/>
    <w:tmpl w:val="5DF4B35C"/>
    <w:lvl w:ilvl="0">
      <w:start w:val="1"/>
      <w:numFmt w:val="decimal"/>
      <w:lvlText w:val="%1."/>
      <w:lvlJc w:val="left"/>
      <w:pPr>
        <w:ind w:left="9008" w:hanging="360"/>
      </w:pPr>
      <w:rPr>
        <w:b w:val="0"/>
        <w:bCs w:val="0"/>
        <w:i w:val="0"/>
        <w:i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86C39BD"/>
    <w:multiLevelType w:val="hybridMultilevel"/>
    <w:tmpl w:val="11CE7B42"/>
    <w:lvl w:ilvl="0" w:tplc="BA003614">
      <w:start w:val="1"/>
      <w:numFmt w:val="decimal"/>
      <w:lvlText w:val="%1."/>
      <w:lvlJc w:val="left"/>
      <w:pPr>
        <w:ind w:left="1210" w:hanging="360"/>
      </w:pPr>
      <w:rPr>
        <w:rFonts w:hint="default"/>
      </w:rPr>
    </w:lvl>
    <w:lvl w:ilvl="1" w:tplc="04270019" w:tentative="1">
      <w:start w:val="1"/>
      <w:numFmt w:val="lowerLetter"/>
      <w:lvlText w:val="%2."/>
      <w:lvlJc w:val="left"/>
      <w:pPr>
        <w:ind w:left="1930" w:hanging="360"/>
      </w:pPr>
    </w:lvl>
    <w:lvl w:ilvl="2" w:tplc="0427001B" w:tentative="1">
      <w:start w:val="1"/>
      <w:numFmt w:val="lowerRoman"/>
      <w:lvlText w:val="%3."/>
      <w:lvlJc w:val="right"/>
      <w:pPr>
        <w:ind w:left="2650" w:hanging="180"/>
      </w:pPr>
    </w:lvl>
    <w:lvl w:ilvl="3" w:tplc="0427000F" w:tentative="1">
      <w:start w:val="1"/>
      <w:numFmt w:val="decimal"/>
      <w:lvlText w:val="%4."/>
      <w:lvlJc w:val="left"/>
      <w:pPr>
        <w:ind w:left="3370" w:hanging="360"/>
      </w:pPr>
    </w:lvl>
    <w:lvl w:ilvl="4" w:tplc="04270019" w:tentative="1">
      <w:start w:val="1"/>
      <w:numFmt w:val="lowerLetter"/>
      <w:lvlText w:val="%5."/>
      <w:lvlJc w:val="left"/>
      <w:pPr>
        <w:ind w:left="4090" w:hanging="360"/>
      </w:pPr>
    </w:lvl>
    <w:lvl w:ilvl="5" w:tplc="0427001B" w:tentative="1">
      <w:start w:val="1"/>
      <w:numFmt w:val="lowerRoman"/>
      <w:lvlText w:val="%6."/>
      <w:lvlJc w:val="right"/>
      <w:pPr>
        <w:ind w:left="4810" w:hanging="180"/>
      </w:pPr>
    </w:lvl>
    <w:lvl w:ilvl="6" w:tplc="0427000F" w:tentative="1">
      <w:start w:val="1"/>
      <w:numFmt w:val="decimal"/>
      <w:lvlText w:val="%7."/>
      <w:lvlJc w:val="left"/>
      <w:pPr>
        <w:ind w:left="5530" w:hanging="360"/>
      </w:pPr>
    </w:lvl>
    <w:lvl w:ilvl="7" w:tplc="04270019" w:tentative="1">
      <w:start w:val="1"/>
      <w:numFmt w:val="lowerLetter"/>
      <w:lvlText w:val="%8."/>
      <w:lvlJc w:val="left"/>
      <w:pPr>
        <w:ind w:left="6250" w:hanging="360"/>
      </w:pPr>
    </w:lvl>
    <w:lvl w:ilvl="8" w:tplc="0427001B" w:tentative="1">
      <w:start w:val="1"/>
      <w:numFmt w:val="lowerRoman"/>
      <w:lvlText w:val="%9."/>
      <w:lvlJc w:val="right"/>
      <w:pPr>
        <w:ind w:left="6970" w:hanging="180"/>
      </w:pPr>
    </w:lvl>
  </w:abstractNum>
  <w:abstractNum w:abstractNumId="16" w15:restartNumberingAfterBreak="0">
    <w:nsid w:val="3B224F43"/>
    <w:multiLevelType w:val="hybridMultilevel"/>
    <w:tmpl w:val="3CBA2DE8"/>
    <w:lvl w:ilvl="0" w:tplc="5FE8D0E4">
      <w:start w:val="1"/>
      <w:numFmt w:val="decimal"/>
      <w:lvlText w:val="%1."/>
      <w:lvlJc w:val="left"/>
      <w:pPr>
        <w:ind w:left="1069" w:hanging="360"/>
      </w:pPr>
      <w:rPr>
        <w:rFonts w:hint="default"/>
      </w:rPr>
    </w:lvl>
    <w:lvl w:ilvl="1" w:tplc="04270019" w:tentative="1">
      <w:start w:val="1"/>
      <w:numFmt w:val="lowerLetter"/>
      <w:lvlText w:val="%2."/>
      <w:lvlJc w:val="left"/>
      <w:pPr>
        <w:ind w:left="1789" w:hanging="360"/>
      </w:pPr>
    </w:lvl>
    <w:lvl w:ilvl="2" w:tplc="0427001B" w:tentative="1">
      <w:start w:val="1"/>
      <w:numFmt w:val="lowerRoman"/>
      <w:lvlText w:val="%3."/>
      <w:lvlJc w:val="right"/>
      <w:pPr>
        <w:ind w:left="2509" w:hanging="180"/>
      </w:pPr>
    </w:lvl>
    <w:lvl w:ilvl="3" w:tplc="0427000F" w:tentative="1">
      <w:start w:val="1"/>
      <w:numFmt w:val="decimal"/>
      <w:lvlText w:val="%4."/>
      <w:lvlJc w:val="left"/>
      <w:pPr>
        <w:ind w:left="3229" w:hanging="360"/>
      </w:pPr>
    </w:lvl>
    <w:lvl w:ilvl="4" w:tplc="04270019" w:tentative="1">
      <w:start w:val="1"/>
      <w:numFmt w:val="lowerLetter"/>
      <w:lvlText w:val="%5."/>
      <w:lvlJc w:val="left"/>
      <w:pPr>
        <w:ind w:left="3949" w:hanging="360"/>
      </w:pPr>
    </w:lvl>
    <w:lvl w:ilvl="5" w:tplc="0427001B" w:tentative="1">
      <w:start w:val="1"/>
      <w:numFmt w:val="lowerRoman"/>
      <w:lvlText w:val="%6."/>
      <w:lvlJc w:val="right"/>
      <w:pPr>
        <w:ind w:left="4669" w:hanging="180"/>
      </w:pPr>
    </w:lvl>
    <w:lvl w:ilvl="6" w:tplc="0427000F" w:tentative="1">
      <w:start w:val="1"/>
      <w:numFmt w:val="decimal"/>
      <w:lvlText w:val="%7."/>
      <w:lvlJc w:val="left"/>
      <w:pPr>
        <w:ind w:left="5389" w:hanging="360"/>
      </w:pPr>
    </w:lvl>
    <w:lvl w:ilvl="7" w:tplc="04270019" w:tentative="1">
      <w:start w:val="1"/>
      <w:numFmt w:val="lowerLetter"/>
      <w:lvlText w:val="%8."/>
      <w:lvlJc w:val="left"/>
      <w:pPr>
        <w:ind w:left="6109" w:hanging="360"/>
      </w:pPr>
    </w:lvl>
    <w:lvl w:ilvl="8" w:tplc="0427001B" w:tentative="1">
      <w:start w:val="1"/>
      <w:numFmt w:val="lowerRoman"/>
      <w:lvlText w:val="%9."/>
      <w:lvlJc w:val="right"/>
      <w:pPr>
        <w:ind w:left="6829" w:hanging="180"/>
      </w:pPr>
    </w:lvl>
  </w:abstractNum>
  <w:abstractNum w:abstractNumId="17" w15:restartNumberingAfterBreak="0">
    <w:nsid w:val="40566F2B"/>
    <w:multiLevelType w:val="hybridMultilevel"/>
    <w:tmpl w:val="04661CB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15:restartNumberingAfterBreak="0">
    <w:nsid w:val="47427932"/>
    <w:multiLevelType w:val="multilevel"/>
    <w:tmpl w:val="47427932"/>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9" w15:restartNumberingAfterBreak="0">
    <w:nsid w:val="48C56FE7"/>
    <w:multiLevelType w:val="hybridMultilevel"/>
    <w:tmpl w:val="2B1640C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492A2631"/>
    <w:multiLevelType w:val="hybridMultilevel"/>
    <w:tmpl w:val="2A44DF4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15:restartNumberingAfterBreak="0">
    <w:nsid w:val="51655E47"/>
    <w:multiLevelType w:val="hybridMultilevel"/>
    <w:tmpl w:val="BDF601B8"/>
    <w:lvl w:ilvl="0" w:tplc="40B60248">
      <w:start w:val="1"/>
      <w:numFmt w:val="decimal"/>
      <w:lvlText w:val="%1."/>
      <w:lvlJc w:val="left"/>
      <w:pPr>
        <w:ind w:left="4188" w:hanging="360"/>
      </w:pPr>
      <w:rPr>
        <w:b w:val="0"/>
        <w:i w:val="0"/>
      </w:rPr>
    </w:lvl>
    <w:lvl w:ilvl="1" w:tplc="04270019" w:tentative="1">
      <w:start w:val="1"/>
      <w:numFmt w:val="lowerLetter"/>
      <w:lvlText w:val="%2."/>
      <w:lvlJc w:val="left"/>
      <w:pPr>
        <w:ind w:left="4853" w:hanging="360"/>
      </w:pPr>
    </w:lvl>
    <w:lvl w:ilvl="2" w:tplc="0427001B" w:tentative="1">
      <w:start w:val="1"/>
      <w:numFmt w:val="lowerRoman"/>
      <w:lvlText w:val="%3."/>
      <w:lvlJc w:val="right"/>
      <w:pPr>
        <w:ind w:left="5573" w:hanging="180"/>
      </w:pPr>
    </w:lvl>
    <w:lvl w:ilvl="3" w:tplc="0427000F" w:tentative="1">
      <w:start w:val="1"/>
      <w:numFmt w:val="decimal"/>
      <w:lvlText w:val="%4."/>
      <w:lvlJc w:val="left"/>
      <w:pPr>
        <w:ind w:left="6293" w:hanging="360"/>
      </w:pPr>
    </w:lvl>
    <w:lvl w:ilvl="4" w:tplc="04270019" w:tentative="1">
      <w:start w:val="1"/>
      <w:numFmt w:val="lowerLetter"/>
      <w:lvlText w:val="%5."/>
      <w:lvlJc w:val="left"/>
      <w:pPr>
        <w:ind w:left="7013" w:hanging="360"/>
      </w:pPr>
    </w:lvl>
    <w:lvl w:ilvl="5" w:tplc="0427001B" w:tentative="1">
      <w:start w:val="1"/>
      <w:numFmt w:val="lowerRoman"/>
      <w:lvlText w:val="%6."/>
      <w:lvlJc w:val="right"/>
      <w:pPr>
        <w:ind w:left="7733" w:hanging="180"/>
      </w:pPr>
    </w:lvl>
    <w:lvl w:ilvl="6" w:tplc="0427000F" w:tentative="1">
      <w:start w:val="1"/>
      <w:numFmt w:val="decimal"/>
      <w:lvlText w:val="%7."/>
      <w:lvlJc w:val="left"/>
      <w:pPr>
        <w:ind w:left="8453" w:hanging="360"/>
      </w:pPr>
    </w:lvl>
    <w:lvl w:ilvl="7" w:tplc="04270019" w:tentative="1">
      <w:start w:val="1"/>
      <w:numFmt w:val="lowerLetter"/>
      <w:lvlText w:val="%8."/>
      <w:lvlJc w:val="left"/>
      <w:pPr>
        <w:ind w:left="9173" w:hanging="360"/>
      </w:pPr>
    </w:lvl>
    <w:lvl w:ilvl="8" w:tplc="0427001B" w:tentative="1">
      <w:start w:val="1"/>
      <w:numFmt w:val="lowerRoman"/>
      <w:lvlText w:val="%9."/>
      <w:lvlJc w:val="right"/>
      <w:pPr>
        <w:ind w:left="9893" w:hanging="180"/>
      </w:pPr>
    </w:lvl>
  </w:abstractNum>
  <w:abstractNum w:abstractNumId="22" w15:restartNumberingAfterBreak="0">
    <w:nsid w:val="528335DA"/>
    <w:multiLevelType w:val="hybridMultilevel"/>
    <w:tmpl w:val="8E5A73A6"/>
    <w:lvl w:ilvl="0" w:tplc="0427000F">
      <w:start w:val="1"/>
      <w:numFmt w:val="decimal"/>
      <w:lvlText w:val="%1."/>
      <w:lvlJc w:val="left"/>
      <w:pPr>
        <w:ind w:left="4472"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5682795A"/>
    <w:multiLevelType w:val="hybridMultilevel"/>
    <w:tmpl w:val="748A731A"/>
    <w:lvl w:ilvl="0" w:tplc="BA003614">
      <w:start w:val="1"/>
      <w:numFmt w:val="decimal"/>
      <w:lvlText w:val="%1."/>
      <w:lvlJc w:val="left"/>
      <w:pPr>
        <w:ind w:left="121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56B1117E"/>
    <w:multiLevelType w:val="multilevel"/>
    <w:tmpl w:val="8256C532"/>
    <w:lvl w:ilvl="0">
      <w:start w:val="1"/>
      <w:numFmt w:val="decimal"/>
      <w:lvlText w:val="%1."/>
      <w:lvlJc w:val="left"/>
      <w:pPr>
        <w:ind w:left="720" w:hanging="360"/>
      </w:pPr>
      <w:rPr>
        <w:rFonts w:hint="default"/>
      </w:rPr>
    </w:lvl>
    <w:lvl w:ilvl="1">
      <w:start w:val="1"/>
      <w:numFmt w:val="decimal"/>
      <w:isLgl/>
      <w:lvlText w:val="%1.%2"/>
      <w:lvlJc w:val="left"/>
      <w:pPr>
        <w:ind w:left="1554" w:hanging="42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25" w15:restartNumberingAfterBreak="0">
    <w:nsid w:val="62896E0E"/>
    <w:multiLevelType w:val="hybridMultilevel"/>
    <w:tmpl w:val="A90013E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6" w15:restartNumberingAfterBreak="0">
    <w:nsid w:val="632C5E1B"/>
    <w:multiLevelType w:val="multilevel"/>
    <w:tmpl w:val="F600F018"/>
    <w:lvl w:ilvl="0">
      <w:start w:val="1"/>
      <w:numFmt w:val="decimal"/>
      <w:lvlText w:val="%1."/>
      <w:lvlJc w:val="left"/>
      <w:pPr>
        <w:ind w:left="0" w:hanging="360"/>
      </w:pPr>
      <w:rPr>
        <w:rFonts w:hint="default"/>
      </w:rPr>
    </w:lvl>
    <w:lvl w:ilvl="1">
      <w:start w:val="1"/>
      <w:numFmt w:val="decimal"/>
      <w:isLgl/>
      <w:lvlText w:val="%1.%2."/>
      <w:lvlJc w:val="left"/>
      <w:pPr>
        <w:ind w:left="142" w:hanging="360"/>
      </w:pPr>
      <w:rPr>
        <w:rFonts w:hint="default"/>
      </w:rPr>
    </w:lvl>
    <w:lvl w:ilvl="2">
      <w:start w:val="1"/>
      <w:numFmt w:val="decimal"/>
      <w:isLgl/>
      <w:lvlText w:val="%1.%2.%3."/>
      <w:lvlJc w:val="left"/>
      <w:pPr>
        <w:ind w:left="993" w:hanging="720"/>
      </w:pPr>
      <w:rPr>
        <w:rFonts w:hint="default"/>
      </w:rPr>
    </w:lvl>
    <w:lvl w:ilvl="3">
      <w:start w:val="1"/>
      <w:numFmt w:val="decimal"/>
      <w:isLgl/>
      <w:lvlText w:val="%1.%2.%3.%4."/>
      <w:lvlJc w:val="left"/>
      <w:pPr>
        <w:ind w:left="1484" w:hanging="720"/>
      </w:pPr>
      <w:rPr>
        <w:rFonts w:hint="default"/>
      </w:rPr>
    </w:lvl>
    <w:lvl w:ilvl="4">
      <w:start w:val="1"/>
      <w:numFmt w:val="decimal"/>
      <w:isLgl/>
      <w:lvlText w:val="%1.%2.%3.%4.%5."/>
      <w:lvlJc w:val="left"/>
      <w:pPr>
        <w:ind w:left="2335" w:hanging="1080"/>
      </w:pPr>
      <w:rPr>
        <w:rFonts w:hint="default"/>
      </w:rPr>
    </w:lvl>
    <w:lvl w:ilvl="5">
      <w:start w:val="1"/>
      <w:numFmt w:val="decimal"/>
      <w:isLgl/>
      <w:lvlText w:val="%1.%2.%3.%4.%5.%6."/>
      <w:lvlJc w:val="left"/>
      <w:pPr>
        <w:ind w:left="2826" w:hanging="1080"/>
      </w:pPr>
      <w:rPr>
        <w:rFonts w:hint="default"/>
      </w:rPr>
    </w:lvl>
    <w:lvl w:ilvl="6">
      <w:start w:val="1"/>
      <w:numFmt w:val="decimal"/>
      <w:isLgl/>
      <w:lvlText w:val="%1.%2.%3.%4.%5.%6.%7."/>
      <w:lvlJc w:val="left"/>
      <w:pPr>
        <w:ind w:left="3677" w:hanging="1440"/>
      </w:pPr>
      <w:rPr>
        <w:rFonts w:hint="default"/>
      </w:rPr>
    </w:lvl>
    <w:lvl w:ilvl="7">
      <w:start w:val="1"/>
      <w:numFmt w:val="decimal"/>
      <w:isLgl/>
      <w:lvlText w:val="%1.%2.%3.%4.%5.%6.%7.%8."/>
      <w:lvlJc w:val="left"/>
      <w:pPr>
        <w:ind w:left="4168" w:hanging="1440"/>
      </w:pPr>
      <w:rPr>
        <w:rFonts w:hint="default"/>
      </w:rPr>
    </w:lvl>
    <w:lvl w:ilvl="8">
      <w:start w:val="1"/>
      <w:numFmt w:val="decimal"/>
      <w:isLgl/>
      <w:lvlText w:val="%1.%2.%3.%4.%5.%6.%7.%8.%9."/>
      <w:lvlJc w:val="left"/>
      <w:pPr>
        <w:ind w:left="5019" w:hanging="1800"/>
      </w:pPr>
      <w:rPr>
        <w:rFonts w:hint="default"/>
      </w:rPr>
    </w:lvl>
  </w:abstractNum>
  <w:abstractNum w:abstractNumId="27" w15:restartNumberingAfterBreak="0">
    <w:nsid w:val="632D1434"/>
    <w:multiLevelType w:val="hybridMultilevel"/>
    <w:tmpl w:val="E78A3D4A"/>
    <w:lvl w:ilvl="0" w:tplc="9426F232">
      <w:start w:val="1"/>
      <w:numFmt w:val="decimal"/>
      <w:lvlText w:val="%1."/>
      <w:lvlJc w:val="left"/>
      <w:pPr>
        <w:ind w:left="1069" w:hanging="360"/>
      </w:pPr>
      <w:rPr>
        <w:rFonts w:hint="default"/>
      </w:rPr>
    </w:lvl>
    <w:lvl w:ilvl="1" w:tplc="04270019" w:tentative="1">
      <w:start w:val="1"/>
      <w:numFmt w:val="lowerLetter"/>
      <w:lvlText w:val="%2."/>
      <w:lvlJc w:val="left"/>
      <w:pPr>
        <w:ind w:left="1789" w:hanging="360"/>
      </w:pPr>
    </w:lvl>
    <w:lvl w:ilvl="2" w:tplc="0427001B" w:tentative="1">
      <w:start w:val="1"/>
      <w:numFmt w:val="lowerRoman"/>
      <w:lvlText w:val="%3."/>
      <w:lvlJc w:val="right"/>
      <w:pPr>
        <w:ind w:left="2509" w:hanging="180"/>
      </w:pPr>
    </w:lvl>
    <w:lvl w:ilvl="3" w:tplc="0427000F" w:tentative="1">
      <w:start w:val="1"/>
      <w:numFmt w:val="decimal"/>
      <w:lvlText w:val="%4."/>
      <w:lvlJc w:val="left"/>
      <w:pPr>
        <w:ind w:left="3229" w:hanging="360"/>
      </w:pPr>
    </w:lvl>
    <w:lvl w:ilvl="4" w:tplc="04270019" w:tentative="1">
      <w:start w:val="1"/>
      <w:numFmt w:val="lowerLetter"/>
      <w:lvlText w:val="%5."/>
      <w:lvlJc w:val="left"/>
      <w:pPr>
        <w:ind w:left="3949" w:hanging="360"/>
      </w:pPr>
    </w:lvl>
    <w:lvl w:ilvl="5" w:tplc="0427001B" w:tentative="1">
      <w:start w:val="1"/>
      <w:numFmt w:val="lowerRoman"/>
      <w:lvlText w:val="%6."/>
      <w:lvlJc w:val="right"/>
      <w:pPr>
        <w:ind w:left="4669" w:hanging="180"/>
      </w:pPr>
    </w:lvl>
    <w:lvl w:ilvl="6" w:tplc="0427000F" w:tentative="1">
      <w:start w:val="1"/>
      <w:numFmt w:val="decimal"/>
      <w:lvlText w:val="%7."/>
      <w:lvlJc w:val="left"/>
      <w:pPr>
        <w:ind w:left="5389" w:hanging="360"/>
      </w:pPr>
    </w:lvl>
    <w:lvl w:ilvl="7" w:tplc="04270019" w:tentative="1">
      <w:start w:val="1"/>
      <w:numFmt w:val="lowerLetter"/>
      <w:lvlText w:val="%8."/>
      <w:lvlJc w:val="left"/>
      <w:pPr>
        <w:ind w:left="6109" w:hanging="360"/>
      </w:pPr>
    </w:lvl>
    <w:lvl w:ilvl="8" w:tplc="0427001B" w:tentative="1">
      <w:start w:val="1"/>
      <w:numFmt w:val="lowerRoman"/>
      <w:lvlText w:val="%9."/>
      <w:lvlJc w:val="right"/>
      <w:pPr>
        <w:ind w:left="6829" w:hanging="180"/>
      </w:pPr>
    </w:lvl>
  </w:abstractNum>
  <w:abstractNum w:abstractNumId="28" w15:restartNumberingAfterBreak="0">
    <w:nsid w:val="66581212"/>
    <w:multiLevelType w:val="hybridMultilevel"/>
    <w:tmpl w:val="DFD46604"/>
    <w:lvl w:ilvl="0" w:tplc="CEAE8382">
      <w:start w:val="1"/>
      <w:numFmt w:val="decimal"/>
      <w:lvlText w:val="%1."/>
      <w:lvlJc w:val="left"/>
      <w:pPr>
        <w:ind w:left="1069" w:hanging="360"/>
      </w:pPr>
      <w:rPr>
        <w:rFonts w:ascii="Times New Roman" w:hAnsi="Times New Roman" w:cs="Times New Roman" w:hint="default"/>
      </w:rPr>
    </w:lvl>
    <w:lvl w:ilvl="1" w:tplc="04270019">
      <w:start w:val="1"/>
      <w:numFmt w:val="lowerLetter"/>
      <w:lvlText w:val="%2."/>
      <w:lvlJc w:val="left"/>
      <w:pPr>
        <w:ind w:left="1789" w:hanging="360"/>
      </w:pPr>
    </w:lvl>
    <w:lvl w:ilvl="2" w:tplc="0427001B" w:tentative="1">
      <w:start w:val="1"/>
      <w:numFmt w:val="lowerRoman"/>
      <w:lvlText w:val="%3."/>
      <w:lvlJc w:val="right"/>
      <w:pPr>
        <w:ind w:left="2509" w:hanging="180"/>
      </w:pPr>
    </w:lvl>
    <w:lvl w:ilvl="3" w:tplc="0427000F" w:tentative="1">
      <w:start w:val="1"/>
      <w:numFmt w:val="decimal"/>
      <w:lvlText w:val="%4."/>
      <w:lvlJc w:val="left"/>
      <w:pPr>
        <w:ind w:left="3229" w:hanging="360"/>
      </w:pPr>
    </w:lvl>
    <w:lvl w:ilvl="4" w:tplc="04270019" w:tentative="1">
      <w:start w:val="1"/>
      <w:numFmt w:val="lowerLetter"/>
      <w:lvlText w:val="%5."/>
      <w:lvlJc w:val="left"/>
      <w:pPr>
        <w:ind w:left="3949" w:hanging="360"/>
      </w:pPr>
    </w:lvl>
    <w:lvl w:ilvl="5" w:tplc="0427001B" w:tentative="1">
      <w:start w:val="1"/>
      <w:numFmt w:val="lowerRoman"/>
      <w:lvlText w:val="%6."/>
      <w:lvlJc w:val="right"/>
      <w:pPr>
        <w:ind w:left="4669" w:hanging="180"/>
      </w:pPr>
    </w:lvl>
    <w:lvl w:ilvl="6" w:tplc="0427000F" w:tentative="1">
      <w:start w:val="1"/>
      <w:numFmt w:val="decimal"/>
      <w:lvlText w:val="%7."/>
      <w:lvlJc w:val="left"/>
      <w:pPr>
        <w:ind w:left="5389" w:hanging="360"/>
      </w:pPr>
    </w:lvl>
    <w:lvl w:ilvl="7" w:tplc="04270019" w:tentative="1">
      <w:start w:val="1"/>
      <w:numFmt w:val="lowerLetter"/>
      <w:lvlText w:val="%8."/>
      <w:lvlJc w:val="left"/>
      <w:pPr>
        <w:ind w:left="6109" w:hanging="360"/>
      </w:pPr>
    </w:lvl>
    <w:lvl w:ilvl="8" w:tplc="0427001B" w:tentative="1">
      <w:start w:val="1"/>
      <w:numFmt w:val="lowerRoman"/>
      <w:lvlText w:val="%9."/>
      <w:lvlJc w:val="right"/>
      <w:pPr>
        <w:ind w:left="6829" w:hanging="180"/>
      </w:pPr>
    </w:lvl>
  </w:abstractNum>
  <w:abstractNum w:abstractNumId="29" w15:restartNumberingAfterBreak="0">
    <w:nsid w:val="69B75C94"/>
    <w:multiLevelType w:val="hybridMultilevel"/>
    <w:tmpl w:val="ED405C1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0" w15:restartNumberingAfterBreak="0">
    <w:nsid w:val="6B032CE1"/>
    <w:multiLevelType w:val="hybridMultilevel"/>
    <w:tmpl w:val="5DCAA8B2"/>
    <w:lvl w:ilvl="0" w:tplc="86D2BC0A">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31" w15:restartNumberingAfterBreak="0">
    <w:nsid w:val="72D06397"/>
    <w:multiLevelType w:val="hybridMultilevel"/>
    <w:tmpl w:val="3CDC3A0C"/>
    <w:lvl w:ilvl="0" w:tplc="80DC1EA4">
      <w:start w:val="1"/>
      <w:numFmt w:val="decimal"/>
      <w:lvlText w:val="%1."/>
      <w:lvlJc w:val="left"/>
      <w:pPr>
        <w:ind w:left="1215" w:hanging="360"/>
      </w:pPr>
      <w:rPr>
        <w:rFonts w:hint="default"/>
      </w:rPr>
    </w:lvl>
    <w:lvl w:ilvl="1" w:tplc="04270019">
      <w:start w:val="1"/>
      <w:numFmt w:val="lowerLetter"/>
      <w:lvlText w:val="%2."/>
      <w:lvlJc w:val="left"/>
      <w:pPr>
        <w:ind w:left="1935" w:hanging="360"/>
      </w:pPr>
    </w:lvl>
    <w:lvl w:ilvl="2" w:tplc="0427001B" w:tentative="1">
      <w:start w:val="1"/>
      <w:numFmt w:val="lowerRoman"/>
      <w:lvlText w:val="%3."/>
      <w:lvlJc w:val="right"/>
      <w:pPr>
        <w:ind w:left="2655" w:hanging="180"/>
      </w:pPr>
    </w:lvl>
    <w:lvl w:ilvl="3" w:tplc="0427000F" w:tentative="1">
      <w:start w:val="1"/>
      <w:numFmt w:val="decimal"/>
      <w:lvlText w:val="%4."/>
      <w:lvlJc w:val="left"/>
      <w:pPr>
        <w:ind w:left="3375" w:hanging="360"/>
      </w:pPr>
    </w:lvl>
    <w:lvl w:ilvl="4" w:tplc="04270019" w:tentative="1">
      <w:start w:val="1"/>
      <w:numFmt w:val="lowerLetter"/>
      <w:lvlText w:val="%5."/>
      <w:lvlJc w:val="left"/>
      <w:pPr>
        <w:ind w:left="4095" w:hanging="360"/>
      </w:pPr>
    </w:lvl>
    <w:lvl w:ilvl="5" w:tplc="0427001B" w:tentative="1">
      <w:start w:val="1"/>
      <w:numFmt w:val="lowerRoman"/>
      <w:lvlText w:val="%6."/>
      <w:lvlJc w:val="right"/>
      <w:pPr>
        <w:ind w:left="4815" w:hanging="180"/>
      </w:pPr>
    </w:lvl>
    <w:lvl w:ilvl="6" w:tplc="0427000F" w:tentative="1">
      <w:start w:val="1"/>
      <w:numFmt w:val="decimal"/>
      <w:lvlText w:val="%7."/>
      <w:lvlJc w:val="left"/>
      <w:pPr>
        <w:ind w:left="5535" w:hanging="360"/>
      </w:pPr>
    </w:lvl>
    <w:lvl w:ilvl="7" w:tplc="04270019" w:tentative="1">
      <w:start w:val="1"/>
      <w:numFmt w:val="lowerLetter"/>
      <w:lvlText w:val="%8."/>
      <w:lvlJc w:val="left"/>
      <w:pPr>
        <w:ind w:left="6255" w:hanging="360"/>
      </w:pPr>
    </w:lvl>
    <w:lvl w:ilvl="8" w:tplc="0427001B" w:tentative="1">
      <w:start w:val="1"/>
      <w:numFmt w:val="lowerRoman"/>
      <w:lvlText w:val="%9."/>
      <w:lvlJc w:val="right"/>
      <w:pPr>
        <w:ind w:left="6975" w:hanging="180"/>
      </w:pPr>
    </w:lvl>
  </w:abstractNum>
  <w:abstractNum w:abstractNumId="32" w15:restartNumberingAfterBreak="0">
    <w:nsid w:val="74DF6D7E"/>
    <w:multiLevelType w:val="hybridMultilevel"/>
    <w:tmpl w:val="6B7AC45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3" w15:restartNumberingAfterBreak="0">
    <w:nsid w:val="7AB84A60"/>
    <w:multiLevelType w:val="hybridMultilevel"/>
    <w:tmpl w:val="8588160A"/>
    <w:lvl w:ilvl="0" w:tplc="F3CA316C">
      <w:start w:val="1"/>
      <w:numFmt w:val="decimal"/>
      <w:lvlText w:val="%1."/>
      <w:lvlJc w:val="left"/>
      <w:pPr>
        <w:ind w:left="720" w:hanging="360"/>
      </w:pPr>
      <w:rPr>
        <w:rFonts w:ascii="Times New Roman" w:hAnsi="Times New Roman" w:cs="Times New Roman" w:hint="default"/>
        <w:i w:val="0"/>
        <w:iCs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4" w15:restartNumberingAfterBreak="0">
    <w:nsid w:val="7B27496F"/>
    <w:multiLevelType w:val="hybridMultilevel"/>
    <w:tmpl w:val="1E8A1A6A"/>
    <w:lvl w:ilvl="0" w:tplc="CED4490A">
      <w:start w:val="1"/>
      <w:numFmt w:val="decimal"/>
      <w:lvlText w:val="%1."/>
      <w:lvlJc w:val="left"/>
      <w:pPr>
        <w:ind w:left="3479" w:hanging="360"/>
      </w:pPr>
      <w:rPr>
        <w:i w:val="0"/>
        <w:iCs w:val="0"/>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5" w15:restartNumberingAfterBreak="0">
    <w:nsid w:val="7B9F6079"/>
    <w:multiLevelType w:val="multilevel"/>
    <w:tmpl w:val="7B9F6079"/>
    <w:lvl w:ilvl="0">
      <w:start w:val="1"/>
      <w:numFmt w:val="decimal"/>
      <w:lvlText w:val="%1."/>
      <w:lvlJc w:val="left"/>
      <w:pPr>
        <w:ind w:left="2487" w:hanging="360"/>
      </w:pPr>
      <w:rPr>
        <w:rFonts w:hint="default"/>
      </w:rPr>
    </w:lvl>
    <w:lvl w:ilvl="1">
      <w:start w:val="1"/>
      <w:numFmt w:val="lowerLetter"/>
      <w:lvlText w:val="%2."/>
      <w:lvlJc w:val="left"/>
      <w:pPr>
        <w:ind w:left="3207" w:hanging="360"/>
      </w:pPr>
    </w:lvl>
    <w:lvl w:ilvl="2">
      <w:start w:val="1"/>
      <w:numFmt w:val="lowerRoman"/>
      <w:lvlText w:val="%3."/>
      <w:lvlJc w:val="right"/>
      <w:pPr>
        <w:ind w:left="3927" w:hanging="180"/>
      </w:pPr>
    </w:lvl>
    <w:lvl w:ilvl="3">
      <w:start w:val="1"/>
      <w:numFmt w:val="decimal"/>
      <w:lvlText w:val="%4."/>
      <w:lvlJc w:val="left"/>
      <w:pPr>
        <w:ind w:left="4647" w:hanging="360"/>
      </w:pPr>
    </w:lvl>
    <w:lvl w:ilvl="4">
      <w:start w:val="1"/>
      <w:numFmt w:val="lowerLetter"/>
      <w:lvlText w:val="%5."/>
      <w:lvlJc w:val="left"/>
      <w:pPr>
        <w:ind w:left="5367" w:hanging="360"/>
      </w:pPr>
    </w:lvl>
    <w:lvl w:ilvl="5">
      <w:start w:val="1"/>
      <w:numFmt w:val="lowerRoman"/>
      <w:lvlText w:val="%6."/>
      <w:lvlJc w:val="right"/>
      <w:pPr>
        <w:ind w:left="6087" w:hanging="180"/>
      </w:pPr>
    </w:lvl>
    <w:lvl w:ilvl="6">
      <w:start w:val="1"/>
      <w:numFmt w:val="decimal"/>
      <w:lvlText w:val="%7."/>
      <w:lvlJc w:val="left"/>
      <w:pPr>
        <w:ind w:left="6807" w:hanging="360"/>
      </w:pPr>
    </w:lvl>
    <w:lvl w:ilvl="7">
      <w:start w:val="1"/>
      <w:numFmt w:val="lowerLetter"/>
      <w:lvlText w:val="%8."/>
      <w:lvlJc w:val="left"/>
      <w:pPr>
        <w:ind w:left="7527" w:hanging="360"/>
      </w:pPr>
    </w:lvl>
    <w:lvl w:ilvl="8">
      <w:start w:val="1"/>
      <w:numFmt w:val="lowerRoman"/>
      <w:lvlText w:val="%9."/>
      <w:lvlJc w:val="right"/>
      <w:pPr>
        <w:ind w:left="8247" w:hanging="180"/>
      </w:pPr>
    </w:lvl>
  </w:abstractNum>
  <w:abstractNum w:abstractNumId="36" w15:restartNumberingAfterBreak="0">
    <w:nsid w:val="7C7B4DEA"/>
    <w:multiLevelType w:val="hybridMultilevel"/>
    <w:tmpl w:val="7B96B60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020356369">
    <w:abstractNumId w:val="21"/>
  </w:num>
  <w:num w:numId="2" w16cid:durableId="1637643171">
    <w:abstractNumId w:val="10"/>
  </w:num>
  <w:num w:numId="3" w16cid:durableId="1707219514">
    <w:abstractNumId w:val="8"/>
  </w:num>
  <w:num w:numId="4" w16cid:durableId="832450309">
    <w:abstractNumId w:val="29"/>
  </w:num>
  <w:num w:numId="5" w16cid:durableId="1339965908">
    <w:abstractNumId w:val="26"/>
  </w:num>
  <w:num w:numId="6" w16cid:durableId="916134378">
    <w:abstractNumId w:val="4"/>
  </w:num>
  <w:num w:numId="7" w16cid:durableId="809056919">
    <w:abstractNumId w:val="18"/>
  </w:num>
  <w:num w:numId="8" w16cid:durableId="364599363">
    <w:abstractNumId w:val="35"/>
  </w:num>
  <w:num w:numId="9" w16cid:durableId="438376547">
    <w:abstractNumId w:val="24"/>
  </w:num>
  <w:num w:numId="10" w16cid:durableId="1555391202">
    <w:abstractNumId w:val="9"/>
  </w:num>
  <w:num w:numId="11" w16cid:durableId="210922162">
    <w:abstractNumId w:val="6"/>
  </w:num>
  <w:num w:numId="12" w16cid:durableId="1734500013">
    <w:abstractNumId w:val="7"/>
  </w:num>
  <w:num w:numId="13" w16cid:durableId="501624588">
    <w:abstractNumId w:val="32"/>
  </w:num>
  <w:num w:numId="14" w16cid:durableId="1200360000">
    <w:abstractNumId w:val="22"/>
  </w:num>
  <w:num w:numId="15" w16cid:durableId="1193687734">
    <w:abstractNumId w:val="30"/>
  </w:num>
  <w:num w:numId="16" w16cid:durableId="2095780462">
    <w:abstractNumId w:val="15"/>
  </w:num>
  <w:num w:numId="17" w16cid:durableId="755631100">
    <w:abstractNumId w:val="23"/>
  </w:num>
  <w:num w:numId="18" w16cid:durableId="1867283304">
    <w:abstractNumId w:val="17"/>
  </w:num>
  <w:num w:numId="19" w16cid:durableId="385302090">
    <w:abstractNumId w:val="12"/>
  </w:num>
  <w:num w:numId="20" w16cid:durableId="898055293">
    <w:abstractNumId w:val="20"/>
  </w:num>
  <w:num w:numId="21" w16cid:durableId="1260335724">
    <w:abstractNumId w:val="1"/>
  </w:num>
  <w:num w:numId="22" w16cid:durableId="1696615467">
    <w:abstractNumId w:val="25"/>
  </w:num>
  <w:num w:numId="23" w16cid:durableId="1549950466">
    <w:abstractNumId w:val="28"/>
  </w:num>
  <w:num w:numId="24" w16cid:durableId="478962379">
    <w:abstractNumId w:val="11"/>
  </w:num>
  <w:num w:numId="25" w16cid:durableId="1988780491">
    <w:abstractNumId w:val="34"/>
  </w:num>
  <w:num w:numId="26" w16cid:durableId="1336493860">
    <w:abstractNumId w:val="3"/>
  </w:num>
  <w:num w:numId="27" w16cid:durableId="114641519">
    <w:abstractNumId w:val="31"/>
  </w:num>
  <w:num w:numId="28" w16cid:durableId="1344473807">
    <w:abstractNumId w:val="27"/>
  </w:num>
  <w:num w:numId="29" w16cid:durableId="1325008541">
    <w:abstractNumId w:val="0"/>
  </w:num>
  <w:num w:numId="30" w16cid:durableId="1229346933">
    <w:abstractNumId w:val="16"/>
  </w:num>
  <w:num w:numId="31" w16cid:durableId="809327629">
    <w:abstractNumId w:val="19"/>
  </w:num>
  <w:num w:numId="32" w16cid:durableId="2009557276">
    <w:abstractNumId w:val="13"/>
  </w:num>
  <w:num w:numId="33" w16cid:durableId="316153910">
    <w:abstractNumId w:val="2"/>
  </w:num>
  <w:num w:numId="34" w16cid:durableId="1203515492">
    <w:abstractNumId w:val="5"/>
  </w:num>
  <w:num w:numId="35" w16cid:durableId="1008869318">
    <w:abstractNumId w:val="33"/>
  </w:num>
  <w:num w:numId="36" w16cid:durableId="488790837">
    <w:abstractNumId w:val="14"/>
  </w:num>
  <w:num w:numId="37" w16cid:durableId="94149732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B94"/>
    <w:rsid w:val="000002C4"/>
    <w:rsid w:val="00002011"/>
    <w:rsid w:val="00002A22"/>
    <w:rsid w:val="0000473E"/>
    <w:rsid w:val="00004C06"/>
    <w:rsid w:val="00004D1A"/>
    <w:rsid w:val="00006020"/>
    <w:rsid w:val="00006609"/>
    <w:rsid w:val="00007A05"/>
    <w:rsid w:val="00007F29"/>
    <w:rsid w:val="000115C7"/>
    <w:rsid w:val="0001209E"/>
    <w:rsid w:val="000124D1"/>
    <w:rsid w:val="00012509"/>
    <w:rsid w:val="00012746"/>
    <w:rsid w:val="00012F7D"/>
    <w:rsid w:val="00013015"/>
    <w:rsid w:val="00014268"/>
    <w:rsid w:val="00014781"/>
    <w:rsid w:val="00014C1A"/>
    <w:rsid w:val="000154AA"/>
    <w:rsid w:val="0001580D"/>
    <w:rsid w:val="0001592D"/>
    <w:rsid w:val="00016A9A"/>
    <w:rsid w:val="00016C3A"/>
    <w:rsid w:val="00016F71"/>
    <w:rsid w:val="00017B6A"/>
    <w:rsid w:val="00017DA6"/>
    <w:rsid w:val="00017E73"/>
    <w:rsid w:val="00017EA4"/>
    <w:rsid w:val="00021351"/>
    <w:rsid w:val="00021EB4"/>
    <w:rsid w:val="000228BB"/>
    <w:rsid w:val="0002436F"/>
    <w:rsid w:val="00025F37"/>
    <w:rsid w:val="00031502"/>
    <w:rsid w:val="00031D24"/>
    <w:rsid w:val="00031E24"/>
    <w:rsid w:val="00031FE4"/>
    <w:rsid w:val="00033540"/>
    <w:rsid w:val="00036D37"/>
    <w:rsid w:val="00040734"/>
    <w:rsid w:val="00041E59"/>
    <w:rsid w:val="00042EC0"/>
    <w:rsid w:val="00043D0F"/>
    <w:rsid w:val="00043D24"/>
    <w:rsid w:val="00044086"/>
    <w:rsid w:val="00044B23"/>
    <w:rsid w:val="0004592F"/>
    <w:rsid w:val="00046B03"/>
    <w:rsid w:val="00046C2B"/>
    <w:rsid w:val="00046D58"/>
    <w:rsid w:val="00050671"/>
    <w:rsid w:val="00050EBE"/>
    <w:rsid w:val="00052529"/>
    <w:rsid w:val="00053373"/>
    <w:rsid w:val="000538FF"/>
    <w:rsid w:val="00055FE5"/>
    <w:rsid w:val="00056806"/>
    <w:rsid w:val="00060AB1"/>
    <w:rsid w:val="000628BE"/>
    <w:rsid w:val="00062DF3"/>
    <w:rsid w:val="0006333F"/>
    <w:rsid w:val="000650C7"/>
    <w:rsid w:val="00065EBC"/>
    <w:rsid w:val="00066A85"/>
    <w:rsid w:val="0006743B"/>
    <w:rsid w:val="00067892"/>
    <w:rsid w:val="00067ECD"/>
    <w:rsid w:val="000710C1"/>
    <w:rsid w:val="000711DA"/>
    <w:rsid w:val="00072EAB"/>
    <w:rsid w:val="000757C9"/>
    <w:rsid w:val="000758E1"/>
    <w:rsid w:val="00075AD9"/>
    <w:rsid w:val="00076843"/>
    <w:rsid w:val="00077D79"/>
    <w:rsid w:val="00081CAB"/>
    <w:rsid w:val="00081E0C"/>
    <w:rsid w:val="000826F1"/>
    <w:rsid w:val="00084C5A"/>
    <w:rsid w:val="00085321"/>
    <w:rsid w:val="000857A5"/>
    <w:rsid w:val="00086B60"/>
    <w:rsid w:val="00087C90"/>
    <w:rsid w:val="00090874"/>
    <w:rsid w:val="0009099A"/>
    <w:rsid w:val="00090AA3"/>
    <w:rsid w:val="00092203"/>
    <w:rsid w:val="00092459"/>
    <w:rsid w:val="00093AD5"/>
    <w:rsid w:val="00093E47"/>
    <w:rsid w:val="000942F6"/>
    <w:rsid w:val="000953F5"/>
    <w:rsid w:val="0009634E"/>
    <w:rsid w:val="00096A2C"/>
    <w:rsid w:val="00097899"/>
    <w:rsid w:val="000A00BD"/>
    <w:rsid w:val="000A0438"/>
    <w:rsid w:val="000A10B3"/>
    <w:rsid w:val="000A1604"/>
    <w:rsid w:val="000A350F"/>
    <w:rsid w:val="000A36C8"/>
    <w:rsid w:val="000A3CEC"/>
    <w:rsid w:val="000A56A4"/>
    <w:rsid w:val="000A629A"/>
    <w:rsid w:val="000A6443"/>
    <w:rsid w:val="000A6EB0"/>
    <w:rsid w:val="000B0C40"/>
    <w:rsid w:val="000B2EF5"/>
    <w:rsid w:val="000B52CE"/>
    <w:rsid w:val="000B72DD"/>
    <w:rsid w:val="000C15E6"/>
    <w:rsid w:val="000C1CFD"/>
    <w:rsid w:val="000C35D1"/>
    <w:rsid w:val="000C3A05"/>
    <w:rsid w:val="000C56F2"/>
    <w:rsid w:val="000C58DB"/>
    <w:rsid w:val="000C7B65"/>
    <w:rsid w:val="000D0881"/>
    <w:rsid w:val="000D0CD3"/>
    <w:rsid w:val="000D11CB"/>
    <w:rsid w:val="000D15EB"/>
    <w:rsid w:val="000D35AE"/>
    <w:rsid w:val="000D4894"/>
    <w:rsid w:val="000D5540"/>
    <w:rsid w:val="000D62AC"/>
    <w:rsid w:val="000D67D3"/>
    <w:rsid w:val="000D7D60"/>
    <w:rsid w:val="000E128E"/>
    <w:rsid w:val="000E1E8F"/>
    <w:rsid w:val="000E29EB"/>
    <w:rsid w:val="000E321E"/>
    <w:rsid w:val="000E3313"/>
    <w:rsid w:val="000E3AE5"/>
    <w:rsid w:val="000E3F4B"/>
    <w:rsid w:val="000E4BBA"/>
    <w:rsid w:val="000E72CB"/>
    <w:rsid w:val="000E76E8"/>
    <w:rsid w:val="000F02D4"/>
    <w:rsid w:val="000F0503"/>
    <w:rsid w:val="000F2036"/>
    <w:rsid w:val="000F2075"/>
    <w:rsid w:val="000F306B"/>
    <w:rsid w:val="000F6E3D"/>
    <w:rsid w:val="000F7312"/>
    <w:rsid w:val="001005C2"/>
    <w:rsid w:val="00101163"/>
    <w:rsid w:val="001022FC"/>
    <w:rsid w:val="00102B1E"/>
    <w:rsid w:val="00104121"/>
    <w:rsid w:val="00104F09"/>
    <w:rsid w:val="00107BD3"/>
    <w:rsid w:val="00110337"/>
    <w:rsid w:val="00110B15"/>
    <w:rsid w:val="001110E7"/>
    <w:rsid w:val="00112687"/>
    <w:rsid w:val="00112F80"/>
    <w:rsid w:val="00113154"/>
    <w:rsid w:val="00113162"/>
    <w:rsid w:val="00113B5F"/>
    <w:rsid w:val="0011437E"/>
    <w:rsid w:val="00114699"/>
    <w:rsid w:val="001146DA"/>
    <w:rsid w:val="00114CF3"/>
    <w:rsid w:val="001151DB"/>
    <w:rsid w:val="001154CC"/>
    <w:rsid w:val="001172BB"/>
    <w:rsid w:val="00122526"/>
    <w:rsid w:val="00123CCB"/>
    <w:rsid w:val="001248A5"/>
    <w:rsid w:val="00124C6D"/>
    <w:rsid w:val="00125F20"/>
    <w:rsid w:val="0012678B"/>
    <w:rsid w:val="001267CF"/>
    <w:rsid w:val="00126A94"/>
    <w:rsid w:val="00127646"/>
    <w:rsid w:val="001324B7"/>
    <w:rsid w:val="00132543"/>
    <w:rsid w:val="00132CCE"/>
    <w:rsid w:val="00133C13"/>
    <w:rsid w:val="00135167"/>
    <w:rsid w:val="00137FD7"/>
    <w:rsid w:val="001400C6"/>
    <w:rsid w:val="001400FE"/>
    <w:rsid w:val="00140EEC"/>
    <w:rsid w:val="001411DB"/>
    <w:rsid w:val="00141363"/>
    <w:rsid w:val="0014168A"/>
    <w:rsid w:val="00141FB6"/>
    <w:rsid w:val="00142543"/>
    <w:rsid w:val="00143FA3"/>
    <w:rsid w:val="00144736"/>
    <w:rsid w:val="00145983"/>
    <w:rsid w:val="00145984"/>
    <w:rsid w:val="001460C8"/>
    <w:rsid w:val="0014655C"/>
    <w:rsid w:val="00146FE9"/>
    <w:rsid w:val="00150C97"/>
    <w:rsid w:val="001511EA"/>
    <w:rsid w:val="00152037"/>
    <w:rsid w:val="001526F2"/>
    <w:rsid w:val="00152C34"/>
    <w:rsid w:val="00154069"/>
    <w:rsid w:val="00154F9E"/>
    <w:rsid w:val="001552B3"/>
    <w:rsid w:val="001573E3"/>
    <w:rsid w:val="0016047A"/>
    <w:rsid w:val="00160B9E"/>
    <w:rsid w:val="00161310"/>
    <w:rsid w:val="00161431"/>
    <w:rsid w:val="00162426"/>
    <w:rsid w:val="00163F34"/>
    <w:rsid w:val="00164EEE"/>
    <w:rsid w:val="00164F86"/>
    <w:rsid w:val="001655F6"/>
    <w:rsid w:val="001717F2"/>
    <w:rsid w:val="00171AD1"/>
    <w:rsid w:val="0017379F"/>
    <w:rsid w:val="0017388D"/>
    <w:rsid w:val="00174337"/>
    <w:rsid w:val="001749D6"/>
    <w:rsid w:val="00175265"/>
    <w:rsid w:val="00177FE0"/>
    <w:rsid w:val="00180D91"/>
    <w:rsid w:val="001823E3"/>
    <w:rsid w:val="001829C4"/>
    <w:rsid w:val="00183924"/>
    <w:rsid w:val="0018576A"/>
    <w:rsid w:val="00185F59"/>
    <w:rsid w:val="00187DAF"/>
    <w:rsid w:val="00190468"/>
    <w:rsid w:val="00192EC4"/>
    <w:rsid w:val="001933E2"/>
    <w:rsid w:val="001961F8"/>
    <w:rsid w:val="00196CB0"/>
    <w:rsid w:val="00197D98"/>
    <w:rsid w:val="001A0900"/>
    <w:rsid w:val="001A0942"/>
    <w:rsid w:val="001A0E9C"/>
    <w:rsid w:val="001A2F0D"/>
    <w:rsid w:val="001A3604"/>
    <w:rsid w:val="001A5087"/>
    <w:rsid w:val="001B27E4"/>
    <w:rsid w:val="001B394A"/>
    <w:rsid w:val="001B4A2A"/>
    <w:rsid w:val="001B73FC"/>
    <w:rsid w:val="001B780E"/>
    <w:rsid w:val="001C02E7"/>
    <w:rsid w:val="001C085F"/>
    <w:rsid w:val="001C0B5C"/>
    <w:rsid w:val="001C0FDA"/>
    <w:rsid w:val="001C1227"/>
    <w:rsid w:val="001C16F4"/>
    <w:rsid w:val="001C2748"/>
    <w:rsid w:val="001C2909"/>
    <w:rsid w:val="001C2D95"/>
    <w:rsid w:val="001C326D"/>
    <w:rsid w:val="001C37BD"/>
    <w:rsid w:val="001C5511"/>
    <w:rsid w:val="001C6B63"/>
    <w:rsid w:val="001C6D99"/>
    <w:rsid w:val="001C79D5"/>
    <w:rsid w:val="001C7BD8"/>
    <w:rsid w:val="001D0E38"/>
    <w:rsid w:val="001D1270"/>
    <w:rsid w:val="001D29F3"/>
    <w:rsid w:val="001D3BFC"/>
    <w:rsid w:val="001D43AB"/>
    <w:rsid w:val="001D4910"/>
    <w:rsid w:val="001D5442"/>
    <w:rsid w:val="001E068A"/>
    <w:rsid w:val="001E1159"/>
    <w:rsid w:val="001E1BC9"/>
    <w:rsid w:val="001E2E38"/>
    <w:rsid w:val="001E3DCA"/>
    <w:rsid w:val="001E4E86"/>
    <w:rsid w:val="001E54BD"/>
    <w:rsid w:val="001E580C"/>
    <w:rsid w:val="001E5FDF"/>
    <w:rsid w:val="001E6475"/>
    <w:rsid w:val="001E66D1"/>
    <w:rsid w:val="001E7BC4"/>
    <w:rsid w:val="001F048F"/>
    <w:rsid w:val="001F20BD"/>
    <w:rsid w:val="001F21B8"/>
    <w:rsid w:val="001F25BC"/>
    <w:rsid w:val="001F2997"/>
    <w:rsid w:val="001F4D6E"/>
    <w:rsid w:val="001F70FF"/>
    <w:rsid w:val="002005F4"/>
    <w:rsid w:val="00200F85"/>
    <w:rsid w:val="0020107F"/>
    <w:rsid w:val="002013BB"/>
    <w:rsid w:val="00202359"/>
    <w:rsid w:val="002024C9"/>
    <w:rsid w:val="0020278F"/>
    <w:rsid w:val="002027BE"/>
    <w:rsid w:val="00202C5D"/>
    <w:rsid w:val="00203AC3"/>
    <w:rsid w:val="00204812"/>
    <w:rsid w:val="002051D6"/>
    <w:rsid w:val="0020756B"/>
    <w:rsid w:val="00211451"/>
    <w:rsid w:val="00211764"/>
    <w:rsid w:val="0021222E"/>
    <w:rsid w:val="00214056"/>
    <w:rsid w:val="00214FB8"/>
    <w:rsid w:val="0021523A"/>
    <w:rsid w:val="00215B66"/>
    <w:rsid w:val="0021683C"/>
    <w:rsid w:val="002176B3"/>
    <w:rsid w:val="00220761"/>
    <w:rsid w:val="00224A9D"/>
    <w:rsid w:val="002257B2"/>
    <w:rsid w:val="00225D4D"/>
    <w:rsid w:val="002266CA"/>
    <w:rsid w:val="002271CC"/>
    <w:rsid w:val="0023002C"/>
    <w:rsid w:val="00230EB4"/>
    <w:rsid w:val="00230F34"/>
    <w:rsid w:val="00231777"/>
    <w:rsid w:val="00233207"/>
    <w:rsid w:val="0023397A"/>
    <w:rsid w:val="002342FD"/>
    <w:rsid w:val="00234453"/>
    <w:rsid w:val="0023494F"/>
    <w:rsid w:val="00234DD2"/>
    <w:rsid w:val="002351DE"/>
    <w:rsid w:val="00235919"/>
    <w:rsid w:val="002368D3"/>
    <w:rsid w:val="002376FB"/>
    <w:rsid w:val="00240D28"/>
    <w:rsid w:val="0024153E"/>
    <w:rsid w:val="00242267"/>
    <w:rsid w:val="00243F20"/>
    <w:rsid w:val="00244670"/>
    <w:rsid w:val="00245055"/>
    <w:rsid w:val="00246763"/>
    <w:rsid w:val="002517E6"/>
    <w:rsid w:val="00251B3C"/>
    <w:rsid w:val="00252320"/>
    <w:rsid w:val="00253749"/>
    <w:rsid w:val="00253845"/>
    <w:rsid w:val="002542D4"/>
    <w:rsid w:val="0025589C"/>
    <w:rsid w:val="0025742B"/>
    <w:rsid w:val="00262CF8"/>
    <w:rsid w:val="00263012"/>
    <w:rsid w:val="00263502"/>
    <w:rsid w:val="00264071"/>
    <w:rsid w:val="0026423E"/>
    <w:rsid w:val="002643F4"/>
    <w:rsid w:val="00264654"/>
    <w:rsid w:val="00266C4E"/>
    <w:rsid w:val="00272049"/>
    <w:rsid w:val="0027224D"/>
    <w:rsid w:val="002730B4"/>
    <w:rsid w:val="002736C3"/>
    <w:rsid w:val="0027499A"/>
    <w:rsid w:val="00274B71"/>
    <w:rsid w:val="00274F6D"/>
    <w:rsid w:val="00275283"/>
    <w:rsid w:val="0027532D"/>
    <w:rsid w:val="0027620C"/>
    <w:rsid w:val="00280069"/>
    <w:rsid w:val="00280094"/>
    <w:rsid w:val="00280465"/>
    <w:rsid w:val="002809E6"/>
    <w:rsid w:val="002843F3"/>
    <w:rsid w:val="0028447C"/>
    <w:rsid w:val="00284929"/>
    <w:rsid w:val="00286E2E"/>
    <w:rsid w:val="00291257"/>
    <w:rsid w:val="002939AD"/>
    <w:rsid w:val="002946AA"/>
    <w:rsid w:val="00294946"/>
    <w:rsid w:val="00294A88"/>
    <w:rsid w:val="00295FE9"/>
    <w:rsid w:val="00296A46"/>
    <w:rsid w:val="00297A9E"/>
    <w:rsid w:val="00297F43"/>
    <w:rsid w:val="002A0563"/>
    <w:rsid w:val="002A0F7C"/>
    <w:rsid w:val="002A1DBA"/>
    <w:rsid w:val="002A2335"/>
    <w:rsid w:val="002A3F38"/>
    <w:rsid w:val="002A4056"/>
    <w:rsid w:val="002A449E"/>
    <w:rsid w:val="002A674E"/>
    <w:rsid w:val="002A7CBC"/>
    <w:rsid w:val="002B06E6"/>
    <w:rsid w:val="002B0B4F"/>
    <w:rsid w:val="002B0F67"/>
    <w:rsid w:val="002B1AC7"/>
    <w:rsid w:val="002B2769"/>
    <w:rsid w:val="002B3437"/>
    <w:rsid w:val="002B4E86"/>
    <w:rsid w:val="002B538C"/>
    <w:rsid w:val="002B63DD"/>
    <w:rsid w:val="002B73D1"/>
    <w:rsid w:val="002C0B4E"/>
    <w:rsid w:val="002C10CD"/>
    <w:rsid w:val="002C1638"/>
    <w:rsid w:val="002C20BD"/>
    <w:rsid w:val="002C23B0"/>
    <w:rsid w:val="002C2512"/>
    <w:rsid w:val="002C2B8A"/>
    <w:rsid w:val="002C3221"/>
    <w:rsid w:val="002C6443"/>
    <w:rsid w:val="002C6643"/>
    <w:rsid w:val="002C6857"/>
    <w:rsid w:val="002C7B9A"/>
    <w:rsid w:val="002D0B26"/>
    <w:rsid w:val="002D13C4"/>
    <w:rsid w:val="002D32DE"/>
    <w:rsid w:val="002D3A0F"/>
    <w:rsid w:val="002D4015"/>
    <w:rsid w:val="002D40EA"/>
    <w:rsid w:val="002D46E1"/>
    <w:rsid w:val="002D4A61"/>
    <w:rsid w:val="002D518D"/>
    <w:rsid w:val="002D7618"/>
    <w:rsid w:val="002D7A21"/>
    <w:rsid w:val="002E2581"/>
    <w:rsid w:val="002E2BBD"/>
    <w:rsid w:val="002E35C7"/>
    <w:rsid w:val="002E5063"/>
    <w:rsid w:val="002E532A"/>
    <w:rsid w:val="002E5D3F"/>
    <w:rsid w:val="002E61E0"/>
    <w:rsid w:val="002E7C7C"/>
    <w:rsid w:val="002F078F"/>
    <w:rsid w:val="002F092E"/>
    <w:rsid w:val="002F0F06"/>
    <w:rsid w:val="002F1D68"/>
    <w:rsid w:val="002F2265"/>
    <w:rsid w:val="002F4C32"/>
    <w:rsid w:val="002F6433"/>
    <w:rsid w:val="003001BC"/>
    <w:rsid w:val="00300C35"/>
    <w:rsid w:val="00300D7A"/>
    <w:rsid w:val="00301277"/>
    <w:rsid w:val="003027E0"/>
    <w:rsid w:val="00302A92"/>
    <w:rsid w:val="0030460F"/>
    <w:rsid w:val="00304DA8"/>
    <w:rsid w:val="00305B94"/>
    <w:rsid w:val="0030618B"/>
    <w:rsid w:val="0030743F"/>
    <w:rsid w:val="003101AA"/>
    <w:rsid w:val="0031063D"/>
    <w:rsid w:val="00311942"/>
    <w:rsid w:val="00311CD8"/>
    <w:rsid w:val="0031230C"/>
    <w:rsid w:val="00312D1E"/>
    <w:rsid w:val="00313177"/>
    <w:rsid w:val="00314AAA"/>
    <w:rsid w:val="00315453"/>
    <w:rsid w:val="00315995"/>
    <w:rsid w:val="003164EE"/>
    <w:rsid w:val="003169BB"/>
    <w:rsid w:val="00317299"/>
    <w:rsid w:val="0032220A"/>
    <w:rsid w:val="0032495F"/>
    <w:rsid w:val="00324F78"/>
    <w:rsid w:val="00326792"/>
    <w:rsid w:val="003277C6"/>
    <w:rsid w:val="0033263E"/>
    <w:rsid w:val="00332B9E"/>
    <w:rsid w:val="00333B55"/>
    <w:rsid w:val="003344A5"/>
    <w:rsid w:val="00334538"/>
    <w:rsid w:val="0033465F"/>
    <w:rsid w:val="00334C64"/>
    <w:rsid w:val="00335B00"/>
    <w:rsid w:val="003362E6"/>
    <w:rsid w:val="0033652D"/>
    <w:rsid w:val="00336DB1"/>
    <w:rsid w:val="00337480"/>
    <w:rsid w:val="0033773E"/>
    <w:rsid w:val="00340BEF"/>
    <w:rsid w:val="00341934"/>
    <w:rsid w:val="00342D13"/>
    <w:rsid w:val="00343378"/>
    <w:rsid w:val="0034435A"/>
    <w:rsid w:val="00345474"/>
    <w:rsid w:val="00345BC7"/>
    <w:rsid w:val="00346218"/>
    <w:rsid w:val="00346935"/>
    <w:rsid w:val="00346FB2"/>
    <w:rsid w:val="003512EE"/>
    <w:rsid w:val="003513AB"/>
    <w:rsid w:val="00352024"/>
    <w:rsid w:val="00352614"/>
    <w:rsid w:val="00352E34"/>
    <w:rsid w:val="00352E57"/>
    <w:rsid w:val="003534DD"/>
    <w:rsid w:val="0035466D"/>
    <w:rsid w:val="00357588"/>
    <w:rsid w:val="00357CE5"/>
    <w:rsid w:val="00360332"/>
    <w:rsid w:val="00360B17"/>
    <w:rsid w:val="00360F51"/>
    <w:rsid w:val="00361032"/>
    <w:rsid w:val="00361A32"/>
    <w:rsid w:val="00361DF5"/>
    <w:rsid w:val="00362550"/>
    <w:rsid w:val="0036466B"/>
    <w:rsid w:val="00364AB3"/>
    <w:rsid w:val="00365AD4"/>
    <w:rsid w:val="00370739"/>
    <w:rsid w:val="00370BEE"/>
    <w:rsid w:val="003711A8"/>
    <w:rsid w:val="00372164"/>
    <w:rsid w:val="00372C7A"/>
    <w:rsid w:val="003740AE"/>
    <w:rsid w:val="0037586E"/>
    <w:rsid w:val="00377414"/>
    <w:rsid w:val="003829A2"/>
    <w:rsid w:val="003854C7"/>
    <w:rsid w:val="00385E20"/>
    <w:rsid w:val="00385F30"/>
    <w:rsid w:val="0038705A"/>
    <w:rsid w:val="00387115"/>
    <w:rsid w:val="00387E28"/>
    <w:rsid w:val="00392316"/>
    <w:rsid w:val="00393AE8"/>
    <w:rsid w:val="003953FF"/>
    <w:rsid w:val="00395A3E"/>
    <w:rsid w:val="00395FB0"/>
    <w:rsid w:val="003A0B9A"/>
    <w:rsid w:val="003A33DF"/>
    <w:rsid w:val="003A3AA2"/>
    <w:rsid w:val="003A3C73"/>
    <w:rsid w:val="003A4F40"/>
    <w:rsid w:val="003A52CF"/>
    <w:rsid w:val="003A544F"/>
    <w:rsid w:val="003A5865"/>
    <w:rsid w:val="003A6655"/>
    <w:rsid w:val="003B25A5"/>
    <w:rsid w:val="003B3CC8"/>
    <w:rsid w:val="003B6258"/>
    <w:rsid w:val="003B680A"/>
    <w:rsid w:val="003B6A41"/>
    <w:rsid w:val="003B7AC6"/>
    <w:rsid w:val="003B7CEA"/>
    <w:rsid w:val="003C030B"/>
    <w:rsid w:val="003C1D42"/>
    <w:rsid w:val="003C34E9"/>
    <w:rsid w:val="003C6A41"/>
    <w:rsid w:val="003C77F5"/>
    <w:rsid w:val="003D0B49"/>
    <w:rsid w:val="003D104E"/>
    <w:rsid w:val="003D18CA"/>
    <w:rsid w:val="003D386F"/>
    <w:rsid w:val="003D3D71"/>
    <w:rsid w:val="003D3F04"/>
    <w:rsid w:val="003D43C3"/>
    <w:rsid w:val="003D55E7"/>
    <w:rsid w:val="003D57ED"/>
    <w:rsid w:val="003D6FF0"/>
    <w:rsid w:val="003D7446"/>
    <w:rsid w:val="003D7B83"/>
    <w:rsid w:val="003D7EB1"/>
    <w:rsid w:val="003E0750"/>
    <w:rsid w:val="003E17C2"/>
    <w:rsid w:val="003E1BC8"/>
    <w:rsid w:val="003E2FAD"/>
    <w:rsid w:val="003E46B4"/>
    <w:rsid w:val="003E496A"/>
    <w:rsid w:val="003E56C8"/>
    <w:rsid w:val="003E57EB"/>
    <w:rsid w:val="003E7CE8"/>
    <w:rsid w:val="003F420F"/>
    <w:rsid w:val="003F4581"/>
    <w:rsid w:val="003F4E69"/>
    <w:rsid w:val="003F546E"/>
    <w:rsid w:val="003F54E9"/>
    <w:rsid w:val="003F7029"/>
    <w:rsid w:val="003F7834"/>
    <w:rsid w:val="003F7B8E"/>
    <w:rsid w:val="003F7EB6"/>
    <w:rsid w:val="00401633"/>
    <w:rsid w:val="0040207A"/>
    <w:rsid w:val="0040299E"/>
    <w:rsid w:val="00402FA7"/>
    <w:rsid w:val="00403C9B"/>
    <w:rsid w:val="004042DA"/>
    <w:rsid w:val="004051F8"/>
    <w:rsid w:val="004056F2"/>
    <w:rsid w:val="00405F06"/>
    <w:rsid w:val="00406996"/>
    <w:rsid w:val="00406CD9"/>
    <w:rsid w:val="00410A1E"/>
    <w:rsid w:val="00414AB2"/>
    <w:rsid w:val="00414ECA"/>
    <w:rsid w:val="00416966"/>
    <w:rsid w:val="00417433"/>
    <w:rsid w:val="00420CF9"/>
    <w:rsid w:val="00420D16"/>
    <w:rsid w:val="00421DE5"/>
    <w:rsid w:val="0042287B"/>
    <w:rsid w:val="004232AB"/>
    <w:rsid w:val="0042459A"/>
    <w:rsid w:val="0042545A"/>
    <w:rsid w:val="004268BE"/>
    <w:rsid w:val="004270A8"/>
    <w:rsid w:val="00430A15"/>
    <w:rsid w:val="00430B2D"/>
    <w:rsid w:val="0043116E"/>
    <w:rsid w:val="00431933"/>
    <w:rsid w:val="00431AE5"/>
    <w:rsid w:val="004327BF"/>
    <w:rsid w:val="00432E02"/>
    <w:rsid w:val="004338D5"/>
    <w:rsid w:val="00434849"/>
    <w:rsid w:val="00434D84"/>
    <w:rsid w:val="004368E2"/>
    <w:rsid w:val="0043740F"/>
    <w:rsid w:val="00440596"/>
    <w:rsid w:val="004415DC"/>
    <w:rsid w:val="00442ECF"/>
    <w:rsid w:val="00443501"/>
    <w:rsid w:val="00443CF8"/>
    <w:rsid w:val="00444E06"/>
    <w:rsid w:val="00445553"/>
    <w:rsid w:val="0044765D"/>
    <w:rsid w:val="00447A82"/>
    <w:rsid w:val="0045017A"/>
    <w:rsid w:val="0045052A"/>
    <w:rsid w:val="00452921"/>
    <w:rsid w:val="00452C2D"/>
    <w:rsid w:val="00453188"/>
    <w:rsid w:val="00454466"/>
    <w:rsid w:val="00460022"/>
    <w:rsid w:val="004611A6"/>
    <w:rsid w:val="00461E26"/>
    <w:rsid w:val="0046213F"/>
    <w:rsid w:val="00463362"/>
    <w:rsid w:val="004638AA"/>
    <w:rsid w:val="004639B8"/>
    <w:rsid w:val="00463F13"/>
    <w:rsid w:val="004641F3"/>
    <w:rsid w:val="00467615"/>
    <w:rsid w:val="004702D7"/>
    <w:rsid w:val="0047039D"/>
    <w:rsid w:val="00470476"/>
    <w:rsid w:val="00470943"/>
    <w:rsid w:val="00470F90"/>
    <w:rsid w:val="00470F9E"/>
    <w:rsid w:val="00471F3C"/>
    <w:rsid w:val="00472299"/>
    <w:rsid w:val="00472B20"/>
    <w:rsid w:val="00477C24"/>
    <w:rsid w:val="004807BC"/>
    <w:rsid w:val="00480922"/>
    <w:rsid w:val="004823B1"/>
    <w:rsid w:val="004834A9"/>
    <w:rsid w:val="00486C2A"/>
    <w:rsid w:val="00487479"/>
    <w:rsid w:val="0048758E"/>
    <w:rsid w:val="00490503"/>
    <w:rsid w:val="004906A9"/>
    <w:rsid w:val="00490E3C"/>
    <w:rsid w:val="00491DD1"/>
    <w:rsid w:val="0049228C"/>
    <w:rsid w:val="0049284D"/>
    <w:rsid w:val="00492C97"/>
    <w:rsid w:val="00493072"/>
    <w:rsid w:val="00493AB4"/>
    <w:rsid w:val="0049438B"/>
    <w:rsid w:val="00494411"/>
    <w:rsid w:val="004948F4"/>
    <w:rsid w:val="004949D4"/>
    <w:rsid w:val="0049538A"/>
    <w:rsid w:val="004967DA"/>
    <w:rsid w:val="004975E9"/>
    <w:rsid w:val="00497884"/>
    <w:rsid w:val="00497B4E"/>
    <w:rsid w:val="00497E90"/>
    <w:rsid w:val="004A0EE3"/>
    <w:rsid w:val="004A133D"/>
    <w:rsid w:val="004A186D"/>
    <w:rsid w:val="004A361D"/>
    <w:rsid w:val="004A4B1F"/>
    <w:rsid w:val="004A5888"/>
    <w:rsid w:val="004A793E"/>
    <w:rsid w:val="004B2590"/>
    <w:rsid w:val="004B2C66"/>
    <w:rsid w:val="004B2F91"/>
    <w:rsid w:val="004B37DB"/>
    <w:rsid w:val="004B4EF1"/>
    <w:rsid w:val="004B5483"/>
    <w:rsid w:val="004B666D"/>
    <w:rsid w:val="004B73F3"/>
    <w:rsid w:val="004B7F06"/>
    <w:rsid w:val="004D0359"/>
    <w:rsid w:val="004D10AB"/>
    <w:rsid w:val="004D1C6E"/>
    <w:rsid w:val="004D226A"/>
    <w:rsid w:val="004D2E0D"/>
    <w:rsid w:val="004D4014"/>
    <w:rsid w:val="004D5138"/>
    <w:rsid w:val="004D6B7E"/>
    <w:rsid w:val="004D78BC"/>
    <w:rsid w:val="004E0672"/>
    <w:rsid w:val="004E0D60"/>
    <w:rsid w:val="004E414B"/>
    <w:rsid w:val="004E4ED5"/>
    <w:rsid w:val="004E5786"/>
    <w:rsid w:val="004E5B44"/>
    <w:rsid w:val="004E6B1D"/>
    <w:rsid w:val="004E7A14"/>
    <w:rsid w:val="004E7D9D"/>
    <w:rsid w:val="004F0333"/>
    <w:rsid w:val="004F22E6"/>
    <w:rsid w:val="004F2569"/>
    <w:rsid w:val="004F2BF0"/>
    <w:rsid w:val="004F3324"/>
    <w:rsid w:val="004F3453"/>
    <w:rsid w:val="004F3CEA"/>
    <w:rsid w:val="004F538B"/>
    <w:rsid w:val="004F5EE2"/>
    <w:rsid w:val="004F60CB"/>
    <w:rsid w:val="004F7197"/>
    <w:rsid w:val="004F7979"/>
    <w:rsid w:val="005000E8"/>
    <w:rsid w:val="0050048D"/>
    <w:rsid w:val="005004AF"/>
    <w:rsid w:val="00500BF8"/>
    <w:rsid w:val="00501668"/>
    <w:rsid w:val="0050537C"/>
    <w:rsid w:val="00506061"/>
    <w:rsid w:val="005101EC"/>
    <w:rsid w:val="0051026C"/>
    <w:rsid w:val="00511C54"/>
    <w:rsid w:val="00512CB4"/>
    <w:rsid w:val="0051438B"/>
    <w:rsid w:val="005148E8"/>
    <w:rsid w:val="0051640A"/>
    <w:rsid w:val="0051718A"/>
    <w:rsid w:val="005175E0"/>
    <w:rsid w:val="0052032A"/>
    <w:rsid w:val="00521DE9"/>
    <w:rsid w:val="00525836"/>
    <w:rsid w:val="005268E8"/>
    <w:rsid w:val="00526950"/>
    <w:rsid w:val="005307AA"/>
    <w:rsid w:val="00531D8A"/>
    <w:rsid w:val="005340A6"/>
    <w:rsid w:val="005347E5"/>
    <w:rsid w:val="00535C7E"/>
    <w:rsid w:val="00535D45"/>
    <w:rsid w:val="005360EC"/>
    <w:rsid w:val="0053635B"/>
    <w:rsid w:val="005416AB"/>
    <w:rsid w:val="00542CED"/>
    <w:rsid w:val="0054355A"/>
    <w:rsid w:val="00543669"/>
    <w:rsid w:val="0054374F"/>
    <w:rsid w:val="00543C81"/>
    <w:rsid w:val="00544598"/>
    <w:rsid w:val="005447FE"/>
    <w:rsid w:val="00544C3C"/>
    <w:rsid w:val="005450A9"/>
    <w:rsid w:val="00545431"/>
    <w:rsid w:val="005456CD"/>
    <w:rsid w:val="0054594A"/>
    <w:rsid w:val="0054594B"/>
    <w:rsid w:val="005459A1"/>
    <w:rsid w:val="00545BCB"/>
    <w:rsid w:val="00546C5B"/>
    <w:rsid w:val="00547D57"/>
    <w:rsid w:val="005504A8"/>
    <w:rsid w:val="005535F1"/>
    <w:rsid w:val="00556D48"/>
    <w:rsid w:val="0055741D"/>
    <w:rsid w:val="00557E1E"/>
    <w:rsid w:val="00560F62"/>
    <w:rsid w:val="00561CAE"/>
    <w:rsid w:val="0056201A"/>
    <w:rsid w:val="00562309"/>
    <w:rsid w:val="00562EF7"/>
    <w:rsid w:val="00564443"/>
    <w:rsid w:val="00564A0C"/>
    <w:rsid w:val="005657FB"/>
    <w:rsid w:val="00565F8F"/>
    <w:rsid w:val="005673D9"/>
    <w:rsid w:val="005701D1"/>
    <w:rsid w:val="0057020F"/>
    <w:rsid w:val="00570BA1"/>
    <w:rsid w:val="00572523"/>
    <w:rsid w:val="00573BD3"/>
    <w:rsid w:val="005742EA"/>
    <w:rsid w:val="00575285"/>
    <w:rsid w:val="00575F49"/>
    <w:rsid w:val="0057665A"/>
    <w:rsid w:val="00580C62"/>
    <w:rsid w:val="00582F31"/>
    <w:rsid w:val="0058304E"/>
    <w:rsid w:val="00584EA7"/>
    <w:rsid w:val="00586272"/>
    <w:rsid w:val="00586B74"/>
    <w:rsid w:val="005870C8"/>
    <w:rsid w:val="00587ABE"/>
    <w:rsid w:val="00590B5C"/>
    <w:rsid w:val="0059129F"/>
    <w:rsid w:val="00591830"/>
    <w:rsid w:val="005918CA"/>
    <w:rsid w:val="00592199"/>
    <w:rsid w:val="0059315B"/>
    <w:rsid w:val="00593475"/>
    <w:rsid w:val="005940B5"/>
    <w:rsid w:val="00594E41"/>
    <w:rsid w:val="00594EC3"/>
    <w:rsid w:val="005968E4"/>
    <w:rsid w:val="00597153"/>
    <w:rsid w:val="005A0EFF"/>
    <w:rsid w:val="005A1119"/>
    <w:rsid w:val="005A1EDE"/>
    <w:rsid w:val="005A4FF7"/>
    <w:rsid w:val="005A5096"/>
    <w:rsid w:val="005A7A9D"/>
    <w:rsid w:val="005B0368"/>
    <w:rsid w:val="005B0398"/>
    <w:rsid w:val="005B1769"/>
    <w:rsid w:val="005B1AEA"/>
    <w:rsid w:val="005B2200"/>
    <w:rsid w:val="005B2E6B"/>
    <w:rsid w:val="005B4247"/>
    <w:rsid w:val="005B6026"/>
    <w:rsid w:val="005B7A41"/>
    <w:rsid w:val="005B7F82"/>
    <w:rsid w:val="005C1887"/>
    <w:rsid w:val="005C2374"/>
    <w:rsid w:val="005C4315"/>
    <w:rsid w:val="005C53E8"/>
    <w:rsid w:val="005C5A71"/>
    <w:rsid w:val="005C6141"/>
    <w:rsid w:val="005C67DC"/>
    <w:rsid w:val="005C77E5"/>
    <w:rsid w:val="005D05CD"/>
    <w:rsid w:val="005D06E4"/>
    <w:rsid w:val="005D08E7"/>
    <w:rsid w:val="005D1975"/>
    <w:rsid w:val="005D3151"/>
    <w:rsid w:val="005D4468"/>
    <w:rsid w:val="005D44EC"/>
    <w:rsid w:val="005D4A66"/>
    <w:rsid w:val="005D4FF6"/>
    <w:rsid w:val="005D50E1"/>
    <w:rsid w:val="005D6252"/>
    <w:rsid w:val="005D6972"/>
    <w:rsid w:val="005E0243"/>
    <w:rsid w:val="005E38BB"/>
    <w:rsid w:val="005E7C6E"/>
    <w:rsid w:val="005F027C"/>
    <w:rsid w:val="005F241A"/>
    <w:rsid w:val="005F4414"/>
    <w:rsid w:val="005F4C1C"/>
    <w:rsid w:val="005F4D98"/>
    <w:rsid w:val="005F4F81"/>
    <w:rsid w:val="005F51A3"/>
    <w:rsid w:val="005F7B24"/>
    <w:rsid w:val="005F7C89"/>
    <w:rsid w:val="00600F5F"/>
    <w:rsid w:val="00601F15"/>
    <w:rsid w:val="00602054"/>
    <w:rsid w:val="006035CC"/>
    <w:rsid w:val="00606708"/>
    <w:rsid w:val="00607E06"/>
    <w:rsid w:val="00610992"/>
    <w:rsid w:val="00611817"/>
    <w:rsid w:val="00612D48"/>
    <w:rsid w:val="0061400B"/>
    <w:rsid w:val="00614EA1"/>
    <w:rsid w:val="0061680C"/>
    <w:rsid w:val="006173F5"/>
    <w:rsid w:val="006200BD"/>
    <w:rsid w:val="00620B33"/>
    <w:rsid w:val="0062124D"/>
    <w:rsid w:val="00621849"/>
    <w:rsid w:val="00621956"/>
    <w:rsid w:val="0062363F"/>
    <w:rsid w:val="006239F5"/>
    <w:rsid w:val="0062510A"/>
    <w:rsid w:val="0062681D"/>
    <w:rsid w:val="0062733D"/>
    <w:rsid w:val="0063193D"/>
    <w:rsid w:val="006331D2"/>
    <w:rsid w:val="006339D3"/>
    <w:rsid w:val="00634D5D"/>
    <w:rsid w:val="00634ECD"/>
    <w:rsid w:val="00635315"/>
    <w:rsid w:val="00635A47"/>
    <w:rsid w:val="006375E8"/>
    <w:rsid w:val="006430B4"/>
    <w:rsid w:val="0064357C"/>
    <w:rsid w:val="00643CE2"/>
    <w:rsid w:val="00646535"/>
    <w:rsid w:val="00647836"/>
    <w:rsid w:val="00650544"/>
    <w:rsid w:val="006505E3"/>
    <w:rsid w:val="00650787"/>
    <w:rsid w:val="006509A8"/>
    <w:rsid w:val="006520E6"/>
    <w:rsid w:val="0065343A"/>
    <w:rsid w:val="00655E1D"/>
    <w:rsid w:val="00655F47"/>
    <w:rsid w:val="006613EB"/>
    <w:rsid w:val="006617E2"/>
    <w:rsid w:val="00662481"/>
    <w:rsid w:val="00662743"/>
    <w:rsid w:val="00663235"/>
    <w:rsid w:val="0066364D"/>
    <w:rsid w:val="0066381D"/>
    <w:rsid w:val="00664E0B"/>
    <w:rsid w:val="00667050"/>
    <w:rsid w:val="00671639"/>
    <w:rsid w:val="00671714"/>
    <w:rsid w:val="00672799"/>
    <w:rsid w:val="006727B7"/>
    <w:rsid w:val="00673177"/>
    <w:rsid w:val="00674DD8"/>
    <w:rsid w:val="006750F4"/>
    <w:rsid w:val="006765A8"/>
    <w:rsid w:val="006771D5"/>
    <w:rsid w:val="00681A6F"/>
    <w:rsid w:val="006822AD"/>
    <w:rsid w:val="006833D8"/>
    <w:rsid w:val="00684092"/>
    <w:rsid w:val="006846C1"/>
    <w:rsid w:val="0068540E"/>
    <w:rsid w:val="006863B3"/>
    <w:rsid w:val="006870A7"/>
    <w:rsid w:val="00687205"/>
    <w:rsid w:val="006872EA"/>
    <w:rsid w:val="006915FB"/>
    <w:rsid w:val="00693600"/>
    <w:rsid w:val="00693E9C"/>
    <w:rsid w:val="00694D4D"/>
    <w:rsid w:val="006965F9"/>
    <w:rsid w:val="00696A2C"/>
    <w:rsid w:val="00696A77"/>
    <w:rsid w:val="00696B88"/>
    <w:rsid w:val="006979C9"/>
    <w:rsid w:val="00697B83"/>
    <w:rsid w:val="00697B86"/>
    <w:rsid w:val="006A0208"/>
    <w:rsid w:val="006A0D65"/>
    <w:rsid w:val="006A0E73"/>
    <w:rsid w:val="006A108A"/>
    <w:rsid w:val="006A35B6"/>
    <w:rsid w:val="006A3F67"/>
    <w:rsid w:val="006A422F"/>
    <w:rsid w:val="006A4256"/>
    <w:rsid w:val="006A443A"/>
    <w:rsid w:val="006A4D04"/>
    <w:rsid w:val="006A5796"/>
    <w:rsid w:val="006A5C01"/>
    <w:rsid w:val="006A63B7"/>
    <w:rsid w:val="006B028E"/>
    <w:rsid w:val="006B2328"/>
    <w:rsid w:val="006B2DC0"/>
    <w:rsid w:val="006B3EAA"/>
    <w:rsid w:val="006B444D"/>
    <w:rsid w:val="006B63D8"/>
    <w:rsid w:val="006B7E3D"/>
    <w:rsid w:val="006C0ACB"/>
    <w:rsid w:val="006C1284"/>
    <w:rsid w:val="006C54E7"/>
    <w:rsid w:val="006C58FD"/>
    <w:rsid w:val="006C5994"/>
    <w:rsid w:val="006C5DF2"/>
    <w:rsid w:val="006C5E10"/>
    <w:rsid w:val="006C6125"/>
    <w:rsid w:val="006C642B"/>
    <w:rsid w:val="006C6972"/>
    <w:rsid w:val="006D089A"/>
    <w:rsid w:val="006D09C3"/>
    <w:rsid w:val="006D0AEC"/>
    <w:rsid w:val="006D1493"/>
    <w:rsid w:val="006D2F38"/>
    <w:rsid w:val="006D35FB"/>
    <w:rsid w:val="006D398D"/>
    <w:rsid w:val="006D72D7"/>
    <w:rsid w:val="006E18FB"/>
    <w:rsid w:val="006E1DF6"/>
    <w:rsid w:val="006E2F65"/>
    <w:rsid w:val="006E3851"/>
    <w:rsid w:val="006E3AA9"/>
    <w:rsid w:val="006E3BBB"/>
    <w:rsid w:val="006E538B"/>
    <w:rsid w:val="006E5694"/>
    <w:rsid w:val="006E6308"/>
    <w:rsid w:val="006E65B7"/>
    <w:rsid w:val="006E6657"/>
    <w:rsid w:val="006F0DC6"/>
    <w:rsid w:val="006F393D"/>
    <w:rsid w:val="006F57FF"/>
    <w:rsid w:val="006F58A8"/>
    <w:rsid w:val="006F6778"/>
    <w:rsid w:val="006F6E03"/>
    <w:rsid w:val="007007C2"/>
    <w:rsid w:val="0070090E"/>
    <w:rsid w:val="00700A8A"/>
    <w:rsid w:val="00700D0E"/>
    <w:rsid w:val="007015C2"/>
    <w:rsid w:val="0070363B"/>
    <w:rsid w:val="007039C7"/>
    <w:rsid w:val="00703F84"/>
    <w:rsid w:val="007040B7"/>
    <w:rsid w:val="00704E3B"/>
    <w:rsid w:val="007051A7"/>
    <w:rsid w:val="0070571F"/>
    <w:rsid w:val="007077A5"/>
    <w:rsid w:val="007079E0"/>
    <w:rsid w:val="00711961"/>
    <w:rsid w:val="00712C32"/>
    <w:rsid w:val="00713E72"/>
    <w:rsid w:val="00714A7F"/>
    <w:rsid w:val="00716042"/>
    <w:rsid w:val="007175C8"/>
    <w:rsid w:val="0072005E"/>
    <w:rsid w:val="007211B9"/>
    <w:rsid w:val="0072304C"/>
    <w:rsid w:val="00723C4A"/>
    <w:rsid w:val="00724E7A"/>
    <w:rsid w:val="007250AA"/>
    <w:rsid w:val="007258DA"/>
    <w:rsid w:val="00725C69"/>
    <w:rsid w:val="0072668B"/>
    <w:rsid w:val="0073015D"/>
    <w:rsid w:val="0073080D"/>
    <w:rsid w:val="00730C36"/>
    <w:rsid w:val="00730E8A"/>
    <w:rsid w:val="00731792"/>
    <w:rsid w:val="007333E5"/>
    <w:rsid w:val="00733F6B"/>
    <w:rsid w:val="007349E7"/>
    <w:rsid w:val="00740C9F"/>
    <w:rsid w:val="007416E9"/>
    <w:rsid w:val="007424CA"/>
    <w:rsid w:val="00742F7A"/>
    <w:rsid w:val="00743349"/>
    <w:rsid w:val="00743E03"/>
    <w:rsid w:val="007443F4"/>
    <w:rsid w:val="00744866"/>
    <w:rsid w:val="0074551C"/>
    <w:rsid w:val="00745F8D"/>
    <w:rsid w:val="00747866"/>
    <w:rsid w:val="00747EC2"/>
    <w:rsid w:val="007504EF"/>
    <w:rsid w:val="0075157F"/>
    <w:rsid w:val="00751F16"/>
    <w:rsid w:val="007526F7"/>
    <w:rsid w:val="00752E93"/>
    <w:rsid w:val="00754136"/>
    <w:rsid w:val="00754630"/>
    <w:rsid w:val="00754B52"/>
    <w:rsid w:val="00754C62"/>
    <w:rsid w:val="00755EE8"/>
    <w:rsid w:val="00755F57"/>
    <w:rsid w:val="00756AD6"/>
    <w:rsid w:val="00756BEF"/>
    <w:rsid w:val="0075733F"/>
    <w:rsid w:val="00757635"/>
    <w:rsid w:val="007577E8"/>
    <w:rsid w:val="00757D0C"/>
    <w:rsid w:val="007613AB"/>
    <w:rsid w:val="007617C1"/>
    <w:rsid w:val="00761D60"/>
    <w:rsid w:val="00762CAC"/>
    <w:rsid w:val="00762D89"/>
    <w:rsid w:val="00762DB8"/>
    <w:rsid w:val="00762E8D"/>
    <w:rsid w:val="0076442E"/>
    <w:rsid w:val="00764481"/>
    <w:rsid w:val="007670FB"/>
    <w:rsid w:val="00770CA0"/>
    <w:rsid w:val="00770F73"/>
    <w:rsid w:val="00771385"/>
    <w:rsid w:val="00774900"/>
    <w:rsid w:val="00775527"/>
    <w:rsid w:val="00775835"/>
    <w:rsid w:val="00776EB9"/>
    <w:rsid w:val="00777E8B"/>
    <w:rsid w:val="007822B5"/>
    <w:rsid w:val="0078329D"/>
    <w:rsid w:val="00783414"/>
    <w:rsid w:val="007840BC"/>
    <w:rsid w:val="0078526D"/>
    <w:rsid w:val="00785685"/>
    <w:rsid w:val="00786AC7"/>
    <w:rsid w:val="00786B6C"/>
    <w:rsid w:val="00790053"/>
    <w:rsid w:val="00792CEB"/>
    <w:rsid w:val="0079329E"/>
    <w:rsid w:val="007945CD"/>
    <w:rsid w:val="0079585D"/>
    <w:rsid w:val="00795B95"/>
    <w:rsid w:val="007963AC"/>
    <w:rsid w:val="00796EBF"/>
    <w:rsid w:val="00797406"/>
    <w:rsid w:val="007975F7"/>
    <w:rsid w:val="007A1B28"/>
    <w:rsid w:val="007A22B8"/>
    <w:rsid w:val="007A2DD3"/>
    <w:rsid w:val="007A3646"/>
    <w:rsid w:val="007A50AC"/>
    <w:rsid w:val="007A5C80"/>
    <w:rsid w:val="007A6498"/>
    <w:rsid w:val="007A6836"/>
    <w:rsid w:val="007A6A2E"/>
    <w:rsid w:val="007B1C12"/>
    <w:rsid w:val="007B1FDE"/>
    <w:rsid w:val="007B2783"/>
    <w:rsid w:val="007B2C9D"/>
    <w:rsid w:val="007B2F69"/>
    <w:rsid w:val="007B358A"/>
    <w:rsid w:val="007B3AC8"/>
    <w:rsid w:val="007B4DBD"/>
    <w:rsid w:val="007B6992"/>
    <w:rsid w:val="007C0487"/>
    <w:rsid w:val="007C1DFD"/>
    <w:rsid w:val="007C2248"/>
    <w:rsid w:val="007C2302"/>
    <w:rsid w:val="007C2BE6"/>
    <w:rsid w:val="007C345A"/>
    <w:rsid w:val="007C3653"/>
    <w:rsid w:val="007C4CD1"/>
    <w:rsid w:val="007C50E0"/>
    <w:rsid w:val="007D1391"/>
    <w:rsid w:val="007D14B5"/>
    <w:rsid w:val="007D2308"/>
    <w:rsid w:val="007D2885"/>
    <w:rsid w:val="007D2BC5"/>
    <w:rsid w:val="007D498C"/>
    <w:rsid w:val="007D4EBC"/>
    <w:rsid w:val="007D6334"/>
    <w:rsid w:val="007D666C"/>
    <w:rsid w:val="007D66A8"/>
    <w:rsid w:val="007D6BEF"/>
    <w:rsid w:val="007D7E71"/>
    <w:rsid w:val="007E0052"/>
    <w:rsid w:val="007E0342"/>
    <w:rsid w:val="007E23C8"/>
    <w:rsid w:val="007E2F04"/>
    <w:rsid w:val="007E3381"/>
    <w:rsid w:val="007E393B"/>
    <w:rsid w:val="007E3F9E"/>
    <w:rsid w:val="007E4B68"/>
    <w:rsid w:val="007E4D81"/>
    <w:rsid w:val="007E6690"/>
    <w:rsid w:val="007F12AE"/>
    <w:rsid w:val="007F154D"/>
    <w:rsid w:val="007F15C1"/>
    <w:rsid w:val="007F1799"/>
    <w:rsid w:val="007F1F07"/>
    <w:rsid w:val="007F1F5F"/>
    <w:rsid w:val="007F3B28"/>
    <w:rsid w:val="007F5151"/>
    <w:rsid w:val="007F70C3"/>
    <w:rsid w:val="007F7B27"/>
    <w:rsid w:val="007F7E8F"/>
    <w:rsid w:val="00800419"/>
    <w:rsid w:val="008008B7"/>
    <w:rsid w:val="00800F29"/>
    <w:rsid w:val="00802137"/>
    <w:rsid w:val="008026D2"/>
    <w:rsid w:val="0080427C"/>
    <w:rsid w:val="00804D09"/>
    <w:rsid w:val="00805694"/>
    <w:rsid w:val="00805C56"/>
    <w:rsid w:val="0080672E"/>
    <w:rsid w:val="0081029F"/>
    <w:rsid w:val="0081038E"/>
    <w:rsid w:val="00810740"/>
    <w:rsid w:val="00810D13"/>
    <w:rsid w:val="00812F43"/>
    <w:rsid w:val="00813849"/>
    <w:rsid w:val="00814001"/>
    <w:rsid w:val="00814D3D"/>
    <w:rsid w:val="0081733F"/>
    <w:rsid w:val="00817D20"/>
    <w:rsid w:val="00817DC0"/>
    <w:rsid w:val="00820854"/>
    <w:rsid w:val="00820881"/>
    <w:rsid w:val="00821263"/>
    <w:rsid w:val="00821443"/>
    <w:rsid w:val="0082175F"/>
    <w:rsid w:val="00824834"/>
    <w:rsid w:val="008260B3"/>
    <w:rsid w:val="00826A04"/>
    <w:rsid w:val="00826DE1"/>
    <w:rsid w:val="00832F5B"/>
    <w:rsid w:val="00833629"/>
    <w:rsid w:val="00834B73"/>
    <w:rsid w:val="00835A83"/>
    <w:rsid w:val="0083609F"/>
    <w:rsid w:val="008404BA"/>
    <w:rsid w:val="00840888"/>
    <w:rsid w:val="00842775"/>
    <w:rsid w:val="008455D1"/>
    <w:rsid w:val="00846D34"/>
    <w:rsid w:val="00846FEA"/>
    <w:rsid w:val="00847718"/>
    <w:rsid w:val="00847DAA"/>
    <w:rsid w:val="008508D5"/>
    <w:rsid w:val="0085319B"/>
    <w:rsid w:val="00855C59"/>
    <w:rsid w:val="00856D8E"/>
    <w:rsid w:val="00857BD0"/>
    <w:rsid w:val="00860EA1"/>
    <w:rsid w:val="008620AE"/>
    <w:rsid w:val="008627F0"/>
    <w:rsid w:val="00863A57"/>
    <w:rsid w:val="0086526C"/>
    <w:rsid w:val="00866041"/>
    <w:rsid w:val="00867169"/>
    <w:rsid w:val="00867D6C"/>
    <w:rsid w:val="00867FBC"/>
    <w:rsid w:val="0087033C"/>
    <w:rsid w:val="00871375"/>
    <w:rsid w:val="0087309B"/>
    <w:rsid w:val="00873401"/>
    <w:rsid w:val="00874847"/>
    <w:rsid w:val="00874EBA"/>
    <w:rsid w:val="00880BAE"/>
    <w:rsid w:val="008811B4"/>
    <w:rsid w:val="00881EAE"/>
    <w:rsid w:val="008823F9"/>
    <w:rsid w:val="00882C0B"/>
    <w:rsid w:val="0088343D"/>
    <w:rsid w:val="008836FD"/>
    <w:rsid w:val="00884161"/>
    <w:rsid w:val="008851B2"/>
    <w:rsid w:val="008860B8"/>
    <w:rsid w:val="00887BCE"/>
    <w:rsid w:val="00890204"/>
    <w:rsid w:val="00890A7B"/>
    <w:rsid w:val="00891ECE"/>
    <w:rsid w:val="008924DD"/>
    <w:rsid w:val="00893959"/>
    <w:rsid w:val="00893D7D"/>
    <w:rsid w:val="0089465E"/>
    <w:rsid w:val="00894749"/>
    <w:rsid w:val="0089548F"/>
    <w:rsid w:val="00895AA2"/>
    <w:rsid w:val="00896A3C"/>
    <w:rsid w:val="008A0585"/>
    <w:rsid w:val="008A0890"/>
    <w:rsid w:val="008A1B63"/>
    <w:rsid w:val="008A20E3"/>
    <w:rsid w:val="008A4410"/>
    <w:rsid w:val="008A4B66"/>
    <w:rsid w:val="008A537E"/>
    <w:rsid w:val="008A6011"/>
    <w:rsid w:val="008A7C3B"/>
    <w:rsid w:val="008B0645"/>
    <w:rsid w:val="008B2C52"/>
    <w:rsid w:val="008B3CB8"/>
    <w:rsid w:val="008B68CB"/>
    <w:rsid w:val="008C077F"/>
    <w:rsid w:val="008C07AF"/>
    <w:rsid w:val="008C0AF1"/>
    <w:rsid w:val="008C16BE"/>
    <w:rsid w:val="008C2073"/>
    <w:rsid w:val="008C27D5"/>
    <w:rsid w:val="008C38F6"/>
    <w:rsid w:val="008C39B4"/>
    <w:rsid w:val="008C53C2"/>
    <w:rsid w:val="008C6588"/>
    <w:rsid w:val="008C6B3A"/>
    <w:rsid w:val="008D00F8"/>
    <w:rsid w:val="008D26A0"/>
    <w:rsid w:val="008D2939"/>
    <w:rsid w:val="008D47AE"/>
    <w:rsid w:val="008D56D0"/>
    <w:rsid w:val="008D5F3B"/>
    <w:rsid w:val="008D61D3"/>
    <w:rsid w:val="008D75A4"/>
    <w:rsid w:val="008E032D"/>
    <w:rsid w:val="008E162C"/>
    <w:rsid w:val="008E38F1"/>
    <w:rsid w:val="008E54CF"/>
    <w:rsid w:val="008E7B25"/>
    <w:rsid w:val="008F051B"/>
    <w:rsid w:val="008F0C71"/>
    <w:rsid w:val="008F1A6A"/>
    <w:rsid w:val="008F1FEC"/>
    <w:rsid w:val="008F61E5"/>
    <w:rsid w:val="008F6BDB"/>
    <w:rsid w:val="00901231"/>
    <w:rsid w:val="00901C6A"/>
    <w:rsid w:val="00903221"/>
    <w:rsid w:val="009032F4"/>
    <w:rsid w:val="00906C39"/>
    <w:rsid w:val="00907988"/>
    <w:rsid w:val="00911507"/>
    <w:rsid w:val="00915F79"/>
    <w:rsid w:val="00916892"/>
    <w:rsid w:val="00917371"/>
    <w:rsid w:val="009212FD"/>
    <w:rsid w:val="00922D47"/>
    <w:rsid w:val="00923043"/>
    <w:rsid w:val="00923FF3"/>
    <w:rsid w:val="0092440B"/>
    <w:rsid w:val="00924E95"/>
    <w:rsid w:val="00925503"/>
    <w:rsid w:val="00925A1A"/>
    <w:rsid w:val="00927450"/>
    <w:rsid w:val="0092758D"/>
    <w:rsid w:val="00930BE7"/>
    <w:rsid w:val="00931742"/>
    <w:rsid w:val="0093253B"/>
    <w:rsid w:val="00932B4B"/>
    <w:rsid w:val="009330E2"/>
    <w:rsid w:val="00933433"/>
    <w:rsid w:val="00934795"/>
    <w:rsid w:val="00936A1C"/>
    <w:rsid w:val="009371BD"/>
    <w:rsid w:val="00937CDF"/>
    <w:rsid w:val="00942364"/>
    <w:rsid w:val="00942841"/>
    <w:rsid w:val="009432EA"/>
    <w:rsid w:val="00943F2F"/>
    <w:rsid w:val="0094583B"/>
    <w:rsid w:val="00945F2C"/>
    <w:rsid w:val="00946766"/>
    <w:rsid w:val="00947C73"/>
    <w:rsid w:val="00950DD0"/>
    <w:rsid w:val="00952CF5"/>
    <w:rsid w:val="00952EF0"/>
    <w:rsid w:val="00952FEB"/>
    <w:rsid w:val="00960E8D"/>
    <w:rsid w:val="00962CBF"/>
    <w:rsid w:val="00962FCF"/>
    <w:rsid w:val="00963010"/>
    <w:rsid w:val="00964C90"/>
    <w:rsid w:val="009673CE"/>
    <w:rsid w:val="00971758"/>
    <w:rsid w:val="009719A9"/>
    <w:rsid w:val="00973539"/>
    <w:rsid w:val="00973810"/>
    <w:rsid w:val="009743AE"/>
    <w:rsid w:val="009753B8"/>
    <w:rsid w:val="00980B19"/>
    <w:rsid w:val="00983B60"/>
    <w:rsid w:val="009841C8"/>
    <w:rsid w:val="00984510"/>
    <w:rsid w:val="00986DFE"/>
    <w:rsid w:val="00986F2F"/>
    <w:rsid w:val="0098775A"/>
    <w:rsid w:val="009902D9"/>
    <w:rsid w:val="009913DC"/>
    <w:rsid w:val="00991E95"/>
    <w:rsid w:val="00993431"/>
    <w:rsid w:val="00993902"/>
    <w:rsid w:val="00994B58"/>
    <w:rsid w:val="00995ED4"/>
    <w:rsid w:val="009A13FD"/>
    <w:rsid w:val="009A19B5"/>
    <w:rsid w:val="009A488A"/>
    <w:rsid w:val="009A5109"/>
    <w:rsid w:val="009A6444"/>
    <w:rsid w:val="009B06E6"/>
    <w:rsid w:val="009B112E"/>
    <w:rsid w:val="009B1BC7"/>
    <w:rsid w:val="009B39C2"/>
    <w:rsid w:val="009B44FF"/>
    <w:rsid w:val="009B4623"/>
    <w:rsid w:val="009B5B3C"/>
    <w:rsid w:val="009B6422"/>
    <w:rsid w:val="009C11B4"/>
    <w:rsid w:val="009C1FD9"/>
    <w:rsid w:val="009C28AB"/>
    <w:rsid w:val="009C55A5"/>
    <w:rsid w:val="009C5BDB"/>
    <w:rsid w:val="009D0B44"/>
    <w:rsid w:val="009D15C7"/>
    <w:rsid w:val="009D1A45"/>
    <w:rsid w:val="009D1CAE"/>
    <w:rsid w:val="009D6E8B"/>
    <w:rsid w:val="009E1A59"/>
    <w:rsid w:val="009E2C81"/>
    <w:rsid w:val="009E3758"/>
    <w:rsid w:val="009E4B4D"/>
    <w:rsid w:val="009E57E5"/>
    <w:rsid w:val="009F023A"/>
    <w:rsid w:val="009F25F7"/>
    <w:rsid w:val="009F28EA"/>
    <w:rsid w:val="009F2BD6"/>
    <w:rsid w:val="009F3987"/>
    <w:rsid w:val="009F4CE3"/>
    <w:rsid w:val="009F7FB4"/>
    <w:rsid w:val="00A01B16"/>
    <w:rsid w:val="00A01C1D"/>
    <w:rsid w:val="00A01F90"/>
    <w:rsid w:val="00A0289F"/>
    <w:rsid w:val="00A02BCE"/>
    <w:rsid w:val="00A02DDD"/>
    <w:rsid w:val="00A02F5A"/>
    <w:rsid w:val="00A03091"/>
    <w:rsid w:val="00A04E41"/>
    <w:rsid w:val="00A06B2A"/>
    <w:rsid w:val="00A07030"/>
    <w:rsid w:val="00A070F3"/>
    <w:rsid w:val="00A07C4C"/>
    <w:rsid w:val="00A106E6"/>
    <w:rsid w:val="00A128D2"/>
    <w:rsid w:val="00A139E0"/>
    <w:rsid w:val="00A1421E"/>
    <w:rsid w:val="00A14807"/>
    <w:rsid w:val="00A15F3A"/>
    <w:rsid w:val="00A1654F"/>
    <w:rsid w:val="00A170FF"/>
    <w:rsid w:val="00A17F1D"/>
    <w:rsid w:val="00A202BA"/>
    <w:rsid w:val="00A209FA"/>
    <w:rsid w:val="00A2124E"/>
    <w:rsid w:val="00A21D51"/>
    <w:rsid w:val="00A22082"/>
    <w:rsid w:val="00A2446C"/>
    <w:rsid w:val="00A24CF9"/>
    <w:rsid w:val="00A24FA0"/>
    <w:rsid w:val="00A2522A"/>
    <w:rsid w:val="00A254B0"/>
    <w:rsid w:val="00A26359"/>
    <w:rsid w:val="00A27873"/>
    <w:rsid w:val="00A30442"/>
    <w:rsid w:val="00A30B5B"/>
    <w:rsid w:val="00A30CF6"/>
    <w:rsid w:val="00A313AE"/>
    <w:rsid w:val="00A319BB"/>
    <w:rsid w:val="00A31D0A"/>
    <w:rsid w:val="00A3291B"/>
    <w:rsid w:val="00A33086"/>
    <w:rsid w:val="00A34205"/>
    <w:rsid w:val="00A41572"/>
    <w:rsid w:val="00A415BF"/>
    <w:rsid w:val="00A42DC7"/>
    <w:rsid w:val="00A441A1"/>
    <w:rsid w:val="00A442B5"/>
    <w:rsid w:val="00A4465E"/>
    <w:rsid w:val="00A473C7"/>
    <w:rsid w:val="00A477C8"/>
    <w:rsid w:val="00A47E91"/>
    <w:rsid w:val="00A5033B"/>
    <w:rsid w:val="00A5076C"/>
    <w:rsid w:val="00A5088B"/>
    <w:rsid w:val="00A50D11"/>
    <w:rsid w:val="00A514B3"/>
    <w:rsid w:val="00A538FD"/>
    <w:rsid w:val="00A53F3F"/>
    <w:rsid w:val="00A555D2"/>
    <w:rsid w:val="00A55B75"/>
    <w:rsid w:val="00A55F58"/>
    <w:rsid w:val="00A60737"/>
    <w:rsid w:val="00A612CD"/>
    <w:rsid w:val="00A618EB"/>
    <w:rsid w:val="00A63C12"/>
    <w:rsid w:val="00A63E56"/>
    <w:rsid w:val="00A640A0"/>
    <w:rsid w:val="00A67085"/>
    <w:rsid w:val="00A67280"/>
    <w:rsid w:val="00A67436"/>
    <w:rsid w:val="00A70910"/>
    <w:rsid w:val="00A7181F"/>
    <w:rsid w:val="00A71D4F"/>
    <w:rsid w:val="00A724F8"/>
    <w:rsid w:val="00A736B0"/>
    <w:rsid w:val="00A73C88"/>
    <w:rsid w:val="00A74847"/>
    <w:rsid w:val="00A7620D"/>
    <w:rsid w:val="00A7637B"/>
    <w:rsid w:val="00A770D1"/>
    <w:rsid w:val="00A80F36"/>
    <w:rsid w:val="00A81C7F"/>
    <w:rsid w:val="00A832E8"/>
    <w:rsid w:val="00A842BE"/>
    <w:rsid w:val="00A84823"/>
    <w:rsid w:val="00A853A8"/>
    <w:rsid w:val="00A864BF"/>
    <w:rsid w:val="00A86FD0"/>
    <w:rsid w:val="00A90136"/>
    <w:rsid w:val="00A9023A"/>
    <w:rsid w:val="00A902ED"/>
    <w:rsid w:val="00A90A2C"/>
    <w:rsid w:val="00A919CA"/>
    <w:rsid w:val="00A92061"/>
    <w:rsid w:val="00A92914"/>
    <w:rsid w:val="00A939FA"/>
    <w:rsid w:val="00A94B31"/>
    <w:rsid w:val="00A959AC"/>
    <w:rsid w:val="00A95E1E"/>
    <w:rsid w:val="00A976D1"/>
    <w:rsid w:val="00AA114E"/>
    <w:rsid w:val="00AA167F"/>
    <w:rsid w:val="00AA2AE4"/>
    <w:rsid w:val="00AA2E02"/>
    <w:rsid w:val="00AA387B"/>
    <w:rsid w:val="00AA4423"/>
    <w:rsid w:val="00AA686F"/>
    <w:rsid w:val="00AA7284"/>
    <w:rsid w:val="00AA79C3"/>
    <w:rsid w:val="00AB06FB"/>
    <w:rsid w:val="00AB1A3C"/>
    <w:rsid w:val="00AB3111"/>
    <w:rsid w:val="00AB511A"/>
    <w:rsid w:val="00AB5184"/>
    <w:rsid w:val="00AB7C92"/>
    <w:rsid w:val="00AB7EE3"/>
    <w:rsid w:val="00AC00DD"/>
    <w:rsid w:val="00AC02C4"/>
    <w:rsid w:val="00AC1609"/>
    <w:rsid w:val="00AC1E7D"/>
    <w:rsid w:val="00AC396C"/>
    <w:rsid w:val="00AC4994"/>
    <w:rsid w:val="00AC5464"/>
    <w:rsid w:val="00AC6F94"/>
    <w:rsid w:val="00AC7B6B"/>
    <w:rsid w:val="00AD0786"/>
    <w:rsid w:val="00AD1041"/>
    <w:rsid w:val="00AD22E9"/>
    <w:rsid w:val="00AD2E69"/>
    <w:rsid w:val="00AD403C"/>
    <w:rsid w:val="00AD5C1D"/>
    <w:rsid w:val="00AD5F4E"/>
    <w:rsid w:val="00AD62F2"/>
    <w:rsid w:val="00AD6528"/>
    <w:rsid w:val="00AD70AD"/>
    <w:rsid w:val="00AD7319"/>
    <w:rsid w:val="00AE230A"/>
    <w:rsid w:val="00AE3065"/>
    <w:rsid w:val="00AE32F4"/>
    <w:rsid w:val="00AE3F30"/>
    <w:rsid w:val="00AE4C94"/>
    <w:rsid w:val="00AE741C"/>
    <w:rsid w:val="00AF1113"/>
    <w:rsid w:val="00AF13A4"/>
    <w:rsid w:val="00AF1F3C"/>
    <w:rsid w:val="00AF456B"/>
    <w:rsid w:val="00AF581B"/>
    <w:rsid w:val="00AF63BB"/>
    <w:rsid w:val="00AF7D16"/>
    <w:rsid w:val="00B00D86"/>
    <w:rsid w:val="00B00E3B"/>
    <w:rsid w:val="00B01309"/>
    <w:rsid w:val="00B01F0D"/>
    <w:rsid w:val="00B03346"/>
    <w:rsid w:val="00B0367F"/>
    <w:rsid w:val="00B06405"/>
    <w:rsid w:val="00B07049"/>
    <w:rsid w:val="00B07839"/>
    <w:rsid w:val="00B07ED8"/>
    <w:rsid w:val="00B111FB"/>
    <w:rsid w:val="00B13B58"/>
    <w:rsid w:val="00B14010"/>
    <w:rsid w:val="00B154A7"/>
    <w:rsid w:val="00B166AA"/>
    <w:rsid w:val="00B16C60"/>
    <w:rsid w:val="00B20D44"/>
    <w:rsid w:val="00B21119"/>
    <w:rsid w:val="00B235D6"/>
    <w:rsid w:val="00B23CF1"/>
    <w:rsid w:val="00B25583"/>
    <w:rsid w:val="00B2705E"/>
    <w:rsid w:val="00B2756D"/>
    <w:rsid w:val="00B31075"/>
    <w:rsid w:val="00B33CEC"/>
    <w:rsid w:val="00B33E64"/>
    <w:rsid w:val="00B35E3A"/>
    <w:rsid w:val="00B361D4"/>
    <w:rsid w:val="00B36534"/>
    <w:rsid w:val="00B3722F"/>
    <w:rsid w:val="00B37442"/>
    <w:rsid w:val="00B404BC"/>
    <w:rsid w:val="00B412D5"/>
    <w:rsid w:val="00B436F1"/>
    <w:rsid w:val="00B44513"/>
    <w:rsid w:val="00B44B0F"/>
    <w:rsid w:val="00B44D6A"/>
    <w:rsid w:val="00B54BAA"/>
    <w:rsid w:val="00B55D4C"/>
    <w:rsid w:val="00B56D95"/>
    <w:rsid w:val="00B61B7B"/>
    <w:rsid w:val="00B61D3B"/>
    <w:rsid w:val="00B61EDE"/>
    <w:rsid w:val="00B62546"/>
    <w:rsid w:val="00B625BE"/>
    <w:rsid w:val="00B63A83"/>
    <w:rsid w:val="00B64239"/>
    <w:rsid w:val="00B6497C"/>
    <w:rsid w:val="00B670D2"/>
    <w:rsid w:val="00B703C1"/>
    <w:rsid w:val="00B70E44"/>
    <w:rsid w:val="00B71AC2"/>
    <w:rsid w:val="00B72E90"/>
    <w:rsid w:val="00B74357"/>
    <w:rsid w:val="00B74363"/>
    <w:rsid w:val="00B74F20"/>
    <w:rsid w:val="00B75629"/>
    <w:rsid w:val="00B7584E"/>
    <w:rsid w:val="00B763E1"/>
    <w:rsid w:val="00B76F26"/>
    <w:rsid w:val="00B7752C"/>
    <w:rsid w:val="00B81E25"/>
    <w:rsid w:val="00B82E13"/>
    <w:rsid w:val="00B8475F"/>
    <w:rsid w:val="00B850C9"/>
    <w:rsid w:val="00B8510B"/>
    <w:rsid w:val="00B85B75"/>
    <w:rsid w:val="00B86666"/>
    <w:rsid w:val="00B86717"/>
    <w:rsid w:val="00B86AE9"/>
    <w:rsid w:val="00B86E86"/>
    <w:rsid w:val="00B92727"/>
    <w:rsid w:val="00B9294D"/>
    <w:rsid w:val="00B92B73"/>
    <w:rsid w:val="00B92E58"/>
    <w:rsid w:val="00B93FA2"/>
    <w:rsid w:val="00B95A5E"/>
    <w:rsid w:val="00B95AC9"/>
    <w:rsid w:val="00B96541"/>
    <w:rsid w:val="00BA0DCE"/>
    <w:rsid w:val="00BA12E6"/>
    <w:rsid w:val="00BA4EC7"/>
    <w:rsid w:val="00BA5451"/>
    <w:rsid w:val="00BA5AC1"/>
    <w:rsid w:val="00BA5FA0"/>
    <w:rsid w:val="00BA6463"/>
    <w:rsid w:val="00BA7C78"/>
    <w:rsid w:val="00BB0445"/>
    <w:rsid w:val="00BB1316"/>
    <w:rsid w:val="00BB15EB"/>
    <w:rsid w:val="00BB237E"/>
    <w:rsid w:val="00BB2A33"/>
    <w:rsid w:val="00BB3300"/>
    <w:rsid w:val="00BB3FBF"/>
    <w:rsid w:val="00BB5948"/>
    <w:rsid w:val="00BB6127"/>
    <w:rsid w:val="00BB6454"/>
    <w:rsid w:val="00BB70DE"/>
    <w:rsid w:val="00BC0C30"/>
    <w:rsid w:val="00BC0EA6"/>
    <w:rsid w:val="00BC0EDA"/>
    <w:rsid w:val="00BC16AB"/>
    <w:rsid w:val="00BC2521"/>
    <w:rsid w:val="00BC2C85"/>
    <w:rsid w:val="00BC31FA"/>
    <w:rsid w:val="00BC544D"/>
    <w:rsid w:val="00BC591A"/>
    <w:rsid w:val="00BC5E54"/>
    <w:rsid w:val="00BC675D"/>
    <w:rsid w:val="00BC684A"/>
    <w:rsid w:val="00BD0E25"/>
    <w:rsid w:val="00BD173A"/>
    <w:rsid w:val="00BD27ED"/>
    <w:rsid w:val="00BD280F"/>
    <w:rsid w:val="00BD3A8D"/>
    <w:rsid w:val="00BD4681"/>
    <w:rsid w:val="00BD4DD4"/>
    <w:rsid w:val="00BD4FB9"/>
    <w:rsid w:val="00BD55DD"/>
    <w:rsid w:val="00BD756A"/>
    <w:rsid w:val="00BD7AD4"/>
    <w:rsid w:val="00BE18F2"/>
    <w:rsid w:val="00BE2911"/>
    <w:rsid w:val="00BE4402"/>
    <w:rsid w:val="00BE47F2"/>
    <w:rsid w:val="00BE6594"/>
    <w:rsid w:val="00BE67BD"/>
    <w:rsid w:val="00BE6839"/>
    <w:rsid w:val="00BE7A33"/>
    <w:rsid w:val="00BF0DD7"/>
    <w:rsid w:val="00BF0F3B"/>
    <w:rsid w:val="00BF1FF0"/>
    <w:rsid w:val="00BF3630"/>
    <w:rsid w:val="00BF38BB"/>
    <w:rsid w:val="00BF492F"/>
    <w:rsid w:val="00BF5D8F"/>
    <w:rsid w:val="00BF6A5B"/>
    <w:rsid w:val="00BF6B15"/>
    <w:rsid w:val="00BF74C3"/>
    <w:rsid w:val="00C00121"/>
    <w:rsid w:val="00C01A18"/>
    <w:rsid w:val="00C022EC"/>
    <w:rsid w:val="00C02C53"/>
    <w:rsid w:val="00C04ADC"/>
    <w:rsid w:val="00C069CB"/>
    <w:rsid w:val="00C06AD6"/>
    <w:rsid w:val="00C072F5"/>
    <w:rsid w:val="00C10249"/>
    <w:rsid w:val="00C10C1C"/>
    <w:rsid w:val="00C115E9"/>
    <w:rsid w:val="00C119A3"/>
    <w:rsid w:val="00C136E6"/>
    <w:rsid w:val="00C13A7D"/>
    <w:rsid w:val="00C13E72"/>
    <w:rsid w:val="00C1438E"/>
    <w:rsid w:val="00C14845"/>
    <w:rsid w:val="00C14D33"/>
    <w:rsid w:val="00C15305"/>
    <w:rsid w:val="00C159F8"/>
    <w:rsid w:val="00C16441"/>
    <w:rsid w:val="00C16B2A"/>
    <w:rsid w:val="00C170F9"/>
    <w:rsid w:val="00C171A7"/>
    <w:rsid w:val="00C227EC"/>
    <w:rsid w:val="00C22B07"/>
    <w:rsid w:val="00C22D47"/>
    <w:rsid w:val="00C23EC9"/>
    <w:rsid w:val="00C254D2"/>
    <w:rsid w:val="00C27BA2"/>
    <w:rsid w:val="00C27C5D"/>
    <w:rsid w:val="00C27F90"/>
    <w:rsid w:val="00C31479"/>
    <w:rsid w:val="00C32B80"/>
    <w:rsid w:val="00C33611"/>
    <w:rsid w:val="00C33969"/>
    <w:rsid w:val="00C35383"/>
    <w:rsid w:val="00C35E0A"/>
    <w:rsid w:val="00C40AC4"/>
    <w:rsid w:val="00C4189E"/>
    <w:rsid w:val="00C42A9D"/>
    <w:rsid w:val="00C43305"/>
    <w:rsid w:val="00C433B5"/>
    <w:rsid w:val="00C47E72"/>
    <w:rsid w:val="00C50EA6"/>
    <w:rsid w:val="00C513A6"/>
    <w:rsid w:val="00C5158D"/>
    <w:rsid w:val="00C52603"/>
    <w:rsid w:val="00C52C28"/>
    <w:rsid w:val="00C5511D"/>
    <w:rsid w:val="00C5566B"/>
    <w:rsid w:val="00C55ED7"/>
    <w:rsid w:val="00C57D57"/>
    <w:rsid w:val="00C6376E"/>
    <w:rsid w:val="00C63923"/>
    <w:rsid w:val="00C63EE8"/>
    <w:rsid w:val="00C6575A"/>
    <w:rsid w:val="00C65D1D"/>
    <w:rsid w:val="00C65F5A"/>
    <w:rsid w:val="00C66560"/>
    <w:rsid w:val="00C66FC3"/>
    <w:rsid w:val="00C67260"/>
    <w:rsid w:val="00C67292"/>
    <w:rsid w:val="00C709DA"/>
    <w:rsid w:val="00C7105D"/>
    <w:rsid w:val="00C7397C"/>
    <w:rsid w:val="00C740A9"/>
    <w:rsid w:val="00C7480A"/>
    <w:rsid w:val="00C7491A"/>
    <w:rsid w:val="00C75CD6"/>
    <w:rsid w:val="00C75F63"/>
    <w:rsid w:val="00C76CA4"/>
    <w:rsid w:val="00C77525"/>
    <w:rsid w:val="00C80915"/>
    <w:rsid w:val="00C80D19"/>
    <w:rsid w:val="00C80DCB"/>
    <w:rsid w:val="00C81FB3"/>
    <w:rsid w:val="00C83237"/>
    <w:rsid w:val="00C8384B"/>
    <w:rsid w:val="00C83A14"/>
    <w:rsid w:val="00C8767B"/>
    <w:rsid w:val="00C90428"/>
    <w:rsid w:val="00C91508"/>
    <w:rsid w:val="00C9180C"/>
    <w:rsid w:val="00C91FE3"/>
    <w:rsid w:val="00C92CD7"/>
    <w:rsid w:val="00C92E02"/>
    <w:rsid w:val="00C93713"/>
    <w:rsid w:val="00C9377B"/>
    <w:rsid w:val="00C93DDD"/>
    <w:rsid w:val="00C9472A"/>
    <w:rsid w:val="00C95061"/>
    <w:rsid w:val="00C96536"/>
    <w:rsid w:val="00C97846"/>
    <w:rsid w:val="00CA0169"/>
    <w:rsid w:val="00CA13B8"/>
    <w:rsid w:val="00CA16C5"/>
    <w:rsid w:val="00CA2DC3"/>
    <w:rsid w:val="00CA3850"/>
    <w:rsid w:val="00CA4796"/>
    <w:rsid w:val="00CA5A33"/>
    <w:rsid w:val="00CA650E"/>
    <w:rsid w:val="00CA6593"/>
    <w:rsid w:val="00CA7B29"/>
    <w:rsid w:val="00CB052E"/>
    <w:rsid w:val="00CB0814"/>
    <w:rsid w:val="00CB0F92"/>
    <w:rsid w:val="00CB10B0"/>
    <w:rsid w:val="00CB1598"/>
    <w:rsid w:val="00CB23EF"/>
    <w:rsid w:val="00CB2DB5"/>
    <w:rsid w:val="00CB3A93"/>
    <w:rsid w:val="00CB3E6D"/>
    <w:rsid w:val="00CB4C2F"/>
    <w:rsid w:val="00CB72E3"/>
    <w:rsid w:val="00CC057F"/>
    <w:rsid w:val="00CC10FE"/>
    <w:rsid w:val="00CC22ED"/>
    <w:rsid w:val="00CC2AF4"/>
    <w:rsid w:val="00CC3141"/>
    <w:rsid w:val="00CC322E"/>
    <w:rsid w:val="00CC3F06"/>
    <w:rsid w:val="00CC7535"/>
    <w:rsid w:val="00CC7764"/>
    <w:rsid w:val="00CD1785"/>
    <w:rsid w:val="00CD19D8"/>
    <w:rsid w:val="00CD21A8"/>
    <w:rsid w:val="00CD2243"/>
    <w:rsid w:val="00CD43AC"/>
    <w:rsid w:val="00CD5F91"/>
    <w:rsid w:val="00CD7DD5"/>
    <w:rsid w:val="00CE159F"/>
    <w:rsid w:val="00CE51BD"/>
    <w:rsid w:val="00CE53B2"/>
    <w:rsid w:val="00CE696B"/>
    <w:rsid w:val="00CF04D0"/>
    <w:rsid w:val="00CF0F24"/>
    <w:rsid w:val="00CF2A26"/>
    <w:rsid w:val="00CF42EC"/>
    <w:rsid w:val="00CF70C1"/>
    <w:rsid w:val="00CF74A9"/>
    <w:rsid w:val="00CF77B7"/>
    <w:rsid w:val="00D0062B"/>
    <w:rsid w:val="00D015E6"/>
    <w:rsid w:val="00D04412"/>
    <w:rsid w:val="00D0461D"/>
    <w:rsid w:val="00D056A2"/>
    <w:rsid w:val="00D065CF"/>
    <w:rsid w:val="00D072F3"/>
    <w:rsid w:val="00D10281"/>
    <w:rsid w:val="00D108C8"/>
    <w:rsid w:val="00D10AA6"/>
    <w:rsid w:val="00D10C0F"/>
    <w:rsid w:val="00D13509"/>
    <w:rsid w:val="00D13CFA"/>
    <w:rsid w:val="00D1586D"/>
    <w:rsid w:val="00D16664"/>
    <w:rsid w:val="00D17D46"/>
    <w:rsid w:val="00D21718"/>
    <w:rsid w:val="00D2309F"/>
    <w:rsid w:val="00D24987"/>
    <w:rsid w:val="00D25FEA"/>
    <w:rsid w:val="00D268AF"/>
    <w:rsid w:val="00D305EF"/>
    <w:rsid w:val="00D30722"/>
    <w:rsid w:val="00D3213C"/>
    <w:rsid w:val="00D326CE"/>
    <w:rsid w:val="00D337DA"/>
    <w:rsid w:val="00D33A50"/>
    <w:rsid w:val="00D345E8"/>
    <w:rsid w:val="00D3524C"/>
    <w:rsid w:val="00D35CC5"/>
    <w:rsid w:val="00D35F91"/>
    <w:rsid w:val="00D41D64"/>
    <w:rsid w:val="00D427A0"/>
    <w:rsid w:val="00D435B3"/>
    <w:rsid w:val="00D44510"/>
    <w:rsid w:val="00D46F5E"/>
    <w:rsid w:val="00D4777F"/>
    <w:rsid w:val="00D477BF"/>
    <w:rsid w:val="00D51C4F"/>
    <w:rsid w:val="00D524C6"/>
    <w:rsid w:val="00D52873"/>
    <w:rsid w:val="00D536BC"/>
    <w:rsid w:val="00D54111"/>
    <w:rsid w:val="00D54573"/>
    <w:rsid w:val="00D55C7A"/>
    <w:rsid w:val="00D56DFF"/>
    <w:rsid w:val="00D577BC"/>
    <w:rsid w:val="00D57EF2"/>
    <w:rsid w:val="00D62111"/>
    <w:rsid w:val="00D62668"/>
    <w:rsid w:val="00D63853"/>
    <w:rsid w:val="00D64D8C"/>
    <w:rsid w:val="00D65288"/>
    <w:rsid w:val="00D653F1"/>
    <w:rsid w:val="00D654E9"/>
    <w:rsid w:val="00D6725E"/>
    <w:rsid w:val="00D707B7"/>
    <w:rsid w:val="00D71195"/>
    <w:rsid w:val="00D71C86"/>
    <w:rsid w:val="00D71E86"/>
    <w:rsid w:val="00D72A67"/>
    <w:rsid w:val="00D72BBF"/>
    <w:rsid w:val="00D72FC3"/>
    <w:rsid w:val="00D745B9"/>
    <w:rsid w:val="00D74D1A"/>
    <w:rsid w:val="00D77A50"/>
    <w:rsid w:val="00D77AC3"/>
    <w:rsid w:val="00D77DFD"/>
    <w:rsid w:val="00D82E92"/>
    <w:rsid w:val="00D835AA"/>
    <w:rsid w:val="00D862C4"/>
    <w:rsid w:val="00D86445"/>
    <w:rsid w:val="00D8664F"/>
    <w:rsid w:val="00D867BE"/>
    <w:rsid w:val="00D91920"/>
    <w:rsid w:val="00D92A12"/>
    <w:rsid w:val="00D94F0C"/>
    <w:rsid w:val="00D956C7"/>
    <w:rsid w:val="00D97111"/>
    <w:rsid w:val="00D977E3"/>
    <w:rsid w:val="00DA0AF8"/>
    <w:rsid w:val="00DA0BCF"/>
    <w:rsid w:val="00DA13A0"/>
    <w:rsid w:val="00DA194F"/>
    <w:rsid w:val="00DA3AE6"/>
    <w:rsid w:val="00DA4A2D"/>
    <w:rsid w:val="00DA7798"/>
    <w:rsid w:val="00DB1A47"/>
    <w:rsid w:val="00DB2199"/>
    <w:rsid w:val="00DB3444"/>
    <w:rsid w:val="00DB3852"/>
    <w:rsid w:val="00DB3AD4"/>
    <w:rsid w:val="00DB4057"/>
    <w:rsid w:val="00DB4C6B"/>
    <w:rsid w:val="00DB6DE7"/>
    <w:rsid w:val="00DB6FA9"/>
    <w:rsid w:val="00DB739C"/>
    <w:rsid w:val="00DC03B4"/>
    <w:rsid w:val="00DC1F1B"/>
    <w:rsid w:val="00DC22DE"/>
    <w:rsid w:val="00DC2CB9"/>
    <w:rsid w:val="00DC3D91"/>
    <w:rsid w:val="00DC58C1"/>
    <w:rsid w:val="00DC684E"/>
    <w:rsid w:val="00DC70CC"/>
    <w:rsid w:val="00DD0099"/>
    <w:rsid w:val="00DD0537"/>
    <w:rsid w:val="00DD0F95"/>
    <w:rsid w:val="00DD16EF"/>
    <w:rsid w:val="00DD2712"/>
    <w:rsid w:val="00DD29CD"/>
    <w:rsid w:val="00DD323F"/>
    <w:rsid w:val="00DD3577"/>
    <w:rsid w:val="00DD3CAE"/>
    <w:rsid w:val="00DD4172"/>
    <w:rsid w:val="00DD55C0"/>
    <w:rsid w:val="00DD7170"/>
    <w:rsid w:val="00DE1842"/>
    <w:rsid w:val="00DE4088"/>
    <w:rsid w:val="00DE4338"/>
    <w:rsid w:val="00DE4A95"/>
    <w:rsid w:val="00DE545D"/>
    <w:rsid w:val="00DE5AAD"/>
    <w:rsid w:val="00DF0F31"/>
    <w:rsid w:val="00DF0F55"/>
    <w:rsid w:val="00DF1250"/>
    <w:rsid w:val="00DF7663"/>
    <w:rsid w:val="00E00443"/>
    <w:rsid w:val="00E00870"/>
    <w:rsid w:val="00E01D0A"/>
    <w:rsid w:val="00E0528B"/>
    <w:rsid w:val="00E05DAC"/>
    <w:rsid w:val="00E06A40"/>
    <w:rsid w:val="00E10776"/>
    <w:rsid w:val="00E10BBD"/>
    <w:rsid w:val="00E11C2B"/>
    <w:rsid w:val="00E128C8"/>
    <w:rsid w:val="00E13575"/>
    <w:rsid w:val="00E14251"/>
    <w:rsid w:val="00E14300"/>
    <w:rsid w:val="00E14587"/>
    <w:rsid w:val="00E152E4"/>
    <w:rsid w:val="00E15AA5"/>
    <w:rsid w:val="00E207A1"/>
    <w:rsid w:val="00E219C4"/>
    <w:rsid w:val="00E2502D"/>
    <w:rsid w:val="00E256C6"/>
    <w:rsid w:val="00E2626B"/>
    <w:rsid w:val="00E27B44"/>
    <w:rsid w:val="00E308DF"/>
    <w:rsid w:val="00E30C14"/>
    <w:rsid w:val="00E31696"/>
    <w:rsid w:val="00E32EDB"/>
    <w:rsid w:val="00E32F49"/>
    <w:rsid w:val="00E33BA5"/>
    <w:rsid w:val="00E342C1"/>
    <w:rsid w:val="00E350D7"/>
    <w:rsid w:val="00E35513"/>
    <w:rsid w:val="00E35F96"/>
    <w:rsid w:val="00E4004D"/>
    <w:rsid w:val="00E40C39"/>
    <w:rsid w:val="00E41423"/>
    <w:rsid w:val="00E43442"/>
    <w:rsid w:val="00E43DF3"/>
    <w:rsid w:val="00E44318"/>
    <w:rsid w:val="00E448D4"/>
    <w:rsid w:val="00E44A0C"/>
    <w:rsid w:val="00E45794"/>
    <w:rsid w:val="00E45EC5"/>
    <w:rsid w:val="00E466A5"/>
    <w:rsid w:val="00E4722C"/>
    <w:rsid w:val="00E50227"/>
    <w:rsid w:val="00E505AA"/>
    <w:rsid w:val="00E52B72"/>
    <w:rsid w:val="00E5389A"/>
    <w:rsid w:val="00E54285"/>
    <w:rsid w:val="00E545F8"/>
    <w:rsid w:val="00E55216"/>
    <w:rsid w:val="00E552FB"/>
    <w:rsid w:val="00E55444"/>
    <w:rsid w:val="00E57911"/>
    <w:rsid w:val="00E605DF"/>
    <w:rsid w:val="00E609B1"/>
    <w:rsid w:val="00E61C99"/>
    <w:rsid w:val="00E62032"/>
    <w:rsid w:val="00E62DFA"/>
    <w:rsid w:val="00E63486"/>
    <w:rsid w:val="00E63723"/>
    <w:rsid w:val="00E6726E"/>
    <w:rsid w:val="00E679A2"/>
    <w:rsid w:val="00E70863"/>
    <w:rsid w:val="00E7166C"/>
    <w:rsid w:val="00E71AA9"/>
    <w:rsid w:val="00E71F3F"/>
    <w:rsid w:val="00E7215C"/>
    <w:rsid w:val="00E7293F"/>
    <w:rsid w:val="00E73AF5"/>
    <w:rsid w:val="00E73B66"/>
    <w:rsid w:val="00E75FF3"/>
    <w:rsid w:val="00E7623A"/>
    <w:rsid w:val="00E763E6"/>
    <w:rsid w:val="00E767A0"/>
    <w:rsid w:val="00E76D3B"/>
    <w:rsid w:val="00E80567"/>
    <w:rsid w:val="00E80F83"/>
    <w:rsid w:val="00E825DB"/>
    <w:rsid w:val="00E828B4"/>
    <w:rsid w:val="00E83245"/>
    <w:rsid w:val="00E845BD"/>
    <w:rsid w:val="00E84A0D"/>
    <w:rsid w:val="00E85B98"/>
    <w:rsid w:val="00E86B98"/>
    <w:rsid w:val="00E86D59"/>
    <w:rsid w:val="00E91B02"/>
    <w:rsid w:val="00E921B6"/>
    <w:rsid w:val="00E946A0"/>
    <w:rsid w:val="00E960B8"/>
    <w:rsid w:val="00E9767F"/>
    <w:rsid w:val="00E979E5"/>
    <w:rsid w:val="00EA092D"/>
    <w:rsid w:val="00EA0E3E"/>
    <w:rsid w:val="00EA119D"/>
    <w:rsid w:val="00EA139C"/>
    <w:rsid w:val="00EA1AE4"/>
    <w:rsid w:val="00EA3269"/>
    <w:rsid w:val="00EA4181"/>
    <w:rsid w:val="00EA4B79"/>
    <w:rsid w:val="00EA7954"/>
    <w:rsid w:val="00EB20B4"/>
    <w:rsid w:val="00EB2687"/>
    <w:rsid w:val="00EB31F2"/>
    <w:rsid w:val="00EB4626"/>
    <w:rsid w:val="00EB49D5"/>
    <w:rsid w:val="00EB5828"/>
    <w:rsid w:val="00EB64A6"/>
    <w:rsid w:val="00EB6C80"/>
    <w:rsid w:val="00EB6D33"/>
    <w:rsid w:val="00EB7D67"/>
    <w:rsid w:val="00EC0787"/>
    <w:rsid w:val="00EC085E"/>
    <w:rsid w:val="00EC0CDA"/>
    <w:rsid w:val="00EC0DD2"/>
    <w:rsid w:val="00EC1564"/>
    <w:rsid w:val="00EC3200"/>
    <w:rsid w:val="00EC3AB7"/>
    <w:rsid w:val="00EC412A"/>
    <w:rsid w:val="00EC45F3"/>
    <w:rsid w:val="00EC5F6F"/>
    <w:rsid w:val="00EC7408"/>
    <w:rsid w:val="00ED0525"/>
    <w:rsid w:val="00ED1927"/>
    <w:rsid w:val="00ED1E47"/>
    <w:rsid w:val="00ED2553"/>
    <w:rsid w:val="00ED2E82"/>
    <w:rsid w:val="00ED3F84"/>
    <w:rsid w:val="00ED3FB5"/>
    <w:rsid w:val="00ED5CF2"/>
    <w:rsid w:val="00ED66C8"/>
    <w:rsid w:val="00ED68E4"/>
    <w:rsid w:val="00EE0CD0"/>
    <w:rsid w:val="00EE3293"/>
    <w:rsid w:val="00EE38F4"/>
    <w:rsid w:val="00EE49D3"/>
    <w:rsid w:val="00EE50C9"/>
    <w:rsid w:val="00EE6089"/>
    <w:rsid w:val="00EE6933"/>
    <w:rsid w:val="00EE6951"/>
    <w:rsid w:val="00EF0DED"/>
    <w:rsid w:val="00EF2933"/>
    <w:rsid w:val="00EF2E56"/>
    <w:rsid w:val="00EF2F9F"/>
    <w:rsid w:val="00EF3C82"/>
    <w:rsid w:val="00EF4DFF"/>
    <w:rsid w:val="00EF4E9F"/>
    <w:rsid w:val="00EF6C1B"/>
    <w:rsid w:val="00EF790C"/>
    <w:rsid w:val="00F002FA"/>
    <w:rsid w:val="00F01336"/>
    <w:rsid w:val="00F01532"/>
    <w:rsid w:val="00F022A1"/>
    <w:rsid w:val="00F02ECE"/>
    <w:rsid w:val="00F033CF"/>
    <w:rsid w:val="00F03F29"/>
    <w:rsid w:val="00F05D8D"/>
    <w:rsid w:val="00F05E7A"/>
    <w:rsid w:val="00F0676B"/>
    <w:rsid w:val="00F06F3C"/>
    <w:rsid w:val="00F10467"/>
    <w:rsid w:val="00F106FC"/>
    <w:rsid w:val="00F111DC"/>
    <w:rsid w:val="00F13892"/>
    <w:rsid w:val="00F14288"/>
    <w:rsid w:val="00F15D06"/>
    <w:rsid w:val="00F16775"/>
    <w:rsid w:val="00F176A0"/>
    <w:rsid w:val="00F2009C"/>
    <w:rsid w:val="00F21415"/>
    <w:rsid w:val="00F2244B"/>
    <w:rsid w:val="00F227A2"/>
    <w:rsid w:val="00F22AC3"/>
    <w:rsid w:val="00F23AAD"/>
    <w:rsid w:val="00F23D43"/>
    <w:rsid w:val="00F240E8"/>
    <w:rsid w:val="00F2563F"/>
    <w:rsid w:val="00F2774D"/>
    <w:rsid w:val="00F27FD1"/>
    <w:rsid w:val="00F30041"/>
    <w:rsid w:val="00F313C2"/>
    <w:rsid w:val="00F31AC7"/>
    <w:rsid w:val="00F31B74"/>
    <w:rsid w:val="00F3328A"/>
    <w:rsid w:val="00F33EB2"/>
    <w:rsid w:val="00F33EC7"/>
    <w:rsid w:val="00F34356"/>
    <w:rsid w:val="00F34DE0"/>
    <w:rsid w:val="00F34F4E"/>
    <w:rsid w:val="00F415BB"/>
    <w:rsid w:val="00F41668"/>
    <w:rsid w:val="00F42258"/>
    <w:rsid w:val="00F43C55"/>
    <w:rsid w:val="00F44ABC"/>
    <w:rsid w:val="00F4619B"/>
    <w:rsid w:val="00F47A74"/>
    <w:rsid w:val="00F47D03"/>
    <w:rsid w:val="00F5049B"/>
    <w:rsid w:val="00F5101B"/>
    <w:rsid w:val="00F51988"/>
    <w:rsid w:val="00F53387"/>
    <w:rsid w:val="00F54AC0"/>
    <w:rsid w:val="00F54D38"/>
    <w:rsid w:val="00F551E9"/>
    <w:rsid w:val="00F55DF9"/>
    <w:rsid w:val="00F56844"/>
    <w:rsid w:val="00F56993"/>
    <w:rsid w:val="00F627A8"/>
    <w:rsid w:val="00F62B2B"/>
    <w:rsid w:val="00F64192"/>
    <w:rsid w:val="00F655CE"/>
    <w:rsid w:val="00F65AA5"/>
    <w:rsid w:val="00F65EC4"/>
    <w:rsid w:val="00F707D8"/>
    <w:rsid w:val="00F7134A"/>
    <w:rsid w:val="00F71483"/>
    <w:rsid w:val="00F71596"/>
    <w:rsid w:val="00F71891"/>
    <w:rsid w:val="00F71DE7"/>
    <w:rsid w:val="00F722E0"/>
    <w:rsid w:val="00F72668"/>
    <w:rsid w:val="00F729B9"/>
    <w:rsid w:val="00F72F08"/>
    <w:rsid w:val="00F74004"/>
    <w:rsid w:val="00F74FC2"/>
    <w:rsid w:val="00F76285"/>
    <w:rsid w:val="00F7719E"/>
    <w:rsid w:val="00F8001B"/>
    <w:rsid w:val="00F80B7E"/>
    <w:rsid w:val="00F822CE"/>
    <w:rsid w:val="00F8243E"/>
    <w:rsid w:val="00F82DA1"/>
    <w:rsid w:val="00F83D2F"/>
    <w:rsid w:val="00F85444"/>
    <w:rsid w:val="00F854AA"/>
    <w:rsid w:val="00F85D50"/>
    <w:rsid w:val="00F86CE9"/>
    <w:rsid w:val="00F90C80"/>
    <w:rsid w:val="00F93EB6"/>
    <w:rsid w:val="00F9485D"/>
    <w:rsid w:val="00F94C18"/>
    <w:rsid w:val="00FA00B9"/>
    <w:rsid w:val="00FA0B73"/>
    <w:rsid w:val="00FA0D95"/>
    <w:rsid w:val="00FA13AB"/>
    <w:rsid w:val="00FA22EB"/>
    <w:rsid w:val="00FA2CD6"/>
    <w:rsid w:val="00FA385E"/>
    <w:rsid w:val="00FA56D3"/>
    <w:rsid w:val="00FA7BC1"/>
    <w:rsid w:val="00FB05B2"/>
    <w:rsid w:val="00FB0F3D"/>
    <w:rsid w:val="00FB3E1A"/>
    <w:rsid w:val="00FB509A"/>
    <w:rsid w:val="00FB67EA"/>
    <w:rsid w:val="00FC004B"/>
    <w:rsid w:val="00FC0823"/>
    <w:rsid w:val="00FC1A65"/>
    <w:rsid w:val="00FC528D"/>
    <w:rsid w:val="00FC565E"/>
    <w:rsid w:val="00FC6701"/>
    <w:rsid w:val="00FC68E6"/>
    <w:rsid w:val="00FC7A98"/>
    <w:rsid w:val="00FD050D"/>
    <w:rsid w:val="00FD2B5B"/>
    <w:rsid w:val="00FD3675"/>
    <w:rsid w:val="00FD37C8"/>
    <w:rsid w:val="00FD3DA6"/>
    <w:rsid w:val="00FD44C0"/>
    <w:rsid w:val="00FD465C"/>
    <w:rsid w:val="00FD55C3"/>
    <w:rsid w:val="00FD5D3D"/>
    <w:rsid w:val="00FD7246"/>
    <w:rsid w:val="00FE1748"/>
    <w:rsid w:val="00FE1E4A"/>
    <w:rsid w:val="00FE246D"/>
    <w:rsid w:val="00FE357E"/>
    <w:rsid w:val="00FE77E7"/>
    <w:rsid w:val="00FF0352"/>
    <w:rsid w:val="00FF1346"/>
    <w:rsid w:val="00FF1837"/>
    <w:rsid w:val="00FF1C62"/>
    <w:rsid w:val="00FF1DA1"/>
    <w:rsid w:val="00FF2D17"/>
    <w:rsid w:val="00FF32CA"/>
    <w:rsid w:val="00FF4C7F"/>
    <w:rsid w:val="00FF6A82"/>
    <w:rsid w:val="00FF769C"/>
    <w:rsid w:val="00FF78E4"/>
    <w:rsid w:val="00FF79B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6D742"/>
  <w15:docId w15:val="{749BCCC6-AC90-4A52-B40F-AB090E024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prastasis">
    <w:name w:val="Normal"/>
    <w:qFormat/>
    <w:rsid w:val="001151DB"/>
    <w:rPr>
      <w:lang w:eastAsia="en-US"/>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customStyle="1" w:styleId="Institucija">
    <w:name w:val="Institucija"/>
    <w:basedOn w:val="prastasis"/>
    <w:pPr>
      <w:jc w:val="center"/>
    </w:pPr>
    <w:rPr>
      <w:caps/>
    </w:rPr>
  </w:style>
  <w:style w:type="paragraph" w:customStyle="1" w:styleId="Teissaktoris">
    <w:name w:val="Teisës akto rûðis"/>
    <w:basedOn w:val="prastasis"/>
    <w:pPr>
      <w:jc w:val="center"/>
    </w:pPr>
    <w:rPr>
      <w:b/>
      <w:caps/>
    </w:rPr>
  </w:style>
  <w:style w:type="paragraph" w:customStyle="1" w:styleId="Antrat">
    <w:name w:val="Antraðtë"/>
    <w:basedOn w:val="prastasis"/>
    <w:next w:val="prastasis"/>
  </w:style>
  <w:style w:type="paragraph" w:styleId="Antrats">
    <w:name w:val="header"/>
    <w:basedOn w:val="prastasis"/>
    <w:pPr>
      <w:tabs>
        <w:tab w:val="center" w:pos="4320"/>
        <w:tab w:val="right" w:pos="8640"/>
      </w:tabs>
    </w:pPr>
  </w:style>
  <w:style w:type="character" w:styleId="Puslapionumeris">
    <w:name w:val="page number"/>
    <w:basedOn w:val="Numatytasispastraiposriftas"/>
  </w:style>
  <w:style w:type="paragraph" w:styleId="Porat">
    <w:name w:val="footer"/>
    <w:basedOn w:val="prastasis"/>
    <w:pPr>
      <w:tabs>
        <w:tab w:val="center" w:pos="4320"/>
        <w:tab w:val="right" w:pos="8640"/>
      </w:tabs>
    </w:pPr>
  </w:style>
  <w:style w:type="paragraph" w:customStyle="1" w:styleId="Pareigos">
    <w:name w:val="Pareigos"/>
    <w:basedOn w:val="prastasis"/>
    <w:next w:val="prastasis"/>
    <w:pPr>
      <w:tabs>
        <w:tab w:val="right" w:pos="9639"/>
      </w:tabs>
    </w:pPr>
  </w:style>
  <w:style w:type="paragraph" w:customStyle="1" w:styleId="Preformatted">
    <w:name w:val="Preformatted"/>
    <w:basedOn w:val="prastasis"/>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character" w:customStyle="1" w:styleId="Typewriter">
    <w:name w:val="Typewriter"/>
    <w:rPr>
      <w:rFonts w:ascii="Courier New" w:hAnsi="Courier New"/>
      <w:sz w:val="20"/>
    </w:rPr>
  </w:style>
  <w:style w:type="paragraph" w:styleId="Pagrindiniotekstotrauka">
    <w:name w:val="Body Text Indent"/>
    <w:basedOn w:val="prastasis"/>
    <w:pPr>
      <w:ind w:firstLine="720"/>
      <w:jc w:val="both"/>
    </w:pPr>
    <w:rPr>
      <w:sz w:val="24"/>
    </w:rPr>
  </w:style>
  <w:style w:type="paragraph" w:styleId="Pagrindinistekstas">
    <w:name w:val="Body Text"/>
    <w:basedOn w:val="prastasis"/>
    <w:pPr>
      <w:widowControl w:val="0"/>
      <w:jc w:val="both"/>
    </w:pPr>
    <w:rPr>
      <w:rFonts w:ascii="TimesLT" w:hAnsi="TimesLT"/>
      <w:sz w:val="24"/>
    </w:rPr>
  </w:style>
  <w:style w:type="paragraph" w:customStyle="1" w:styleId="Blockquote">
    <w:name w:val="Blockquote"/>
    <w:basedOn w:val="prastasis"/>
    <w:pPr>
      <w:widowControl w:val="0"/>
      <w:spacing w:before="100" w:after="100"/>
      <w:ind w:left="360" w:right="360"/>
    </w:pPr>
    <w:rPr>
      <w:snapToGrid w:val="0"/>
      <w:sz w:val="24"/>
    </w:rPr>
  </w:style>
  <w:style w:type="character" w:styleId="Hipersaitas">
    <w:name w:val="Hyperlink"/>
    <w:rPr>
      <w:color w:val="008080"/>
      <w:u w:val="single"/>
    </w:rPr>
  </w:style>
  <w:style w:type="paragraph" w:styleId="Pagrindiniotekstotrauka2">
    <w:name w:val="Body Text Indent 2"/>
    <w:basedOn w:val="prastasis"/>
    <w:pPr>
      <w:ind w:firstLine="720"/>
    </w:pPr>
    <w:rPr>
      <w:sz w:val="24"/>
    </w:rPr>
  </w:style>
  <w:style w:type="character" w:styleId="Perirtashipersaitas">
    <w:name w:val="FollowedHyperlink"/>
    <w:rPr>
      <w:color w:val="800080"/>
      <w:u w:val="single"/>
    </w:rPr>
  </w:style>
  <w:style w:type="character" w:customStyle="1" w:styleId="typewriter0">
    <w:name w:val="typewriter"/>
    <w:basedOn w:val="Numatytasispastraiposriftas"/>
  </w:style>
  <w:style w:type="character" w:styleId="Komentaronuoroda">
    <w:name w:val="annotation reference"/>
    <w:rsid w:val="00AD2E69"/>
    <w:rPr>
      <w:sz w:val="16"/>
      <w:szCs w:val="16"/>
    </w:rPr>
  </w:style>
  <w:style w:type="paragraph" w:styleId="Komentarotekstas">
    <w:name w:val="annotation text"/>
    <w:basedOn w:val="prastasis"/>
    <w:link w:val="KomentarotekstasDiagrama"/>
    <w:rsid w:val="00AD2E69"/>
  </w:style>
  <w:style w:type="character" w:customStyle="1" w:styleId="KomentarotekstasDiagrama">
    <w:name w:val="Komentaro tekstas Diagrama"/>
    <w:link w:val="Komentarotekstas"/>
    <w:rsid w:val="00AD2E69"/>
    <w:rPr>
      <w:lang w:eastAsia="en-US"/>
    </w:rPr>
  </w:style>
  <w:style w:type="paragraph" w:styleId="Komentarotema">
    <w:name w:val="annotation subject"/>
    <w:basedOn w:val="Komentarotekstas"/>
    <w:next w:val="Komentarotekstas"/>
    <w:link w:val="KomentarotemaDiagrama"/>
    <w:rsid w:val="00AD2E69"/>
    <w:rPr>
      <w:b/>
      <w:bCs/>
    </w:rPr>
  </w:style>
  <w:style w:type="character" w:customStyle="1" w:styleId="KomentarotemaDiagrama">
    <w:name w:val="Komentaro tema Diagrama"/>
    <w:link w:val="Komentarotema"/>
    <w:rsid w:val="00AD2E69"/>
    <w:rPr>
      <w:b/>
      <w:bCs/>
      <w:lang w:eastAsia="en-US"/>
    </w:rPr>
  </w:style>
  <w:style w:type="paragraph" w:styleId="Debesliotekstas">
    <w:name w:val="Balloon Text"/>
    <w:basedOn w:val="prastasis"/>
    <w:link w:val="DebesliotekstasDiagrama"/>
    <w:rsid w:val="00AD2E69"/>
    <w:rPr>
      <w:rFonts w:ascii="Tahoma" w:hAnsi="Tahoma" w:cs="Tahoma"/>
      <w:sz w:val="16"/>
      <w:szCs w:val="16"/>
    </w:rPr>
  </w:style>
  <w:style w:type="character" w:customStyle="1" w:styleId="DebesliotekstasDiagrama">
    <w:name w:val="Debesėlio tekstas Diagrama"/>
    <w:link w:val="Debesliotekstas"/>
    <w:rsid w:val="00AD2E69"/>
    <w:rPr>
      <w:rFonts w:ascii="Tahoma" w:hAnsi="Tahoma" w:cs="Tahoma"/>
      <w:sz w:val="16"/>
      <w:szCs w:val="16"/>
      <w:lang w:eastAsia="en-US"/>
    </w:rPr>
  </w:style>
  <w:style w:type="paragraph" w:styleId="Sraopastraipa">
    <w:name w:val="List Paragraph"/>
    <w:basedOn w:val="prastasis"/>
    <w:link w:val="SraopastraipaDiagrama"/>
    <w:uiPriority w:val="34"/>
    <w:qFormat/>
    <w:rsid w:val="00AD2E69"/>
    <w:pPr>
      <w:ind w:left="1296"/>
    </w:pPr>
  </w:style>
  <w:style w:type="character" w:customStyle="1" w:styleId="quatationtext">
    <w:name w:val="quatation_text"/>
    <w:rsid w:val="005456CD"/>
    <w:rPr>
      <w:rFonts w:ascii="Arial" w:hAnsi="Arial" w:cs="Arial" w:hint="default"/>
      <w:b/>
      <w:bCs/>
      <w:vanish w:val="0"/>
      <w:webHidden w:val="0"/>
      <w:color w:val="4A473C"/>
      <w:sz w:val="17"/>
      <w:szCs w:val="17"/>
      <w:specVanish w:val="0"/>
    </w:rPr>
  </w:style>
  <w:style w:type="paragraph" w:customStyle="1" w:styleId="tajtip">
    <w:name w:val="tajtip"/>
    <w:basedOn w:val="prastasis"/>
    <w:rsid w:val="005456CD"/>
    <w:pPr>
      <w:spacing w:before="100" w:beforeAutospacing="1" w:after="100" w:afterAutospacing="1"/>
    </w:pPr>
    <w:rPr>
      <w:sz w:val="24"/>
      <w:szCs w:val="24"/>
      <w:lang w:eastAsia="lt-LT"/>
    </w:rPr>
  </w:style>
  <w:style w:type="character" w:styleId="Vietosrezervavimoenklotekstas">
    <w:name w:val="Placeholder Text"/>
    <w:basedOn w:val="Numatytasispastraiposriftas"/>
    <w:uiPriority w:val="99"/>
    <w:semiHidden/>
    <w:rsid w:val="0027224D"/>
    <w:rPr>
      <w:color w:val="808080"/>
    </w:rPr>
  </w:style>
  <w:style w:type="table" w:styleId="Lentelstinklelis">
    <w:name w:val="Table Grid"/>
    <w:basedOn w:val="prastojilentel"/>
    <w:uiPriority w:val="59"/>
    <w:rsid w:val="0027224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raste">
    <w:name w:val="Antraste"/>
    <w:basedOn w:val="prastasis"/>
    <w:link w:val="AntrasteChar"/>
    <w:qFormat/>
    <w:rsid w:val="00C43305"/>
    <w:pPr>
      <w:tabs>
        <w:tab w:val="left" w:pos="6804"/>
      </w:tabs>
      <w:jc w:val="center"/>
    </w:pPr>
    <w:rPr>
      <w:b/>
      <w:caps/>
      <w:sz w:val="24"/>
      <w:szCs w:val="24"/>
      <w:lang w:eastAsia="lt-LT"/>
    </w:rPr>
  </w:style>
  <w:style w:type="character" w:customStyle="1" w:styleId="AntrasteChar">
    <w:name w:val="Antraste Char"/>
    <w:basedOn w:val="Numatytasispastraiposriftas"/>
    <w:link w:val="Antraste"/>
    <w:rsid w:val="00C43305"/>
    <w:rPr>
      <w:b/>
      <w:caps/>
      <w:sz w:val="24"/>
      <w:szCs w:val="24"/>
    </w:rPr>
  </w:style>
  <w:style w:type="character" w:styleId="Emfaz">
    <w:name w:val="Emphasis"/>
    <w:basedOn w:val="Numatytasispastraiposriftas"/>
    <w:qFormat/>
    <w:rsid w:val="00016F71"/>
    <w:rPr>
      <w:rFonts w:ascii="Times New Roman" w:hAnsi="Times New Roman"/>
      <w:i w:val="0"/>
      <w:iCs/>
      <w:sz w:val="24"/>
    </w:rPr>
  </w:style>
  <w:style w:type="character" w:styleId="Neapdorotaspaminjimas">
    <w:name w:val="Unresolved Mention"/>
    <w:basedOn w:val="Numatytasispastraiposriftas"/>
    <w:uiPriority w:val="99"/>
    <w:semiHidden/>
    <w:unhideWhenUsed/>
    <w:rsid w:val="00432E02"/>
    <w:rPr>
      <w:color w:val="808080"/>
      <w:shd w:val="clear" w:color="auto" w:fill="E6E6E6"/>
    </w:rPr>
  </w:style>
  <w:style w:type="paragraph" w:styleId="Dokumentoinaostekstas">
    <w:name w:val="endnote text"/>
    <w:basedOn w:val="prastasis"/>
    <w:link w:val="DokumentoinaostekstasDiagrama"/>
    <w:semiHidden/>
    <w:unhideWhenUsed/>
    <w:rsid w:val="005535F1"/>
  </w:style>
  <w:style w:type="character" w:customStyle="1" w:styleId="DokumentoinaostekstasDiagrama">
    <w:name w:val="Dokumento išnašos tekstas Diagrama"/>
    <w:basedOn w:val="Numatytasispastraiposriftas"/>
    <w:link w:val="Dokumentoinaostekstas"/>
    <w:semiHidden/>
    <w:rsid w:val="005535F1"/>
    <w:rPr>
      <w:lang w:eastAsia="en-US"/>
    </w:rPr>
  </w:style>
  <w:style w:type="character" w:styleId="Dokumentoinaosnumeris">
    <w:name w:val="endnote reference"/>
    <w:basedOn w:val="Numatytasispastraiposriftas"/>
    <w:semiHidden/>
    <w:unhideWhenUsed/>
    <w:rsid w:val="005535F1"/>
    <w:rPr>
      <w:vertAlign w:val="superscript"/>
    </w:rPr>
  </w:style>
  <w:style w:type="paragraph" w:customStyle="1" w:styleId="tactin">
    <w:name w:val="tactin"/>
    <w:basedOn w:val="prastasis"/>
    <w:rsid w:val="00CC2AF4"/>
    <w:pPr>
      <w:spacing w:before="100" w:beforeAutospacing="1" w:after="100" w:afterAutospacing="1"/>
    </w:pPr>
    <w:rPr>
      <w:sz w:val="24"/>
      <w:szCs w:val="24"/>
      <w:lang w:eastAsia="lt-LT"/>
    </w:rPr>
  </w:style>
  <w:style w:type="character" w:customStyle="1" w:styleId="clear3">
    <w:name w:val="clear3"/>
    <w:basedOn w:val="Numatytasispastraiposriftas"/>
    <w:rsid w:val="00593475"/>
  </w:style>
  <w:style w:type="character" w:customStyle="1" w:styleId="bold1">
    <w:name w:val="bold1"/>
    <w:basedOn w:val="Numatytasispastraiposriftas"/>
    <w:rsid w:val="00593475"/>
    <w:rPr>
      <w:b/>
      <w:bCs/>
    </w:rPr>
  </w:style>
  <w:style w:type="paragraph" w:customStyle="1" w:styleId="doc-ti">
    <w:name w:val="doc-ti"/>
    <w:basedOn w:val="prastasis"/>
    <w:rsid w:val="003C1D42"/>
    <w:pPr>
      <w:spacing w:before="100" w:beforeAutospacing="1" w:after="100" w:afterAutospacing="1"/>
    </w:pPr>
    <w:rPr>
      <w:sz w:val="24"/>
      <w:szCs w:val="24"/>
      <w:lang w:eastAsia="lt-LT"/>
    </w:rPr>
  </w:style>
  <w:style w:type="character" w:customStyle="1" w:styleId="bkg-highlight-red1">
    <w:name w:val="bkg-highlight-red1"/>
    <w:basedOn w:val="Numatytasispastraiposriftas"/>
    <w:rsid w:val="00A71D4F"/>
    <w:rPr>
      <w:shd w:val="clear" w:color="auto" w:fill="FBCCA2"/>
    </w:rPr>
  </w:style>
  <w:style w:type="character" w:customStyle="1" w:styleId="clear">
    <w:name w:val="clear"/>
    <w:basedOn w:val="Numatytasispastraiposriftas"/>
    <w:rsid w:val="00E342C1"/>
  </w:style>
  <w:style w:type="paragraph" w:customStyle="1" w:styleId="SLONormal">
    <w:name w:val="SLO Normal"/>
    <w:link w:val="SLONormalChar"/>
    <w:qFormat/>
    <w:rsid w:val="00443CF8"/>
    <w:pPr>
      <w:spacing w:before="120" w:after="120" w:line="276" w:lineRule="auto"/>
      <w:jc w:val="both"/>
    </w:pPr>
    <w:rPr>
      <w:sz w:val="24"/>
      <w:szCs w:val="24"/>
      <w:lang w:val="en-GB" w:eastAsia="en-US"/>
    </w:rPr>
  </w:style>
  <w:style w:type="character" w:customStyle="1" w:styleId="SLONormalChar">
    <w:name w:val="SLO Normal Char"/>
    <w:link w:val="SLONormal"/>
    <w:qFormat/>
    <w:rsid w:val="00443CF8"/>
    <w:rPr>
      <w:sz w:val="24"/>
      <w:szCs w:val="24"/>
      <w:lang w:val="en-GB" w:eastAsia="en-US"/>
    </w:rPr>
  </w:style>
  <w:style w:type="character" w:styleId="Puslapioinaosnuoroda">
    <w:name w:val="footnote reference"/>
    <w:basedOn w:val="Numatytasispastraiposriftas"/>
    <w:uiPriority w:val="99"/>
    <w:semiHidden/>
    <w:unhideWhenUsed/>
    <w:rsid w:val="004D226A"/>
    <w:rPr>
      <w:vertAlign w:val="superscript"/>
    </w:rPr>
  </w:style>
  <w:style w:type="character" w:customStyle="1" w:styleId="SraopastraipaDiagrama">
    <w:name w:val="Sąrašo pastraipa Diagrama"/>
    <w:basedOn w:val="Numatytasispastraiposriftas"/>
    <w:link w:val="Sraopastraipa"/>
    <w:uiPriority w:val="34"/>
    <w:rsid w:val="00340BEF"/>
    <w:rPr>
      <w:lang w:eastAsia="en-US"/>
    </w:rPr>
  </w:style>
  <w:style w:type="paragraph" w:customStyle="1" w:styleId="taltipfb">
    <w:name w:val="taltipfb"/>
    <w:basedOn w:val="prastasis"/>
    <w:rsid w:val="00714A7F"/>
    <w:pPr>
      <w:spacing w:before="100" w:beforeAutospacing="1" w:after="100" w:afterAutospacing="1"/>
    </w:pPr>
    <w:rPr>
      <w:sz w:val="24"/>
      <w:szCs w:val="24"/>
      <w:lang w:eastAsia="lt-LT"/>
    </w:rPr>
  </w:style>
  <w:style w:type="paragraph" w:styleId="prastasiniatinklio">
    <w:name w:val="Normal (Web)"/>
    <w:basedOn w:val="prastasis"/>
    <w:uiPriority w:val="99"/>
    <w:semiHidden/>
    <w:unhideWhenUsed/>
    <w:rsid w:val="0070363B"/>
    <w:pPr>
      <w:spacing w:before="100" w:beforeAutospacing="1" w:after="100" w:afterAutospacing="1"/>
    </w:pPr>
    <w:rPr>
      <w:sz w:val="24"/>
      <w:szCs w:val="24"/>
      <w:lang w:eastAsia="lt-LT"/>
    </w:rPr>
  </w:style>
  <w:style w:type="character" w:styleId="Grietas">
    <w:name w:val="Strong"/>
    <w:basedOn w:val="Numatytasispastraiposriftas"/>
    <w:uiPriority w:val="22"/>
    <w:qFormat/>
    <w:rsid w:val="0070363B"/>
    <w:rPr>
      <w:b/>
      <w:bCs/>
    </w:rPr>
  </w:style>
  <w:style w:type="paragraph" w:styleId="Pataisymai">
    <w:name w:val="Revision"/>
    <w:hidden/>
    <w:uiPriority w:val="99"/>
    <w:semiHidden/>
    <w:rsid w:val="00EB4626"/>
    <w:rPr>
      <w:lang w:eastAsia="en-US"/>
    </w:rPr>
  </w:style>
  <w:style w:type="paragraph" w:styleId="Pavadinimas">
    <w:name w:val="Title"/>
    <w:basedOn w:val="prastasis"/>
    <w:link w:val="PavadinimasDiagrama"/>
    <w:qFormat/>
    <w:rsid w:val="00CD1785"/>
    <w:pPr>
      <w:jc w:val="center"/>
    </w:pPr>
    <w:rPr>
      <w:sz w:val="24"/>
    </w:rPr>
  </w:style>
  <w:style w:type="character" w:customStyle="1" w:styleId="PavadinimasDiagrama">
    <w:name w:val="Pavadinimas Diagrama"/>
    <w:basedOn w:val="Numatytasispastraiposriftas"/>
    <w:link w:val="Pavadinimas"/>
    <w:rsid w:val="00CD1785"/>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98448">
      <w:bodyDiv w:val="1"/>
      <w:marLeft w:val="0"/>
      <w:marRight w:val="0"/>
      <w:marTop w:val="0"/>
      <w:marBottom w:val="0"/>
      <w:divBdr>
        <w:top w:val="none" w:sz="0" w:space="0" w:color="auto"/>
        <w:left w:val="none" w:sz="0" w:space="0" w:color="auto"/>
        <w:bottom w:val="none" w:sz="0" w:space="0" w:color="auto"/>
        <w:right w:val="none" w:sz="0" w:space="0" w:color="auto"/>
      </w:divBdr>
    </w:div>
    <w:div w:id="81611623">
      <w:bodyDiv w:val="1"/>
      <w:marLeft w:val="0"/>
      <w:marRight w:val="0"/>
      <w:marTop w:val="0"/>
      <w:marBottom w:val="0"/>
      <w:divBdr>
        <w:top w:val="none" w:sz="0" w:space="0" w:color="auto"/>
        <w:left w:val="none" w:sz="0" w:space="0" w:color="auto"/>
        <w:bottom w:val="none" w:sz="0" w:space="0" w:color="auto"/>
        <w:right w:val="none" w:sz="0" w:space="0" w:color="auto"/>
      </w:divBdr>
    </w:div>
    <w:div w:id="131339039">
      <w:bodyDiv w:val="1"/>
      <w:marLeft w:val="0"/>
      <w:marRight w:val="0"/>
      <w:marTop w:val="0"/>
      <w:marBottom w:val="0"/>
      <w:divBdr>
        <w:top w:val="none" w:sz="0" w:space="0" w:color="auto"/>
        <w:left w:val="none" w:sz="0" w:space="0" w:color="auto"/>
        <w:bottom w:val="none" w:sz="0" w:space="0" w:color="auto"/>
        <w:right w:val="none" w:sz="0" w:space="0" w:color="auto"/>
      </w:divBdr>
    </w:div>
    <w:div w:id="138963499">
      <w:bodyDiv w:val="1"/>
      <w:marLeft w:val="0"/>
      <w:marRight w:val="0"/>
      <w:marTop w:val="0"/>
      <w:marBottom w:val="0"/>
      <w:divBdr>
        <w:top w:val="none" w:sz="0" w:space="0" w:color="auto"/>
        <w:left w:val="none" w:sz="0" w:space="0" w:color="auto"/>
        <w:bottom w:val="none" w:sz="0" w:space="0" w:color="auto"/>
        <w:right w:val="none" w:sz="0" w:space="0" w:color="auto"/>
      </w:divBdr>
      <w:divsChild>
        <w:div w:id="593133466">
          <w:marLeft w:val="0"/>
          <w:marRight w:val="0"/>
          <w:marTop w:val="0"/>
          <w:marBottom w:val="0"/>
          <w:divBdr>
            <w:top w:val="none" w:sz="0" w:space="0" w:color="auto"/>
            <w:left w:val="none" w:sz="0" w:space="0" w:color="auto"/>
            <w:bottom w:val="none" w:sz="0" w:space="0" w:color="auto"/>
            <w:right w:val="none" w:sz="0" w:space="0" w:color="auto"/>
          </w:divBdr>
          <w:divsChild>
            <w:div w:id="431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5198">
      <w:bodyDiv w:val="1"/>
      <w:marLeft w:val="0"/>
      <w:marRight w:val="0"/>
      <w:marTop w:val="0"/>
      <w:marBottom w:val="0"/>
      <w:divBdr>
        <w:top w:val="none" w:sz="0" w:space="0" w:color="auto"/>
        <w:left w:val="none" w:sz="0" w:space="0" w:color="auto"/>
        <w:bottom w:val="none" w:sz="0" w:space="0" w:color="auto"/>
        <w:right w:val="none" w:sz="0" w:space="0" w:color="auto"/>
      </w:divBdr>
      <w:divsChild>
        <w:div w:id="589585681">
          <w:marLeft w:val="0"/>
          <w:marRight w:val="0"/>
          <w:marTop w:val="0"/>
          <w:marBottom w:val="0"/>
          <w:divBdr>
            <w:top w:val="none" w:sz="0" w:space="0" w:color="auto"/>
            <w:left w:val="none" w:sz="0" w:space="0" w:color="auto"/>
            <w:bottom w:val="none" w:sz="0" w:space="0" w:color="auto"/>
            <w:right w:val="none" w:sz="0" w:space="0" w:color="auto"/>
          </w:divBdr>
        </w:div>
      </w:divsChild>
    </w:div>
    <w:div w:id="185601703">
      <w:bodyDiv w:val="1"/>
      <w:marLeft w:val="0"/>
      <w:marRight w:val="0"/>
      <w:marTop w:val="0"/>
      <w:marBottom w:val="0"/>
      <w:divBdr>
        <w:top w:val="none" w:sz="0" w:space="0" w:color="auto"/>
        <w:left w:val="none" w:sz="0" w:space="0" w:color="auto"/>
        <w:bottom w:val="none" w:sz="0" w:space="0" w:color="auto"/>
        <w:right w:val="none" w:sz="0" w:space="0" w:color="auto"/>
      </w:divBdr>
      <w:divsChild>
        <w:div w:id="909660593">
          <w:marLeft w:val="0"/>
          <w:marRight w:val="0"/>
          <w:marTop w:val="0"/>
          <w:marBottom w:val="0"/>
          <w:divBdr>
            <w:top w:val="none" w:sz="0" w:space="0" w:color="auto"/>
            <w:left w:val="none" w:sz="0" w:space="0" w:color="auto"/>
            <w:bottom w:val="none" w:sz="0" w:space="0" w:color="auto"/>
            <w:right w:val="none" w:sz="0" w:space="0" w:color="auto"/>
          </w:divBdr>
        </w:div>
      </w:divsChild>
    </w:div>
    <w:div w:id="214240441">
      <w:bodyDiv w:val="1"/>
      <w:marLeft w:val="0"/>
      <w:marRight w:val="0"/>
      <w:marTop w:val="0"/>
      <w:marBottom w:val="0"/>
      <w:divBdr>
        <w:top w:val="none" w:sz="0" w:space="0" w:color="auto"/>
        <w:left w:val="none" w:sz="0" w:space="0" w:color="auto"/>
        <w:bottom w:val="none" w:sz="0" w:space="0" w:color="auto"/>
        <w:right w:val="none" w:sz="0" w:space="0" w:color="auto"/>
      </w:divBdr>
    </w:div>
    <w:div w:id="371733833">
      <w:bodyDiv w:val="1"/>
      <w:marLeft w:val="0"/>
      <w:marRight w:val="0"/>
      <w:marTop w:val="0"/>
      <w:marBottom w:val="0"/>
      <w:divBdr>
        <w:top w:val="none" w:sz="0" w:space="0" w:color="auto"/>
        <w:left w:val="none" w:sz="0" w:space="0" w:color="auto"/>
        <w:bottom w:val="none" w:sz="0" w:space="0" w:color="auto"/>
        <w:right w:val="none" w:sz="0" w:space="0" w:color="auto"/>
      </w:divBdr>
    </w:div>
    <w:div w:id="461465909">
      <w:bodyDiv w:val="1"/>
      <w:marLeft w:val="0"/>
      <w:marRight w:val="0"/>
      <w:marTop w:val="0"/>
      <w:marBottom w:val="0"/>
      <w:divBdr>
        <w:top w:val="none" w:sz="0" w:space="0" w:color="auto"/>
        <w:left w:val="none" w:sz="0" w:space="0" w:color="auto"/>
        <w:bottom w:val="none" w:sz="0" w:space="0" w:color="auto"/>
        <w:right w:val="none" w:sz="0" w:space="0" w:color="auto"/>
      </w:divBdr>
    </w:div>
    <w:div w:id="585114141">
      <w:bodyDiv w:val="1"/>
      <w:marLeft w:val="0"/>
      <w:marRight w:val="0"/>
      <w:marTop w:val="0"/>
      <w:marBottom w:val="0"/>
      <w:divBdr>
        <w:top w:val="none" w:sz="0" w:space="0" w:color="auto"/>
        <w:left w:val="none" w:sz="0" w:space="0" w:color="auto"/>
        <w:bottom w:val="none" w:sz="0" w:space="0" w:color="auto"/>
        <w:right w:val="none" w:sz="0" w:space="0" w:color="auto"/>
      </w:divBdr>
    </w:div>
    <w:div w:id="657611828">
      <w:bodyDiv w:val="1"/>
      <w:marLeft w:val="0"/>
      <w:marRight w:val="0"/>
      <w:marTop w:val="0"/>
      <w:marBottom w:val="0"/>
      <w:divBdr>
        <w:top w:val="none" w:sz="0" w:space="0" w:color="auto"/>
        <w:left w:val="none" w:sz="0" w:space="0" w:color="auto"/>
        <w:bottom w:val="none" w:sz="0" w:space="0" w:color="auto"/>
        <w:right w:val="none" w:sz="0" w:space="0" w:color="auto"/>
      </w:divBdr>
    </w:div>
    <w:div w:id="673415045">
      <w:bodyDiv w:val="1"/>
      <w:marLeft w:val="0"/>
      <w:marRight w:val="0"/>
      <w:marTop w:val="0"/>
      <w:marBottom w:val="0"/>
      <w:divBdr>
        <w:top w:val="none" w:sz="0" w:space="0" w:color="auto"/>
        <w:left w:val="none" w:sz="0" w:space="0" w:color="auto"/>
        <w:bottom w:val="none" w:sz="0" w:space="0" w:color="auto"/>
        <w:right w:val="none" w:sz="0" w:space="0" w:color="auto"/>
      </w:divBdr>
    </w:div>
    <w:div w:id="723524295">
      <w:bodyDiv w:val="1"/>
      <w:marLeft w:val="0"/>
      <w:marRight w:val="0"/>
      <w:marTop w:val="0"/>
      <w:marBottom w:val="0"/>
      <w:divBdr>
        <w:top w:val="none" w:sz="0" w:space="0" w:color="auto"/>
        <w:left w:val="none" w:sz="0" w:space="0" w:color="auto"/>
        <w:bottom w:val="none" w:sz="0" w:space="0" w:color="auto"/>
        <w:right w:val="none" w:sz="0" w:space="0" w:color="auto"/>
      </w:divBdr>
    </w:div>
    <w:div w:id="733817030">
      <w:bodyDiv w:val="1"/>
      <w:marLeft w:val="0"/>
      <w:marRight w:val="0"/>
      <w:marTop w:val="0"/>
      <w:marBottom w:val="0"/>
      <w:divBdr>
        <w:top w:val="none" w:sz="0" w:space="0" w:color="auto"/>
        <w:left w:val="none" w:sz="0" w:space="0" w:color="auto"/>
        <w:bottom w:val="none" w:sz="0" w:space="0" w:color="auto"/>
        <w:right w:val="none" w:sz="0" w:space="0" w:color="auto"/>
      </w:divBdr>
    </w:div>
    <w:div w:id="768082195">
      <w:bodyDiv w:val="1"/>
      <w:marLeft w:val="0"/>
      <w:marRight w:val="0"/>
      <w:marTop w:val="0"/>
      <w:marBottom w:val="0"/>
      <w:divBdr>
        <w:top w:val="none" w:sz="0" w:space="0" w:color="auto"/>
        <w:left w:val="none" w:sz="0" w:space="0" w:color="auto"/>
        <w:bottom w:val="none" w:sz="0" w:space="0" w:color="auto"/>
        <w:right w:val="none" w:sz="0" w:space="0" w:color="auto"/>
      </w:divBdr>
      <w:divsChild>
        <w:div w:id="722169510">
          <w:marLeft w:val="0"/>
          <w:marRight w:val="0"/>
          <w:marTop w:val="0"/>
          <w:marBottom w:val="0"/>
          <w:divBdr>
            <w:top w:val="none" w:sz="0" w:space="0" w:color="auto"/>
            <w:left w:val="none" w:sz="0" w:space="0" w:color="auto"/>
            <w:bottom w:val="none" w:sz="0" w:space="0" w:color="auto"/>
            <w:right w:val="none" w:sz="0" w:space="0" w:color="auto"/>
          </w:divBdr>
          <w:divsChild>
            <w:div w:id="13625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5860">
      <w:bodyDiv w:val="1"/>
      <w:marLeft w:val="0"/>
      <w:marRight w:val="0"/>
      <w:marTop w:val="0"/>
      <w:marBottom w:val="0"/>
      <w:divBdr>
        <w:top w:val="none" w:sz="0" w:space="0" w:color="auto"/>
        <w:left w:val="none" w:sz="0" w:space="0" w:color="auto"/>
        <w:bottom w:val="none" w:sz="0" w:space="0" w:color="auto"/>
        <w:right w:val="none" w:sz="0" w:space="0" w:color="auto"/>
      </w:divBdr>
    </w:div>
    <w:div w:id="808400278">
      <w:bodyDiv w:val="1"/>
      <w:marLeft w:val="0"/>
      <w:marRight w:val="0"/>
      <w:marTop w:val="0"/>
      <w:marBottom w:val="0"/>
      <w:divBdr>
        <w:top w:val="none" w:sz="0" w:space="0" w:color="auto"/>
        <w:left w:val="none" w:sz="0" w:space="0" w:color="auto"/>
        <w:bottom w:val="none" w:sz="0" w:space="0" w:color="auto"/>
        <w:right w:val="none" w:sz="0" w:space="0" w:color="auto"/>
      </w:divBdr>
      <w:divsChild>
        <w:div w:id="710691543">
          <w:marLeft w:val="0"/>
          <w:marRight w:val="0"/>
          <w:marTop w:val="0"/>
          <w:marBottom w:val="0"/>
          <w:divBdr>
            <w:top w:val="none" w:sz="0" w:space="0" w:color="auto"/>
            <w:left w:val="none" w:sz="0" w:space="0" w:color="auto"/>
            <w:bottom w:val="none" w:sz="0" w:space="0" w:color="auto"/>
            <w:right w:val="none" w:sz="0" w:space="0" w:color="auto"/>
          </w:divBdr>
          <w:divsChild>
            <w:div w:id="1475680502">
              <w:marLeft w:val="0"/>
              <w:marRight w:val="0"/>
              <w:marTop w:val="0"/>
              <w:marBottom w:val="0"/>
              <w:divBdr>
                <w:top w:val="none" w:sz="0" w:space="0" w:color="auto"/>
                <w:left w:val="none" w:sz="0" w:space="0" w:color="auto"/>
                <w:bottom w:val="none" w:sz="0" w:space="0" w:color="auto"/>
                <w:right w:val="none" w:sz="0" w:space="0" w:color="auto"/>
              </w:divBdr>
              <w:divsChild>
                <w:div w:id="193806866">
                  <w:marLeft w:val="0"/>
                  <w:marRight w:val="0"/>
                  <w:marTop w:val="0"/>
                  <w:marBottom w:val="0"/>
                  <w:divBdr>
                    <w:top w:val="none" w:sz="0" w:space="0" w:color="auto"/>
                    <w:left w:val="none" w:sz="0" w:space="0" w:color="auto"/>
                    <w:bottom w:val="none" w:sz="0" w:space="0" w:color="auto"/>
                    <w:right w:val="none" w:sz="0" w:space="0" w:color="auto"/>
                  </w:divBdr>
                  <w:divsChild>
                    <w:div w:id="931206586">
                      <w:marLeft w:val="0"/>
                      <w:marRight w:val="0"/>
                      <w:marTop w:val="0"/>
                      <w:marBottom w:val="0"/>
                      <w:divBdr>
                        <w:top w:val="none" w:sz="0" w:space="0" w:color="auto"/>
                        <w:left w:val="none" w:sz="0" w:space="0" w:color="auto"/>
                        <w:bottom w:val="none" w:sz="0" w:space="0" w:color="auto"/>
                        <w:right w:val="none" w:sz="0" w:space="0" w:color="auto"/>
                      </w:divBdr>
                      <w:divsChild>
                        <w:div w:id="10531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144110">
      <w:bodyDiv w:val="1"/>
      <w:marLeft w:val="0"/>
      <w:marRight w:val="0"/>
      <w:marTop w:val="0"/>
      <w:marBottom w:val="0"/>
      <w:divBdr>
        <w:top w:val="none" w:sz="0" w:space="0" w:color="auto"/>
        <w:left w:val="none" w:sz="0" w:space="0" w:color="auto"/>
        <w:bottom w:val="none" w:sz="0" w:space="0" w:color="auto"/>
        <w:right w:val="none" w:sz="0" w:space="0" w:color="auto"/>
      </w:divBdr>
    </w:div>
    <w:div w:id="909071780">
      <w:bodyDiv w:val="1"/>
      <w:marLeft w:val="0"/>
      <w:marRight w:val="0"/>
      <w:marTop w:val="0"/>
      <w:marBottom w:val="0"/>
      <w:divBdr>
        <w:top w:val="none" w:sz="0" w:space="0" w:color="auto"/>
        <w:left w:val="none" w:sz="0" w:space="0" w:color="auto"/>
        <w:bottom w:val="none" w:sz="0" w:space="0" w:color="auto"/>
        <w:right w:val="none" w:sz="0" w:space="0" w:color="auto"/>
      </w:divBdr>
    </w:div>
    <w:div w:id="936331793">
      <w:bodyDiv w:val="1"/>
      <w:marLeft w:val="0"/>
      <w:marRight w:val="0"/>
      <w:marTop w:val="0"/>
      <w:marBottom w:val="0"/>
      <w:divBdr>
        <w:top w:val="none" w:sz="0" w:space="0" w:color="auto"/>
        <w:left w:val="none" w:sz="0" w:space="0" w:color="auto"/>
        <w:bottom w:val="none" w:sz="0" w:space="0" w:color="auto"/>
        <w:right w:val="none" w:sz="0" w:space="0" w:color="auto"/>
      </w:divBdr>
    </w:div>
    <w:div w:id="980887533">
      <w:bodyDiv w:val="1"/>
      <w:marLeft w:val="0"/>
      <w:marRight w:val="0"/>
      <w:marTop w:val="0"/>
      <w:marBottom w:val="0"/>
      <w:divBdr>
        <w:top w:val="none" w:sz="0" w:space="0" w:color="auto"/>
        <w:left w:val="none" w:sz="0" w:space="0" w:color="auto"/>
        <w:bottom w:val="none" w:sz="0" w:space="0" w:color="auto"/>
        <w:right w:val="none" w:sz="0" w:space="0" w:color="auto"/>
      </w:divBdr>
    </w:div>
    <w:div w:id="984502852">
      <w:bodyDiv w:val="1"/>
      <w:marLeft w:val="0"/>
      <w:marRight w:val="0"/>
      <w:marTop w:val="0"/>
      <w:marBottom w:val="0"/>
      <w:divBdr>
        <w:top w:val="none" w:sz="0" w:space="0" w:color="auto"/>
        <w:left w:val="none" w:sz="0" w:space="0" w:color="auto"/>
        <w:bottom w:val="none" w:sz="0" w:space="0" w:color="auto"/>
        <w:right w:val="none" w:sz="0" w:space="0" w:color="auto"/>
      </w:divBdr>
    </w:div>
    <w:div w:id="1016343434">
      <w:bodyDiv w:val="1"/>
      <w:marLeft w:val="0"/>
      <w:marRight w:val="0"/>
      <w:marTop w:val="0"/>
      <w:marBottom w:val="0"/>
      <w:divBdr>
        <w:top w:val="none" w:sz="0" w:space="0" w:color="auto"/>
        <w:left w:val="none" w:sz="0" w:space="0" w:color="auto"/>
        <w:bottom w:val="none" w:sz="0" w:space="0" w:color="auto"/>
        <w:right w:val="none" w:sz="0" w:space="0" w:color="auto"/>
      </w:divBdr>
    </w:div>
    <w:div w:id="1026251358">
      <w:bodyDiv w:val="1"/>
      <w:marLeft w:val="0"/>
      <w:marRight w:val="0"/>
      <w:marTop w:val="0"/>
      <w:marBottom w:val="0"/>
      <w:divBdr>
        <w:top w:val="none" w:sz="0" w:space="0" w:color="auto"/>
        <w:left w:val="none" w:sz="0" w:space="0" w:color="auto"/>
        <w:bottom w:val="none" w:sz="0" w:space="0" w:color="auto"/>
        <w:right w:val="none" w:sz="0" w:space="0" w:color="auto"/>
      </w:divBdr>
    </w:div>
    <w:div w:id="1076434548">
      <w:bodyDiv w:val="1"/>
      <w:marLeft w:val="0"/>
      <w:marRight w:val="0"/>
      <w:marTop w:val="0"/>
      <w:marBottom w:val="0"/>
      <w:divBdr>
        <w:top w:val="none" w:sz="0" w:space="0" w:color="auto"/>
        <w:left w:val="none" w:sz="0" w:space="0" w:color="auto"/>
        <w:bottom w:val="none" w:sz="0" w:space="0" w:color="auto"/>
        <w:right w:val="none" w:sz="0" w:space="0" w:color="auto"/>
      </w:divBdr>
      <w:divsChild>
        <w:div w:id="1345354969">
          <w:marLeft w:val="0"/>
          <w:marRight w:val="0"/>
          <w:marTop w:val="0"/>
          <w:marBottom w:val="0"/>
          <w:divBdr>
            <w:top w:val="none" w:sz="0" w:space="0" w:color="auto"/>
            <w:left w:val="none" w:sz="0" w:space="0" w:color="auto"/>
            <w:bottom w:val="none" w:sz="0" w:space="0" w:color="auto"/>
            <w:right w:val="none" w:sz="0" w:space="0" w:color="auto"/>
          </w:divBdr>
          <w:divsChild>
            <w:div w:id="10829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3216">
      <w:bodyDiv w:val="1"/>
      <w:marLeft w:val="0"/>
      <w:marRight w:val="0"/>
      <w:marTop w:val="0"/>
      <w:marBottom w:val="0"/>
      <w:divBdr>
        <w:top w:val="none" w:sz="0" w:space="0" w:color="auto"/>
        <w:left w:val="none" w:sz="0" w:space="0" w:color="auto"/>
        <w:bottom w:val="none" w:sz="0" w:space="0" w:color="auto"/>
        <w:right w:val="none" w:sz="0" w:space="0" w:color="auto"/>
      </w:divBdr>
      <w:divsChild>
        <w:div w:id="397553767">
          <w:marLeft w:val="0"/>
          <w:marRight w:val="0"/>
          <w:marTop w:val="0"/>
          <w:marBottom w:val="0"/>
          <w:divBdr>
            <w:top w:val="none" w:sz="0" w:space="0" w:color="auto"/>
            <w:left w:val="none" w:sz="0" w:space="0" w:color="auto"/>
            <w:bottom w:val="none" w:sz="0" w:space="0" w:color="auto"/>
            <w:right w:val="none" w:sz="0" w:space="0" w:color="auto"/>
          </w:divBdr>
          <w:divsChild>
            <w:div w:id="3209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5799">
      <w:bodyDiv w:val="1"/>
      <w:marLeft w:val="0"/>
      <w:marRight w:val="0"/>
      <w:marTop w:val="0"/>
      <w:marBottom w:val="0"/>
      <w:divBdr>
        <w:top w:val="none" w:sz="0" w:space="0" w:color="auto"/>
        <w:left w:val="none" w:sz="0" w:space="0" w:color="auto"/>
        <w:bottom w:val="none" w:sz="0" w:space="0" w:color="auto"/>
        <w:right w:val="none" w:sz="0" w:space="0" w:color="auto"/>
      </w:divBdr>
    </w:div>
    <w:div w:id="1228346311">
      <w:bodyDiv w:val="1"/>
      <w:marLeft w:val="0"/>
      <w:marRight w:val="0"/>
      <w:marTop w:val="0"/>
      <w:marBottom w:val="0"/>
      <w:divBdr>
        <w:top w:val="none" w:sz="0" w:space="0" w:color="auto"/>
        <w:left w:val="none" w:sz="0" w:space="0" w:color="auto"/>
        <w:bottom w:val="none" w:sz="0" w:space="0" w:color="auto"/>
        <w:right w:val="none" w:sz="0" w:space="0" w:color="auto"/>
      </w:divBdr>
    </w:div>
    <w:div w:id="1236427601">
      <w:bodyDiv w:val="1"/>
      <w:marLeft w:val="0"/>
      <w:marRight w:val="0"/>
      <w:marTop w:val="0"/>
      <w:marBottom w:val="0"/>
      <w:divBdr>
        <w:top w:val="none" w:sz="0" w:space="0" w:color="auto"/>
        <w:left w:val="none" w:sz="0" w:space="0" w:color="auto"/>
        <w:bottom w:val="none" w:sz="0" w:space="0" w:color="auto"/>
        <w:right w:val="none" w:sz="0" w:space="0" w:color="auto"/>
      </w:divBdr>
      <w:divsChild>
        <w:div w:id="1665548958">
          <w:marLeft w:val="0"/>
          <w:marRight w:val="0"/>
          <w:marTop w:val="0"/>
          <w:marBottom w:val="0"/>
          <w:divBdr>
            <w:top w:val="none" w:sz="0" w:space="0" w:color="auto"/>
            <w:left w:val="none" w:sz="0" w:space="0" w:color="auto"/>
            <w:bottom w:val="none" w:sz="0" w:space="0" w:color="auto"/>
            <w:right w:val="none" w:sz="0" w:space="0" w:color="auto"/>
          </w:divBdr>
          <w:divsChild>
            <w:div w:id="149973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5010">
      <w:bodyDiv w:val="1"/>
      <w:marLeft w:val="0"/>
      <w:marRight w:val="0"/>
      <w:marTop w:val="0"/>
      <w:marBottom w:val="0"/>
      <w:divBdr>
        <w:top w:val="none" w:sz="0" w:space="0" w:color="auto"/>
        <w:left w:val="none" w:sz="0" w:space="0" w:color="auto"/>
        <w:bottom w:val="none" w:sz="0" w:space="0" w:color="auto"/>
        <w:right w:val="none" w:sz="0" w:space="0" w:color="auto"/>
      </w:divBdr>
    </w:div>
    <w:div w:id="1377661812">
      <w:bodyDiv w:val="1"/>
      <w:marLeft w:val="0"/>
      <w:marRight w:val="0"/>
      <w:marTop w:val="0"/>
      <w:marBottom w:val="0"/>
      <w:divBdr>
        <w:top w:val="none" w:sz="0" w:space="0" w:color="auto"/>
        <w:left w:val="none" w:sz="0" w:space="0" w:color="auto"/>
        <w:bottom w:val="none" w:sz="0" w:space="0" w:color="auto"/>
        <w:right w:val="none" w:sz="0" w:space="0" w:color="auto"/>
      </w:divBdr>
    </w:div>
    <w:div w:id="1543980381">
      <w:bodyDiv w:val="1"/>
      <w:marLeft w:val="0"/>
      <w:marRight w:val="0"/>
      <w:marTop w:val="0"/>
      <w:marBottom w:val="0"/>
      <w:divBdr>
        <w:top w:val="none" w:sz="0" w:space="0" w:color="auto"/>
        <w:left w:val="none" w:sz="0" w:space="0" w:color="auto"/>
        <w:bottom w:val="none" w:sz="0" w:space="0" w:color="auto"/>
        <w:right w:val="none" w:sz="0" w:space="0" w:color="auto"/>
      </w:divBdr>
    </w:div>
    <w:div w:id="1595937630">
      <w:bodyDiv w:val="1"/>
      <w:marLeft w:val="0"/>
      <w:marRight w:val="0"/>
      <w:marTop w:val="0"/>
      <w:marBottom w:val="0"/>
      <w:divBdr>
        <w:top w:val="none" w:sz="0" w:space="0" w:color="auto"/>
        <w:left w:val="none" w:sz="0" w:space="0" w:color="auto"/>
        <w:bottom w:val="none" w:sz="0" w:space="0" w:color="auto"/>
        <w:right w:val="none" w:sz="0" w:space="0" w:color="auto"/>
      </w:divBdr>
    </w:div>
    <w:div w:id="1720323719">
      <w:bodyDiv w:val="1"/>
      <w:marLeft w:val="0"/>
      <w:marRight w:val="0"/>
      <w:marTop w:val="0"/>
      <w:marBottom w:val="0"/>
      <w:divBdr>
        <w:top w:val="none" w:sz="0" w:space="0" w:color="auto"/>
        <w:left w:val="none" w:sz="0" w:space="0" w:color="auto"/>
        <w:bottom w:val="none" w:sz="0" w:space="0" w:color="auto"/>
        <w:right w:val="none" w:sz="0" w:space="0" w:color="auto"/>
      </w:divBdr>
      <w:divsChild>
        <w:div w:id="871920617">
          <w:marLeft w:val="0"/>
          <w:marRight w:val="0"/>
          <w:marTop w:val="0"/>
          <w:marBottom w:val="0"/>
          <w:divBdr>
            <w:top w:val="none" w:sz="0" w:space="0" w:color="auto"/>
            <w:left w:val="none" w:sz="0" w:space="0" w:color="auto"/>
            <w:bottom w:val="none" w:sz="0" w:space="0" w:color="auto"/>
            <w:right w:val="none" w:sz="0" w:space="0" w:color="auto"/>
          </w:divBdr>
        </w:div>
      </w:divsChild>
    </w:div>
    <w:div w:id="1795175240">
      <w:bodyDiv w:val="1"/>
      <w:marLeft w:val="0"/>
      <w:marRight w:val="0"/>
      <w:marTop w:val="0"/>
      <w:marBottom w:val="0"/>
      <w:divBdr>
        <w:top w:val="none" w:sz="0" w:space="0" w:color="auto"/>
        <w:left w:val="none" w:sz="0" w:space="0" w:color="auto"/>
        <w:bottom w:val="none" w:sz="0" w:space="0" w:color="auto"/>
        <w:right w:val="none" w:sz="0" w:space="0" w:color="auto"/>
      </w:divBdr>
    </w:div>
    <w:div w:id="1860923620">
      <w:bodyDiv w:val="1"/>
      <w:marLeft w:val="0"/>
      <w:marRight w:val="0"/>
      <w:marTop w:val="0"/>
      <w:marBottom w:val="0"/>
      <w:divBdr>
        <w:top w:val="none" w:sz="0" w:space="0" w:color="auto"/>
        <w:left w:val="none" w:sz="0" w:space="0" w:color="auto"/>
        <w:bottom w:val="none" w:sz="0" w:space="0" w:color="auto"/>
        <w:right w:val="none" w:sz="0" w:space="0" w:color="auto"/>
      </w:divBdr>
    </w:div>
    <w:div w:id="1900902990">
      <w:bodyDiv w:val="1"/>
      <w:marLeft w:val="0"/>
      <w:marRight w:val="0"/>
      <w:marTop w:val="0"/>
      <w:marBottom w:val="0"/>
      <w:divBdr>
        <w:top w:val="none" w:sz="0" w:space="0" w:color="auto"/>
        <w:left w:val="none" w:sz="0" w:space="0" w:color="auto"/>
        <w:bottom w:val="none" w:sz="0" w:space="0" w:color="auto"/>
        <w:right w:val="none" w:sz="0" w:space="0" w:color="auto"/>
      </w:divBdr>
    </w:div>
    <w:div w:id="1934363673">
      <w:bodyDiv w:val="1"/>
      <w:marLeft w:val="0"/>
      <w:marRight w:val="0"/>
      <w:marTop w:val="0"/>
      <w:marBottom w:val="0"/>
      <w:divBdr>
        <w:top w:val="none" w:sz="0" w:space="0" w:color="auto"/>
        <w:left w:val="none" w:sz="0" w:space="0" w:color="auto"/>
        <w:bottom w:val="none" w:sz="0" w:space="0" w:color="auto"/>
        <w:right w:val="none" w:sz="0" w:space="0" w:color="auto"/>
      </w:divBdr>
    </w:div>
    <w:div w:id="2088576606">
      <w:bodyDiv w:val="1"/>
      <w:marLeft w:val="0"/>
      <w:marRight w:val="0"/>
      <w:marTop w:val="0"/>
      <w:marBottom w:val="0"/>
      <w:divBdr>
        <w:top w:val="none" w:sz="0" w:space="0" w:color="auto"/>
        <w:left w:val="none" w:sz="0" w:space="0" w:color="auto"/>
        <w:bottom w:val="none" w:sz="0" w:space="0" w:color="auto"/>
        <w:right w:val="none" w:sz="0" w:space="0" w:color="auto"/>
      </w:divBdr>
    </w:div>
    <w:div w:id="2137677205">
      <w:bodyDiv w:val="1"/>
      <w:marLeft w:val="0"/>
      <w:marRight w:val="0"/>
      <w:marTop w:val="0"/>
      <w:marBottom w:val="0"/>
      <w:divBdr>
        <w:top w:val="none" w:sz="0" w:space="0" w:color="auto"/>
        <w:left w:val="none" w:sz="0" w:space="0" w:color="auto"/>
        <w:bottom w:val="none" w:sz="0" w:space="0" w:color="auto"/>
        <w:right w:val="none" w:sz="0" w:space="0" w:color="auto"/>
      </w:divBdr>
      <w:divsChild>
        <w:div w:id="549197402">
          <w:marLeft w:val="0"/>
          <w:marRight w:val="0"/>
          <w:marTop w:val="0"/>
          <w:marBottom w:val="0"/>
          <w:divBdr>
            <w:top w:val="none" w:sz="0" w:space="0" w:color="auto"/>
            <w:left w:val="none" w:sz="0" w:space="0" w:color="auto"/>
            <w:bottom w:val="none" w:sz="0" w:space="0" w:color="auto"/>
            <w:right w:val="none" w:sz="0" w:space="0" w:color="auto"/>
          </w:divBdr>
        </w:div>
      </w:divsChild>
    </w:div>
    <w:div w:id="2146459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endnotes" Target="endnotes.xml"/>
  <Relationship Id="rId11" Type="http://schemas.openxmlformats.org/officeDocument/2006/relationships/customXml" Target="ink/ink1.xml"/>
  <Relationship Id="rId12" Type="http://schemas.openxmlformats.org/officeDocument/2006/relationships/image" Target="media/image1.png"/>
  <Relationship Id="rId13" Type="http://schemas.openxmlformats.org/officeDocument/2006/relationships/hyperlink" TargetMode="External" Target="mailto:dovile.liumparaite@lrv.lt"/>
  <Relationship Id="rId14" Type="http://schemas.openxmlformats.org/officeDocument/2006/relationships/header" Target="header1.xml"/>
  <Relationship Id="rId15" Type="http://schemas.openxmlformats.org/officeDocument/2006/relationships/header" Target="header2.xml"/>
  <Relationship Id="rId16" Type="http://schemas.openxmlformats.org/officeDocument/2006/relationships/footer" Target="footer1.xml"/>
  <Relationship Id="rId17" Type="http://schemas.openxmlformats.org/officeDocument/2006/relationships/fontTable" Target="fontTable.xml"/>
  <Relationship Id="rId18" Type="http://schemas.openxmlformats.org/officeDocument/2006/relationships/glossaryDocument" Target="glossary/document.xml"/>
  <Relationship Id="rId19" Type="http://schemas.openxmlformats.org/officeDocument/2006/relationships/theme" Target="theme/theme1.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numbering" Target="numbering.xml"/>
  <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webSettings" Target="webSettings.xml"/>
  <Relationship Id="rId9" Type="http://schemas.openxmlformats.org/officeDocument/2006/relationships/footnotes" Target="footnotes.xml"/>
</Relationships>

</file>

<file path=word/_rels/settings.xml.rels><?xml version="1.0" encoding="UTF-8"?>

<Relationships xmlns="http://schemas.openxmlformats.org/package/2006/relationships">
  <Relationship Id="rId1" Type="http://schemas.openxmlformats.org/officeDocument/2006/relationships/attachedTemplate" TargetMode="External" Target="file:///D:/Program%20Files/Microsoft%20Office/Templates/JURID.DOT"/>
</Relationships>

</file>

<file path=word/glossary/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7301386230045B092A6A61C5EB50784"/>
        <w:category>
          <w:name w:val="Bendrosios nuostatos"/>
          <w:gallery w:val="placeholder"/>
        </w:category>
        <w:types>
          <w:type w:val="bbPlcHdr"/>
        </w:types>
        <w:behaviors>
          <w:behavior w:val="content"/>
        </w:behaviors>
        <w:guid w:val="{5384760B-AF61-4519-820B-2F198D16A992}"/>
      </w:docPartPr>
      <w:docPartBody>
        <w:p w:rsidR="00AF1C5E" w:rsidRDefault="009F2627" w:rsidP="009F2627">
          <w:r>
            <w:rPr>
              <w:rStyle w:val="Vietosrezervavimoenklotekstas"/>
            </w:rPr>
            <w:t>Click here to enter text.</w:t>
          </w:r>
        </w:p>
      </w:docPartBody>
    </w:docPart>
    <w:docPart>
      <w:docPartPr>
        <w:name w:val="008DE012E3134C17BECFBC601DB6C467"/>
        <w:category>
          <w:name w:val="Bendrosios nuostatos"/>
          <w:gallery w:val="placeholder"/>
        </w:category>
        <w:types>
          <w:type w:val="bbPlcHdr"/>
        </w:types>
        <w:behaviors>
          <w:behavior w:val="content"/>
        </w:behaviors>
        <w:guid w:val="{73B30533-6B3B-4F59-A3D8-7F1E1A897ACD}"/>
      </w:docPartPr>
      <w:docPartBody>
        <w:p w:rsidR="00AF1C5E" w:rsidRDefault="009F2627" w:rsidP="009F2627">
          <w:r w:rsidRPr="009F7B08">
            <w:t xml:space="preserve"> </w:t>
          </w:r>
        </w:p>
      </w:docPartBody>
    </w:docPart>
    <w:docPart>
      <w:docPartPr>
        <w:name w:val="59E52717BDD64815A5EC2C35412FAD0F"/>
        <w:category>
          <w:name w:val="Bendrosios nuostatos"/>
          <w:gallery w:val="placeholder"/>
        </w:category>
        <w:types>
          <w:type w:val="bbPlcHdr"/>
        </w:types>
        <w:behaviors>
          <w:behavior w:val="content"/>
        </w:behaviors>
        <w:guid w:val="{3FF93BC2-32BB-4340-AEB6-6FE0E9BC6F89}"/>
      </w:docPartPr>
      <w:docPartBody>
        <w:p w:rsidR="00262CCC" w:rsidRDefault="00262CCC" w:rsidP="00262CCC">
          <w:pPr>
            <w:pStyle w:val="59E52717BDD64815A5EC2C35412FAD0F"/>
          </w:pPr>
          <w:r>
            <w:rPr>
              <w:rStyle w:val="Vietosrezervavimoenklotekstas"/>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TimesLT">
    <w:altName w:val="Times New Roman"/>
    <w:charset w:val="00"/>
    <w:family w:val="auto"/>
    <w:pitch w:val="variable"/>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296"/>
  <w:hyphenationZone w:val="396"/>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06A9"/>
    <w:rsid w:val="0000442C"/>
    <w:rsid w:val="0001067C"/>
    <w:rsid w:val="00010A90"/>
    <w:rsid w:val="000159E6"/>
    <w:rsid w:val="0002197D"/>
    <w:rsid w:val="000238B7"/>
    <w:rsid w:val="00025C23"/>
    <w:rsid w:val="000353C4"/>
    <w:rsid w:val="00050DC8"/>
    <w:rsid w:val="00054151"/>
    <w:rsid w:val="00056E54"/>
    <w:rsid w:val="00063AAE"/>
    <w:rsid w:val="00087FD0"/>
    <w:rsid w:val="00090282"/>
    <w:rsid w:val="00090975"/>
    <w:rsid w:val="000956C7"/>
    <w:rsid w:val="00097C0E"/>
    <w:rsid w:val="000A047E"/>
    <w:rsid w:val="000A6707"/>
    <w:rsid w:val="000B4E97"/>
    <w:rsid w:val="000B616A"/>
    <w:rsid w:val="000C2119"/>
    <w:rsid w:val="000C4A68"/>
    <w:rsid w:val="000E2309"/>
    <w:rsid w:val="000E4ED2"/>
    <w:rsid w:val="00106089"/>
    <w:rsid w:val="0010619A"/>
    <w:rsid w:val="00107D77"/>
    <w:rsid w:val="00130F93"/>
    <w:rsid w:val="0014607A"/>
    <w:rsid w:val="0017476B"/>
    <w:rsid w:val="00185374"/>
    <w:rsid w:val="001C6D99"/>
    <w:rsid w:val="001E39E1"/>
    <w:rsid w:val="001F1630"/>
    <w:rsid w:val="001F4DE3"/>
    <w:rsid w:val="00206DB8"/>
    <w:rsid w:val="0023099F"/>
    <w:rsid w:val="00241032"/>
    <w:rsid w:val="00251FBA"/>
    <w:rsid w:val="00262CCC"/>
    <w:rsid w:val="00271A03"/>
    <w:rsid w:val="00287C0C"/>
    <w:rsid w:val="002F5021"/>
    <w:rsid w:val="0030070A"/>
    <w:rsid w:val="00303A9C"/>
    <w:rsid w:val="0030680B"/>
    <w:rsid w:val="00306A37"/>
    <w:rsid w:val="0031520D"/>
    <w:rsid w:val="003156F2"/>
    <w:rsid w:val="00354B9F"/>
    <w:rsid w:val="00364160"/>
    <w:rsid w:val="00385019"/>
    <w:rsid w:val="003A651E"/>
    <w:rsid w:val="003E37A7"/>
    <w:rsid w:val="003E4A06"/>
    <w:rsid w:val="003F58B2"/>
    <w:rsid w:val="003F7D46"/>
    <w:rsid w:val="00404C54"/>
    <w:rsid w:val="00413DF7"/>
    <w:rsid w:val="0041554D"/>
    <w:rsid w:val="0042545A"/>
    <w:rsid w:val="00434999"/>
    <w:rsid w:val="00435C29"/>
    <w:rsid w:val="00444C51"/>
    <w:rsid w:val="00457AAD"/>
    <w:rsid w:val="004735BA"/>
    <w:rsid w:val="00477D14"/>
    <w:rsid w:val="004947A5"/>
    <w:rsid w:val="004A1FAA"/>
    <w:rsid w:val="004F1D22"/>
    <w:rsid w:val="00500967"/>
    <w:rsid w:val="005406A9"/>
    <w:rsid w:val="005444E3"/>
    <w:rsid w:val="005773CD"/>
    <w:rsid w:val="00582526"/>
    <w:rsid w:val="005A7902"/>
    <w:rsid w:val="005C3977"/>
    <w:rsid w:val="005C7DCD"/>
    <w:rsid w:val="005D0C4D"/>
    <w:rsid w:val="005E1912"/>
    <w:rsid w:val="00613EE6"/>
    <w:rsid w:val="0061530B"/>
    <w:rsid w:val="00637D41"/>
    <w:rsid w:val="00643DDA"/>
    <w:rsid w:val="006628C3"/>
    <w:rsid w:val="00686B56"/>
    <w:rsid w:val="006957C9"/>
    <w:rsid w:val="006965BA"/>
    <w:rsid w:val="007441E5"/>
    <w:rsid w:val="007727FE"/>
    <w:rsid w:val="00780870"/>
    <w:rsid w:val="007826EA"/>
    <w:rsid w:val="007A115D"/>
    <w:rsid w:val="007A5C02"/>
    <w:rsid w:val="007B6D04"/>
    <w:rsid w:val="007C61B2"/>
    <w:rsid w:val="007D0976"/>
    <w:rsid w:val="007D7597"/>
    <w:rsid w:val="007E4827"/>
    <w:rsid w:val="007F3969"/>
    <w:rsid w:val="00801D11"/>
    <w:rsid w:val="00845DD7"/>
    <w:rsid w:val="00847846"/>
    <w:rsid w:val="008524EE"/>
    <w:rsid w:val="008B66C1"/>
    <w:rsid w:val="008C4615"/>
    <w:rsid w:val="008C5965"/>
    <w:rsid w:val="008D2C0A"/>
    <w:rsid w:val="008E22BD"/>
    <w:rsid w:val="00911354"/>
    <w:rsid w:val="009128B0"/>
    <w:rsid w:val="009416C8"/>
    <w:rsid w:val="00944856"/>
    <w:rsid w:val="009479AB"/>
    <w:rsid w:val="0096759C"/>
    <w:rsid w:val="0097524D"/>
    <w:rsid w:val="009851A0"/>
    <w:rsid w:val="009939BF"/>
    <w:rsid w:val="009E41FE"/>
    <w:rsid w:val="009E4994"/>
    <w:rsid w:val="009F2627"/>
    <w:rsid w:val="00A07CF2"/>
    <w:rsid w:val="00A1177C"/>
    <w:rsid w:val="00A37644"/>
    <w:rsid w:val="00A4794C"/>
    <w:rsid w:val="00A512D5"/>
    <w:rsid w:val="00A748A3"/>
    <w:rsid w:val="00AA549A"/>
    <w:rsid w:val="00AA7008"/>
    <w:rsid w:val="00AA7631"/>
    <w:rsid w:val="00AB133C"/>
    <w:rsid w:val="00AC3AAD"/>
    <w:rsid w:val="00AC5FFB"/>
    <w:rsid w:val="00AF1C5E"/>
    <w:rsid w:val="00B01B98"/>
    <w:rsid w:val="00B023A9"/>
    <w:rsid w:val="00B12451"/>
    <w:rsid w:val="00B16302"/>
    <w:rsid w:val="00B31CCA"/>
    <w:rsid w:val="00B320DD"/>
    <w:rsid w:val="00B44551"/>
    <w:rsid w:val="00B45146"/>
    <w:rsid w:val="00B7755F"/>
    <w:rsid w:val="00B83CCF"/>
    <w:rsid w:val="00B855F6"/>
    <w:rsid w:val="00BB043D"/>
    <w:rsid w:val="00BB7E65"/>
    <w:rsid w:val="00BC091E"/>
    <w:rsid w:val="00BC12E4"/>
    <w:rsid w:val="00BC6D20"/>
    <w:rsid w:val="00BC7FA9"/>
    <w:rsid w:val="00BF3AF5"/>
    <w:rsid w:val="00BF4F54"/>
    <w:rsid w:val="00C26B21"/>
    <w:rsid w:val="00C41C5A"/>
    <w:rsid w:val="00C42237"/>
    <w:rsid w:val="00C474AC"/>
    <w:rsid w:val="00C55CFF"/>
    <w:rsid w:val="00C5728F"/>
    <w:rsid w:val="00C748B6"/>
    <w:rsid w:val="00CB23EF"/>
    <w:rsid w:val="00CC5919"/>
    <w:rsid w:val="00CC5D41"/>
    <w:rsid w:val="00CD2BD5"/>
    <w:rsid w:val="00CF66DC"/>
    <w:rsid w:val="00D0112A"/>
    <w:rsid w:val="00D10256"/>
    <w:rsid w:val="00D444BD"/>
    <w:rsid w:val="00D47519"/>
    <w:rsid w:val="00D90405"/>
    <w:rsid w:val="00DA23CB"/>
    <w:rsid w:val="00DC256C"/>
    <w:rsid w:val="00DF13CF"/>
    <w:rsid w:val="00DF2D90"/>
    <w:rsid w:val="00E05EC0"/>
    <w:rsid w:val="00E0674C"/>
    <w:rsid w:val="00E06C4C"/>
    <w:rsid w:val="00E15037"/>
    <w:rsid w:val="00E2491B"/>
    <w:rsid w:val="00E24F08"/>
    <w:rsid w:val="00E335FB"/>
    <w:rsid w:val="00E37548"/>
    <w:rsid w:val="00E448D4"/>
    <w:rsid w:val="00E50FDC"/>
    <w:rsid w:val="00E66B14"/>
    <w:rsid w:val="00E67A58"/>
    <w:rsid w:val="00EA139C"/>
    <w:rsid w:val="00EC6937"/>
    <w:rsid w:val="00F11FF2"/>
    <w:rsid w:val="00F138CF"/>
    <w:rsid w:val="00F2234B"/>
    <w:rsid w:val="00F247E6"/>
    <w:rsid w:val="00F41E27"/>
    <w:rsid w:val="00F43E37"/>
    <w:rsid w:val="00F56807"/>
    <w:rsid w:val="00F72265"/>
    <w:rsid w:val="00F72AB9"/>
    <w:rsid w:val="00F87C73"/>
    <w:rsid w:val="00F96503"/>
    <w:rsid w:val="00FA5E1D"/>
    <w:rsid w:val="00FB3FCF"/>
    <w:rsid w:val="00FB59C3"/>
    <w:rsid w:val="00FB693F"/>
    <w:rsid w:val="00FE4888"/>
    <w:rsid w:val="00FE7412"/>
    <w:rsid w:val="00FF319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Vietosrezervavimoenklotekstas">
    <w:name w:val="Placeholder Text"/>
    <w:basedOn w:val="Numatytasispastraiposriftas"/>
    <w:uiPriority w:val="99"/>
    <w:semiHidden/>
    <w:rsid w:val="00262CCC"/>
    <w:rPr>
      <w:color w:val="808080"/>
    </w:rPr>
  </w:style>
  <w:style w:type="paragraph" w:customStyle="1" w:styleId="59E52717BDD64815A5EC2C35412FAD0F">
    <w:name w:val="59E52717BDD64815A5EC2C35412FAD0F"/>
    <w:rsid w:val="00262CC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1:09:17.523"/>
    </inkml:context>
    <inkml:brush xml:id="br0">
      <inkml:brushProperty name="width" value="0.035" units="cm"/>
      <inkml:brushProperty name="height" value="0.03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_rels/item2.xml.rels><?xml version="1.0" encoding="UTF-8"?>

<Relationships xmlns="http://schemas.openxmlformats.org/package/2006/relationships">
  <Relationship Id="rId1" Type="http://schemas.openxmlformats.org/officeDocument/2006/relationships/customXmlProps" Target="itemProps2.xml"/>
</Relationships>

</file>

<file path=customXml/_rels/item3.xml.rels><?xml version="1.0" encoding="UTF-8"?>

<Relationships xmlns="http://schemas.openxmlformats.org/package/2006/relationships">
  <Relationship Id="rId1" Type="http://schemas.openxmlformats.org/officeDocument/2006/relationships/customXmlProps" Target="itemProps3.xml"/>
</Relationships>

</file>

<file path=customXml/_rels/item4.xml.rels><?xml version="1.0" encoding="UTF-8"?>

<Relationships xmlns="http://schemas.openxmlformats.org/package/2006/relationships">
  <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as" ma:contentTypeID="0x01010003713EDD1FF891459C1FDAFACBF2CF94" ma:contentTypeVersion="2" ma:contentTypeDescription="Kurkite naują dokumentą." ma:contentTypeScope="" ma:versionID="c15eef0bad8c5deb518a4de5652f3cb7">
  <xsd:schema xmlns:xsd="http://www.w3.org/2001/XMLSchema" xmlns:xs="http://www.w3.org/2001/XMLSchema" xmlns:p="http://schemas.microsoft.com/office/2006/metadata/properties" xmlns:ns3="5ddfce5e-da92-4ee9-8984-b34f4c0ab32a" targetNamespace="http://schemas.microsoft.com/office/2006/metadata/properties" ma:root="true" ma:fieldsID="8068d68ca4b6201a28ad75525b471569" ns3:_="">
    <xsd:import namespace="5ddfce5e-da92-4ee9-8984-b34f4c0ab32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fce5e-da92-4ee9-8984-b34f4c0ab3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56AA8B-5220-4F93-BB8C-9F56C5141B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BED9900-4875-42D1-9E87-0F30601A218B}">
  <ds:schemaRefs>
    <ds:schemaRef ds:uri="http://schemas.openxmlformats.org/officeDocument/2006/bibliography"/>
  </ds:schemaRefs>
</ds:datastoreItem>
</file>

<file path=customXml/itemProps3.xml><?xml version="1.0" encoding="utf-8"?>
<ds:datastoreItem xmlns:ds="http://schemas.openxmlformats.org/officeDocument/2006/customXml" ds:itemID="{B09763E2-FC4E-4EE3-B997-35F35989C42C}">
  <ds:schemaRefs>
    <ds:schemaRef ds:uri="http://schemas.microsoft.com/sharepoint/v3/contenttype/forms"/>
  </ds:schemaRefs>
</ds:datastoreItem>
</file>

<file path=customXml/itemProps4.xml><?xml version="1.0" encoding="utf-8"?>
<ds:datastoreItem xmlns:ds="http://schemas.openxmlformats.org/officeDocument/2006/customXml" ds:itemID="{F68CCCD8-B8E5-44CE-B740-A409EE5394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dfce5e-da92-4ee9-8984-b34f4c0ab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34b993aa-f611-4e63-b03f-7248204b81a5}" enabled="0" method="" siteId="{34b993aa-f611-4e63-b03f-7248204b81a5}" removed="1"/>
</clbl:labelList>
</file>

<file path=docProps/app.xml><?xml version="1.0" encoding="utf-8"?>
<Properties xmlns="http://schemas.openxmlformats.org/officeDocument/2006/extended-properties" xmlns:vt="http://schemas.openxmlformats.org/officeDocument/2006/docPropsVTypes">
  <Template>JURID.DOT</Template>
  <TotalTime>70</TotalTime>
  <Pages>1</Pages>
  <Words>835</Words>
  <Characters>477</Characters>
  <Application>Microsoft Office Word</Application>
  <DocSecurity>0</DocSecurity>
  <Lines>3</Lines>
  <Paragraphs>2</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LR Seimas</Company>
  <LinksUpToDate>false</LinksUpToDate>
  <CharactersWithSpaces>1310</CharactersWithSpaces>
  <SharedDoc>false</SharedDoc>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2024-11-13T14:29:00Z</dcterms:created>
  <dc:creator>DULEVIČIŪTĖ-AKIMOVIENĖ, Akvilė</dc:creator>
  <lastModifiedBy>Dovilė Liumparaitė-Butrimienė</lastModifiedBy>
  <lastPrinted>2022-08-16T12:35:00Z</lastPrinted>
  <dcterms:modified xsi:type="dcterms:W3CDTF">2024-11-22T13:40:00Z</dcterms:modified>
  <revision>76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0x01010003713EDD1FF891459C1FDAFACBF2CF94</vt:lpwstr>
  </property>
</Properties>
</file>