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EFBFC" w14:textId="645C69B5" w:rsidR="00A07C4C" w:rsidRPr="003D6997" w:rsidRDefault="00A07C4C" w:rsidP="004B4D1D">
      <w:pPr>
        <w:pStyle w:val="Preformatted"/>
        <w:spacing w:line="312" w:lineRule="auto"/>
        <w:jc w:val="center"/>
        <w:rPr>
          <w:rFonts w:ascii="Times New Roman" w:hAnsi="Times New Roman"/>
          <w:b/>
          <w:sz w:val="24"/>
        </w:rPr>
      </w:pPr>
      <w:r w:rsidRPr="003D6997">
        <w:rPr>
          <w:rFonts w:ascii="Times New Roman" w:hAnsi="Times New Roman"/>
          <w:b/>
          <w:sz w:val="24"/>
        </w:rPr>
        <w:t xml:space="preserve">LIETUVOS RESPUBLIKOS </w:t>
      </w:r>
      <w:r w:rsidR="00F03F29" w:rsidRPr="003D6997">
        <w:rPr>
          <w:rFonts w:ascii="Times New Roman" w:hAnsi="Times New Roman"/>
          <w:b/>
          <w:sz w:val="24"/>
        </w:rPr>
        <w:t>VYRIAUSYBĖS</w:t>
      </w:r>
      <w:r w:rsidRPr="003D6997">
        <w:rPr>
          <w:rFonts w:ascii="Times New Roman" w:hAnsi="Times New Roman"/>
          <w:b/>
          <w:sz w:val="24"/>
        </w:rPr>
        <w:t xml:space="preserve"> KANCELIARIJ</w:t>
      </w:r>
      <w:r w:rsidR="004B4D1D">
        <w:rPr>
          <w:rFonts w:ascii="Times New Roman" w:hAnsi="Times New Roman"/>
          <w:b/>
          <w:sz w:val="24"/>
        </w:rPr>
        <w:t>A</w:t>
      </w:r>
    </w:p>
    <w:p w14:paraId="00C7C8ED" w14:textId="6E17BA65" w:rsidR="00A07C4C" w:rsidRDefault="00A07C4C" w:rsidP="004B4D1D">
      <w:pPr>
        <w:pStyle w:val="Preformatted"/>
        <w:spacing w:line="312" w:lineRule="auto"/>
        <w:jc w:val="center"/>
        <w:rPr>
          <w:rFonts w:ascii="Times New Roman" w:hAnsi="Times New Roman"/>
          <w:b/>
          <w:sz w:val="24"/>
        </w:rPr>
      </w:pPr>
      <w:r w:rsidRPr="003D6997">
        <w:rPr>
          <w:rFonts w:ascii="Times New Roman" w:hAnsi="Times New Roman"/>
          <w:b/>
          <w:sz w:val="24"/>
        </w:rPr>
        <w:t>TEISĖS</w:t>
      </w:r>
      <w:r w:rsidR="0011199E" w:rsidRPr="003D6997">
        <w:rPr>
          <w:rFonts w:ascii="Times New Roman" w:hAnsi="Times New Roman"/>
          <w:b/>
          <w:sz w:val="24"/>
        </w:rPr>
        <w:t xml:space="preserve"> GRUPĖ</w:t>
      </w:r>
    </w:p>
    <w:p w14:paraId="2A583BE0" w14:textId="77777777" w:rsidR="004B4D1D" w:rsidRPr="003D6997" w:rsidRDefault="004B4D1D" w:rsidP="004B4D1D">
      <w:pPr>
        <w:pStyle w:val="Preformatted"/>
        <w:spacing w:line="312" w:lineRule="auto"/>
        <w:jc w:val="center"/>
        <w:rPr>
          <w:rFonts w:ascii="Times New Roman" w:hAnsi="Times New Roman"/>
          <w:b/>
          <w:sz w:val="24"/>
        </w:rPr>
      </w:pPr>
    </w:p>
    <w:p w14:paraId="0B73E7F8" w14:textId="77777777" w:rsidR="00A07C4C" w:rsidRPr="003D6997" w:rsidRDefault="00A07C4C" w:rsidP="004B4D1D">
      <w:pPr>
        <w:pStyle w:val="Preformatted"/>
        <w:spacing w:line="312" w:lineRule="auto"/>
        <w:jc w:val="center"/>
        <w:rPr>
          <w:rFonts w:ascii="Times New Roman" w:hAnsi="Times New Roman"/>
          <w:b/>
          <w:sz w:val="24"/>
        </w:rPr>
      </w:pPr>
      <w:r w:rsidRPr="003D6997">
        <w:rPr>
          <w:rFonts w:ascii="Times New Roman" w:hAnsi="Times New Roman"/>
          <w:b/>
          <w:sz w:val="24"/>
        </w:rPr>
        <w:t>IŠVADA</w:t>
      </w:r>
    </w:p>
    <w:p w14:paraId="4438F9C8" w14:textId="77777777" w:rsidR="004F1836" w:rsidRPr="003D6997" w:rsidRDefault="001C085F" w:rsidP="004B4D1D">
      <w:pPr>
        <w:pStyle w:val="Preformatted"/>
        <w:jc w:val="center"/>
        <w:rPr>
          <w:rFonts w:ascii="Times New Roman" w:hAnsi="Times New Roman"/>
          <w:b/>
          <w:sz w:val="24"/>
          <w:szCs w:val="24"/>
        </w:rPr>
      </w:pPr>
      <w:r w:rsidRPr="003D6997">
        <w:rPr>
          <w:rFonts w:ascii="Times New Roman" w:hAnsi="Times New Roman"/>
          <w:b/>
          <w:sz w:val="24"/>
          <w:szCs w:val="24"/>
        </w:rPr>
        <w:t xml:space="preserve">DĖL LIETUVOS RESPUBLIKOS </w:t>
      </w:r>
      <w:r w:rsidR="0022428C" w:rsidRPr="003D6997">
        <w:rPr>
          <w:rFonts w:ascii="Times New Roman" w:hAnsi="Times New Roman"/>
          <w:b/>
          <w:sz w:val="24"/>
          <w:szCs w:val="24"/>
        </w:rPr>
        <w:t xml:space="preserve">VYRIAUSYBĖS NUTARIMO </w:t>
      </w:r>
    </w:p>
    <w:p w14:paraId="075C14B0" w14:textId="13E875F0" w:rsidR="00D719E4" w:rsidRPr="005A62BA" w:rsidRDefault="004F1836" w:rsidP="004B4D1D">
      <w:pPr>
        <w:pStyle w:val="Preformatted"/>
        <w:jc w:val="center"/>
        <w:rPr>
          <w:rFonts w:ascii="Times New Roman" w:hAnsi="Times New Roman"/>
          <w:b/>
          <w:bCs/>
          <w:caps/>
          <w:color w:val="000000"/>
          <w:sz w:val="24"/>
          <w:szCs w:val="24"/>
        </w:rPr>
      </w:pPr>
      <w:r w:rsidRPr="003D6997">
        <w:rPr>
          <w:rFonts w:ascii="Times New Roman" w:hAnsi="Times New Roman"/>
          <w:b/>
          <w:sz w:val="24"/>
          <w:szCs w:val="24"/>
        </w:rPr>
        <w:t>„</w:t>
      </w:r>
      <w:r w:rsidR="00AF5A01" w:rsidRPr="00AF5A01">
        <w:rPr>
          <w:rFonts w:ascii="Times New Roman" w:hAnsi="Times New Roman"/>
          <w:b/>
          <w:bCs/>
          <w:color w:val="000000"/>
          <w:sz w:val="24"/>
          <w:szCs w:val="24"/>
        </w:rPr>
        <w:t>DĖL LIETUVOS RESPUBLIKOS VYRIAUSYBĖS 1998 M. LIEPOS 21 D. NUTARIMO NR. 914 „DĖL LIETUVOS RESPUBLIKOS ŠVIETIMO, MOKSLO IR SPORTO MINISTERIJOS NUOSTATŲ PATVIRTINIMO“ PAKEITIMO</w:t>
      </w:r>
      <w:r w:rsidR="00AF5A01">
        <w:rPr>
          <w:rFonts w:ascii="Times New Roman" w:hAnsi="Times New Roman"/>
          <w:b/>
          <w:bCs/>
          <w:color w:val="000000"/>
          <w:sz w:val="24"/>
          <w:szCs w:val="24"/>
        </w:rPr>
        <w:t>“</w:t>
      </w:r>
      <w:r w:rsidR="005A62BA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A07C4C" w:rsidRPr="003D6997">
        <w:rPr>
          <w:rFonts w:ascii="Times New Roman" w:hAnsi="Times New Roman"/>
          <w:b/>
          <w:sz w:val="24"/>
          <w:szCs w:val="24"/>
        </w:rPr>
        <w:t>PROJEKTO</w:t>
      </w:r>
      <w:r w:rsidR="00357CE5" w:rsidRPr="003D6997">
        <w:rPr>
          <w:rFonts w:ascii="Times New Roman" w:hAnsi="Times New Roman"/>
          <w:b/>
          <w:sz w:val="24"/>
          <w:szCs w:val="24"/>
        </w:rPr>
        <w:t xml:space="preserve"> </w:t>
      </w:r>
    </w:p>
    <w:p w14:paraId="4C59FD8C" w14:textId="0F55086C" w:rsidR="008026D2" w:rsidRPr="003D6997" w:rsidRDefault="00B943CE" w:rsidP="004B4D1D">
      <w:pPr>
        <w:pStyle w:val="Preformatted"/>
        <w:jc w:val="center"/>
        <w:rPr>
          <w:rFonts w:ascii="Times New Roman" w:hAnsi="Times New Roman"/>
          <w:b/>
          <w:sz w:val="24"/>
          <w:szCs w:val="24"/>
        </w:rPr>
      </w:pPr>
      <w:r w:rsidRPr="003D6997">
        <w:rPr>
          <w:rFonts w:ascii="Times New Roman" w:hAnsi="Times New Roman"/>
          <w:b/>
          <w:sz w:val="24"/>
          <w:szCs w:val="24"/>
        </w:rPr>
        <w:t>(</w:t>
      </w:r>
      <w:r w:rsidR="00A9379F" w:rsidRPr="003D6997">
        <w:rPr>
          <w:rFonts w:ascii="Times New Roman" w:hAnsi="Times New Roman"/>
          <w:b/>
          <w:sz w:val="24"/>
          <w:szCs w:val="24"/>
        </w:rPr>
        <w:t>TAP</w:t>
      </w:r>
      <w:r w:rsidR="006B76E5" w:rsidRPr="003D6997">
        <w:rPr>
          <w:rFonts w:ascii="Times New Roman" w:hAnsi="Times New Roman"/>
          <w:b/>
          <w:sz w:val="24"/>
          <w:szCs w:val="24"/>
        </w:rPr>
        <w:t>-2</w:t>
      </w:r>
      <w:r w:rsidR="009A6990">
        <w:rPr>
          <w:rFonts w:ascii="Times New Roman" w:hAnsi="Times New Roman"/>
          <w:b/>
          <w:sz w:val="24"/>
          <w:szCs w:val="24"/>
        </w:rPr>
        <w:t>4-510</w:t>
      </w:r>
      <w:r w:rsidR="003662D2">
        <w:rPr>
          <w:rFonts w:ascii="Times New Roman" w:hAnsi="Times New Roman"/>
          <w:b/>
          <w:sz w:val="24"/>
          <w:szCs w:val="24"/>
        </w:rPr>
        <w:t>(2)</w:t>
      </w:r>
      <w:r w:rsidR="009A6990">
        <w:rPr>
          <w:rFonts w:ascii="Times New Roman" w:hAnsi="Times New Roman"/>
          <w:b/>
          <w:sz w:val="24"/>
          <w:szCs w:val="24"/>
        </w:rPr>
        <w:t xml:space="preserve">; </w:t>
      </w:r>
      <w:r w:rsidR="00357CE5" w:rsidRPr="003D6997">
        <w:rPr>
          <w:rFonts w:ascii="Times New Roman" w:hAnsi="Times New Roman"/>
          <w:b/>
          <w:sz w:val="24"/>
          <w:szCs w:val="24"/>
        </w:rPr>
        <w:t>TAIS</w:t>
      </w:r>
      <w:r w:rsidRPr="003D6997">
        <w:rPr>
          <w:rFonts w:ascii="Times New Roman" w:hAnsi="Times New Roman"/>
          <w:b/>
          <w:sz w:val="24"/>
          <w:szCs w:val="24"/>
        </w:rPr>
        <w:t xml:space="preserve"> NR.</w:t>
      </w:r>
      <w:r w:rsidR="00EA3A29" w:rsidRPr="003D6997">
        <w:rPr>
          <w:rFonts w:ascii="Times New Roman" w:hAnsi="Times New Roman"/>
          <w:b/>
          <w:sz w:val="24"/>
          <w:szCs w:val="24"/>
        </w:rPr>
        <w:t xml:space="preserve"> 2</w:t>
      </w:r>
      <w:r w:rsidR="005A62BA">
        <w:rPr>
          <w:rFonts w:ascii="Times New Roman" w:hAnsi="Times New Roman"/>
          <w:b/>
          <w:sz w:val="24"/>
          <w:szCs w:val="24"/>
        </w:rPr>
        <w:t>4</w:t>
      </w:r>
      <w:r w:rsidR="00EA3A29" w:rsidRPr="003D6997">
        <w:rPr>
          <w:rFonts w:ascii="Times New Roman" w:hAnsi="Times New Roman"/>
          <w:b/>
          <w:sz w:val="24"/>
          <w:szCs w:val="24"/>
        </w:rPr>
        <w:t>-</w:t>
      </w:r>
      <w:r w:rsidR="005A62BA">
        <w:rPr>
          <w:rFonts w:ascii="Times New Roman" w:hAnsi="Times New Roman"/>
          <w:b/>
          <w:sz w:val="24"/>
          <w:szCs w:val="24"/>
        </w:rPr>
        <w:t>5594</w:t>
      </w:r>
      <w:r w:rsidR="00EA3A29" w:rsidRPr="003D6997">
        <w:rPr>
          <w:rFonts w:ascii="Times New Roman" w:hAnsi="Times New Roman"/>
          <w:b/>
          <w:sz w:val="24"/>
          <w:szCs w:val="24"/>
        </w:rPr>
        <w:t>(</w:t>
      </w:r>
      <w:r w:rsidR="00DC3F1F">
        <w:rPr>
          <w:rFonts w:ascii="Times New Roman" w:hAnsi="Times New Roman"/>
          <w:b/>
          <w:sz w:val="24"/>
          <w:szCs w:val="24"/>
        </w:rPr>
        <w:t>3</w:t>
      </w:r>
      <w:r w:rsidR="00EA3A29" w:rsidRPr="003D6997">
        <w:rPr>
          <w:rFonts w:ascii="Times New Roman" w:hAnsi="Times New Roman"/>
          <w:b/>
          <w:sz w:val="24"/>
          <w:szCs w:val="24"/>
        </w:rPr>
        <w:t>)</w:t>
      </w:r>
      <w:r w:rsidR="007F2302" w:rsidRPr="003D6997">
        <w:rPr>
          <w:rFonts w:ascii="Times New Roman" w:hAnsi="Times New Roman"/>
          <w:b/>
          <w:sz w:val="24"/>
          <w:szCs w:val="24"/>
        </w:rPr>
        <w:t>)</w:t>
      </w:r>
    </w:p>
    <w:p w14:paraId="3360C471" w14:textId="77777777" w:rsidR="00264654" w:rsidRPr="003D6997" w:rsidRDefault="00264654" w:rsidP="004B4D1D">
      <w:pPr>
        <w:pStyle w:val="Preformatted"/>
        <w:spacing w:line="312" w:lineRule="auto"/>
        <w:jc w:val="center"/>
        <w:rPr>
          <w:rFonts w:ascii="Times New Roman" w:hAnsi="Times New Roman"/>
          <w:sz w:val="24"/>
          <w:szCs w:val="24"/>
        </w:rPr>
      </w:pPr>
    </w:p>
    <w:p w14:paraId="225D0210" w14:textId="6D4A68E4" w:rsidR="00A07C4C" w:rsidRPr="00AF5A01" w:rsidRDefault="00CC6F6C" w:rsidP="004B4D1D">
      <w:pPr>
        <w:pStyle w:val="Preformatted"/>
        <w:spacing w:line="312" w:lineRule="auto"/>
        <w:jc w:val="center"/>
        <w:rPr>
          <w:rFonts w:ascii="Times New Roman" w:hAnsi="Times New Roman"/>
          <w:sz w:val="24"/>
        </w:rPr>
      </w:pPr>
      <w:r w:rsidRPr="003D6997">
        <w:rPr>
          <w:rFonts w:ascii="Times New Roman" w:hAnsi="Times New Roman"/>
          <w:sz w:val="24"/>
        </w:rPr>
        <w:t xml:space="preserve">    </w:t>
      </w:r>
      <w:r w:rsidR="00A07C4C" w:rsidRPr="003D6997">
        <w:rPr>
          <w:rFonts w:ascii="Times New Roman" w:hAnsi="Times New Roman"/>
          <w:sz w:val="24"/>
        </w:rPr>
        <w:t xml:space="preserve"> Nr. </w:t>
      </w:r>
    </w:p>
    <w:p w14:paraId="6524DF93" w14:textId="77777777" w:rsidR="00A07C4C" w:rsidRPr="003D6997" w:rsidRDefault="00A07C4C" w:rsidP="004B4D1D">
      <w:pPr>
        <w:pStyle w:val="Preformatted"/>
        <w:spacing w:line="312" w:lineRule="auto"/>
        <w:jc w:val="center"/>
        <w:rPr>
          <w:rFonts w:ascii="Times New Roman" w:hAnsi="Times New Roman"/>
          <w:sz w:val="24"/>
        </w:rPr>
      </w:pPr>
      <w:r w:rsidRPr="003D6997">
        <w:rPr>
          <w:rFonts w:ascii="Times New Roman" w:hAnsi="Times New Roman"/>
          <w:sz w:val="24"/>
        </w:rPr>
        <w:t>Vilnius</w:t>
      </w:r>
    </w:p>
    <w:p w14:paraId="188FCE54" w14:textId="77777777" w:rsidR="003B72B4" w:rsidRDefault="00A07C4C" w:rsidP="004B4D1D">
      <w:pPr>
        <w:pStyle w:val="Preformatted"/>
        <w:spacing w:line="312" w:lineRule="auto"/>
        <w:jc w:val="both"/>
        <w:rPr>
          <w:rFonts w:ascii="Times New Roman" w:hAnsi="Times New Roman"/>
          <w:sz w:val="24"/>
        </w:rPr>
      </w:pPr>
      <w:r w:rsidRPr="003D6997">
        <w:rPr>
          <w:rFonts w:ascii="Times New Roman" w:hAnsi="Times New Roman"/>
          <w:sz w:val="24"/>
        </w:rPr>
        <w:tab/>
      </w:r>
    </w:p>
    <w:p w14:paraId="7B8EE0B7" w14:textId="4AC77255" w:rsidR="004B78F7" w:rsidRPr="00DA4F47" w:rsidRDefault="003B72B4" w:rsidP="004B4D1D">
      <w:pPr>
        <w:pStyle w:val="Preformatted"/>
        <w:spacing w:line="31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ab/>
      </w:r>
      <w:r w:rsidR="00C63EE8" w:rsidRPr="007B212C">
        <w:rPr>
          <w:rFonts w:ascii="Times New Roman" w:hAnsi="Times New Roman"/>
          <w:sz w:val="24"/>
          <w:szCs w:val="24"/>
        </w:rPr>
        <w:t xml:space="preserve">Įvertinę </w:t>
      </w:r>
      <w:r w:rsidR="00933562" w:rsidRPr="007B212C">
        <w:rPr>
          <w:rFonts w:ascii="Times New Roman" w:hAnsi="Times New Roman"/>
          <w:color w:val="000000"/>
          <w:sz w:val="24"/>
          <w:szCs w:val="24"/>
        </w:rPr>
        <w:t xml:space="preserve">Lietuvos Respublikos Vyriausybės nutarimo „Dėl Lietuvos Respublikos Vyriausybės 1998 m. liepos 21 d. nutarimo Nr. 914 „Dėl Lietuvos Respublikos švietimo, mokslo ir sporto ministerijos nuostatų patvirtinimo“ pakeitimo“ </w:t>
      </w:r>
      <w:r w:rsidR="00933562" w:rsidRPr="007B212C">
        <w:rPr>
          <w:rFonts w:ascii="Times New Roman" w:hAnsi="Times New Roman"/>
          <w:sz w:val="24"/>
          <w:szCs w:val="24"/>
        </w:rPr>
        <w:t>p</w:t>
      </w:r>
      <w:r w:rsidR="006F58A8" w:rsidRPr="007B212C">
        <w:rPr>
          <w:rFonts w:ascii="Times New Roman" w:hAnsi="Times New Roman"/>
          <w:sz w:val="24"/>
          <w:szCs w:val="24"/>
        </w:rPr>
        <w:t>rojekto</w:t>
      </w:r>
      <w:r w:rsidR="00933562" w:rsidRPr="007B212C">
        <w:rPr>
          <w:rFonts w:ascii="Times New Roman" w:hAnsi="Times New Roman"/>
          <w:sz w:val="24"/>
          <w:szCs w:val="24"/>
        </w:rPr>
        <w:t xml:space="preserve"> (toliau – Projektas)</w:t>
      </w:r>
      <w:r w:rsidR="00925DAA">
        <w:rPr>
          <w:rFonts w:ascii="Times New Roman" w:hAnsi="Times New Roman"/>
          <w:sz w:val="24"/>
          <w:szCs w:val="24"/>
        </w:rPr>
        <w:t xml:space="preserve">, patikslinto pagal Vyriausybės kanceliarijos Teisės grupės 2024 m. </w:t>
      </w:r>
      <w:r w:rsidR="00DA4F47">
        <w:rPr>
          <w:rFonts w:ascii="Times New Roman" w:hAnsi="Times New Roman"/>
          <w:sz w:val="24"/>
          <w:szCs w:val="24"/>
        </w:rPr>
        <w:t>gegužės 14 d. išvadoje Nr. NV-1176 pateiktas pastabas ir pasiūlymus,</w:t>
      </w:r>
      <w:r w:rsidR="006F58A8" w:rsidRPr="007B212C">
        <w:rPr>
          <w:rFonts w:ascii="Times New Roman" w:hAnsi="Times New Roman"/>
          <w:sz w:val="24"/>
          <w:szCs w:val="24"/>
        </w:rPr>
        <w:t xml:space="preserve"> atitiktį įstatymams</w:t>
      </w:r>
      <w:r w:rsidR="00BE7A33" w:rsidRPr="007B212C">
        <w:rPr>
          <w:rFonts w:ascii="Times New Roman" w:hAnsi="Times New Roman"/>
          <w:sz w:val="24"/>
          <w:szCs w:val="24"/>
        </w:rPr>
        <w:t xml:space="preserve">, </w:t>
      </w:r>
      <w:r w:rsidR="00F03F29" w:rsidRPr="007B212C">
        <w:rPr>
          <w:rFonts w:ascii="Times New Roman" w:hAnsi="Times New Roman"/>
          <w:sz w:val="24"/>
          <w:szCs w:val="24"/>
        </w:rPr>
        <w:t>Vyriausybės nutarimams</w:t>
      </w:r>
      <w:r w:rsidR="006F58A8" w:rsidRPr="007B212C">
        <w:rPr>
          <w:rFonts w:ascii="Times New Roman" w:hAnsi="Times New Roman"/>
          <w:sz w:val="24"/>
          <w:szCs w:val="24"/>
        </w:rPr>
        <w:t xml:space="preserve"> bei </w:t>
      </w:r>
      <w:r w:rsidR="00F03F29" w:rsidRPr="007B212C">
        <w:rPr>
          <w:rFonts w:ascii="Times New Roman" w:hAnsi="Times New Roman"/>
          <w:sz w:val="24"/>
          <w:szCs w:val="24"/>
        </w:rPr>
        <w:t>teisės</w:t>
      </w:r>
      <w:r w:rsidR="006F58A8" w:rsidRPr="007B212C">
        <w:rPr>
          <w:rFonts w:ascii="Times New Roman" w:hAnsi="Times New Roman"/>
          <w:sz w:val="24"/>
          <w:szCs w:val="24"/>
        </w:rPr>
        <w:t xml:space="preserve"> technikos </w:t>
      </w:r>
      <w:r w:rsidR="00F03F29" w:rsidRPr="007B212C">
        <w:rPr>
          <w:rFonts w:ascii="Times New Roman" w:hAnsi="Times New Roman"/>
          <w:sz w:val="24"/>
          <w:szCs w:val="24"/>
        </w:rPr>
        <w:t>reikalavimam</w:t>
      </w:r>
      <w:r w:rsidR="006F58A8" w:rsidRPr="007B212C">
        <w:rPr>
          <w:rFonts w:ascii="Times New Roman" w:hAnsi="Times New Roman"/>
          <w:sz w:val="24"/>
          <w:szCs w:val="24"/>
        </w:rPr>
        <w:t>s</w:t>
      </w:r>
      <w:r w:rsidR="00AA3479" w:rsidRPr="007B212C">
        <w:rPr>
          <w:rFonts w:ascii="Times New Roman" w:hAnsi="Times New Roman"/>
          <w:sz w:val="24"/>
          <w:szCs w:val="24"/>
        </w:rPr>
        <w:t xml:space="preserve">, </w:t>
      </w:r>
      <w:r w:rsidR="00DA4F47">
        <w:rPr>
          <w:rFonts w:ascii="Times New Roman" w:hAnsi="Times New Roman"/>
          <w:sz w:val="24"/>
          <w:szCs w:val="24"/>
        </w:rPr>
        <w:t xml:space="preserve">pažymime, kad patikslintam Projektui </w:t>
      </w:r>
      <w:r w:rsidR="0069283C">
        <w:rPr>
          <w:rFonts w:ascii="Times New Roman" w:hAnsi="Times New Roman"/>
          <w:sz w:val="24"/>
          <w:szCs w:val="24"/>
        </w:rPr>
        <w:t xml:space="preserve">esminių </w:t>
      </w:r>
      <w:r w:rsidR="00DA4F47">
        <w:rPr>
          <w:rFonts w:ascii="Times New Roman" w:hAnsi="Times New Roman"/>
          <w:sz w:val="24"/>
          <w:szCs w:val="24"/>
        </w:rPr>
        <w:t>pastabų ar pasiūlymų neturime.</w:t>
      </w:r>
    </w:p>
    <w:p w14:paraId="2A05F23A" w14:textId="1FFBA0EE" w:rsidR="00641E43" w:rsidRDefault="000558CF" w:rsidP="004B4D1D">
      <w:pPr>
        <w:pStyle w:val="Preformatted"/>
        <w:tabs>
          <w:tab w:val="clear" w:pos="0"/>
          <w:tab w:val="left" w:pos="851"/>
        </w:tabs>
        <w:spacing w:line="312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bookmarkStart w:id="0" w:name="_Hlk36738310"/>
      <w:r w:rsidR="00FB3C24">
        <w:rPr>
          <w:rFonts w:ascii="Times New Roman" w:hAnsi="Times New Roman"/>
          <w:color w:val="000000"/>
          <w:sz w:val="24"/>
          <w:szCs w:val="24"/>
        </w:rPr>
        <w:t xml:space="preserve"> </w:t>
      </w:r>
    </w:p>
    <w:bookmarkEnd w:id="0"/>
    <w:p w14:paraId="64B070E3" w14:textId="77777777" w:rsidR="000D0B26" w:rsidRPr="003D6997" w:rsidRDefault="000D0B26" w:rsidP="004B4D1D">
      <w:pPr>
        <w:pStyle w:val="Preformatted"/>
        <w:spacing w:line="312" w:lineRule="auto"/>
        <w:rPr>
          <w:rFonts w:ascii="Times New Roman" w:hAnsi="Times New Roman"/>
          <w:sz w:val="24"/>
        </w:rPr>
      </w:pPr>
    </w:p>
    <w:p w14:paraId="04C73B4B" w14:textId="372265A6" w:rsidR="00E11C8E" w:rsidRDefault="002F0F06" w:rsidP="004B4D1D">
      <w:pPr>
        <w:pStyle w:val="Preformatted"/>
        <w:spacing w:line="312" w:lineRule="auto"/>
        <w:rPr>
          <w:rFonts w:ascii="Times New Roman" w:hAnsi="Times New Roman"/>
          <w:sz w:val="24"/>
        </w:rPr>
      </w:pPr>
      <w:r w:rsidRPr="003D6997">
        <w:rPr>
          <w:rFonts w:ascii="Times New Roman" w:hAnsi="Times New Roman"/>
          <w:sz w:val="24"/>
        </w:rPr>
        <w:t>T</w:t>
      </w:r>
      <w:r w:rsidR="00F03F29" w:rsidRPr="003D6997">
        <w:rPr>
          <w:rFonts w:ascii="Times New Roman" w:hAnsi="Times New Roman"/>
          <w:sz w:val="24"/>
        </w:rPr>
        <w:t>eisės</w:t>
      </w:r>
      <w:r w:rsidR="00CC6F6C" w:rsidRPr="003D6997">
        <w:rPr>
          <w:rFonts w:ascii="Times New Roman" w:hAnsi="Times New Roman"/>
          <w:sz w:val="24"/>
        </w:rPr>
        <w:t xml:space="preserve"> grupės patarėja </w:t>
      </w:r>
      <w:r w:rsidR="00CC6F6C" w:rsidRPr="003D6997">
        <w:rPr>
          <w:rFonts w:ascii="Times New Roman" w:hAnsi="Times New Roman"/>
          <w:sz w:val="24"/>
        </w:rPr>
        <w:tab/>
      </w:r>
      <w:r w:rsidR="00CC6F6C" w:rsidRPr="003D6997">
        <w:rPr>
          <w:rFonts w:ascii="Times New Roman" w:hAnsi="Times New Roman"/>
          <w:sz w:val="24"/>
        </w:rPr>
        <w:tab/>
      </w:r>
      <w:r w:rsidR="00CC6F6C" w:rsidRPr="003D6997">
        <w:rPr>
          <w:rFonts w:ascii="Times New Roman" w:hAnsi="Times New Roman"/>
          <w:sz w:val="24"/>
        </w:rPr>
        <w:tab/>
      </w:r>
      <w:r w:rsidR="005578B4" w:rsidRPr="003D6997">
        <w:rPr>
          <w:rFonts w:ascii="Times New Roman" w:hAnsi="Times New Roman"/>
          <w:sz w:val="24"/>
        </w:rPr>
        <w:t xml:space="preserve">            </w:t>
      </w:r>
      <w:r w:rsidR="00CC6F6C" w:rsidRPr="003D6997">
        <w:rPr>
          <w:rFonts w:ascii="Times New Roman" w:hAnsi="Times New Roman"/>
          <w:sz w:val="24"/>
        </w:rPr>
        <w:t xml:space="preserve">  </w:t>
      </w:r>
      <w:r w:rsidR="00BF5E76" w:rsidRPr="003D6997">
        <w:rPr>
          <w:rFonts w:ascii="Times New Roman" w:hAnsi="Times New Roman"/>
          <w:sz w:val="24"/>
        </w:rPr>
        <w:t xml:space="preserve">    </w:t>
      </w:r>
      <w:r w:rsidR="00CC6F6C" w:rsidRPr="003D6997">
        <w:rPr>
          <w:rFonts w:ascii="Times New Roman" w:hAnsi="Times New Roman"/>
          <w:sz w:val="24"/>
        </w:rPr>
        <w:t xml:space="preserve">     Renata Adomaitytė-Šliogerienė</w:t>
      </w:r>
      <w:r w:rsidR="00F03F29" w:rsidRPr="003D6997">
        <w:rPr>
          <w:rFonts w:ascii="Times New Roman" w:hAnsi="Times New Roman"/>
          <w:sz w:val="24"/>
        </w:rPr>
        <w:tab/>
      </w:r>
    </w:p>
    <w:p w14:paraId="5A82E461" w14:textId="77777777" w:rsidR="00E11C8E" w:rsidRDefault="00E11C8E" w:rsidP="004B4D1D">
      <w:pPr>
        <w:pStyle w:val="Preformatted"/>
        <w:spacing w:line="312" w:lineRule="auto"/>
        <w:rPr>
          <w:rFonts w:ascii="Times New Roman" w:hAnsi="Times New Roman"/>
          <w:sz w:val="24"/>
        </w:rPr>
      </w:pPr>
    </w:p>
    <w:p w14:paraId="76FD4881" w14:textId="77777777" w:rsidR="000558CF" w:rsidRDefault="000558CF" w:rsidP="004B4D1D">
      <w:pPr>
        <w:pStyle w:val="Preformatted"/>
        <w:spacing w:line="312" w:lineRule="auto"/>
        <w:rPr>
          <w:rFonts w:ascii="Times New Roman" w:hAnsi="Times New Roman"/>
          <w:sz w:val="24"/>
        </w:rPr>
      </w:pPr>
    </w:p>
    <w:p w14:paraId="058A490E" w14:textId="77777777" w:rsidR="00DC3F1F" w:rsidRDefault="00DC3F1F" w:rsidP="004B4D1D">
      <w:pPr>
        <w:pStyle w:val="Preformatted"/>
        <w:spacing w:line="312" w:lineRule="auto"/>
        <w:rPr>
          <w:rFonts w:ascii="Times New Roman" w:hAnsi="Times New Roman"/>
          <w:sz w:val="24"/>
        </w:rPr>
      </w:pPr>
    </w:p>
    <w:p w14:paraId="0854693B" w14:textId="77777777" w:rsidR="00DC3F1F" w:rsidRDefault="00DC3F1F" w:rsidP="004B4D1D">
      <w:pPr>
        <w:pStyle w:val="Preformatted"/>
        <w:spacing w:line="312" w:lineRule="auto"/>
        <w:rPr>
          <w:rFonts w:ascii="Times New Roman" w:hAnsi="Times New Roman"/>
          <w:sz w:val="24"/>
        </w:rPr>
      </w:pPr>
    </w:p>
    <w:p w14:paraId="59F67089" w14:textId="77777777" w:rsidR="00DC3F1F" w:rsidRDefault="00DC3F1F" w:rsidP="004B4D1D">
      <w:pPr>
        <w:pStyle w:val="Preformatted"/>
        <w:spacing w:line="312" w:lineRule="auto"/>
        <w:rPr>
          <w:rFonts w:ascii="Times New Roman" w:hAnsi="Times New Roman"/>
          <w:sz w:val="24"/>
        </w:rPr>
      </w:pPr>
    </w:p>
    <w:p w14:paraId="1045436A" w14:textId="77777777" w:rsidR="00DC3F1F" w:rsidRDefault="00DC3F1F" w:rsidP="004B4D1D">
      <w:pPr>
        <w:pStyle w:val="Preformatted"/>
        <w:spacing w:line="312" w:lineRule="auto"/>
        <w:rPr>
          <w:rFonts w:ascii="Times New Roman" w:hAnsi="Times New Roman"/>
          <w:sz w:val="24"/>
        </w:rPr>
      </w:pPr>
    </w:p>
    <w:p w14:paraId="174F1F73" w14:textId="77777777" w:rsidR="00DC3F1F" w:rsidRDefault="00DC3F1F" w:rsidP="004B4D1D">
      <w:pPr>
        <w:pStyle w:val="Preformatted"/>
        <w:spacing w:line="312" w:lineRule="auto"/>
        <w:rPr>
          <w:rFonts w:ascii="Times New Roman" w:hAnsi="Times New Roman"/>
          <w:sz w:val="24"/>
        </w:rPr>
      </w:pPr>
    </w:p>
    <w:p w14:paraId="3D534638" w14:textId="77777777" w:rsidR="00DC3F1F" w:rsidRDefault="00DC3F1F" w:rsidP="004B4D1D">
      <w:pPr>
        <w:pStyle w:val="Preformatted"/>
        <w:spacing w:line="312" w:lineRule="auto"/>
        <w:rPr>
          <w:rFonts w:ascii="Times New Roman" w:hAnsi="Times New Roman"/>
          <w:sz w:val="24"/>
        </w:rPr>
      </w:pPr>
    </w:p>
    <w:p w14:paraId="7282AA97" w14:textId="77777777" w:rsidR="00DC3F1F" w:rsidRDefault="00DC3F1F" w:rsidP="004B4D1D">
      <w:pPr>
        <w:pStyle w:val="Preformatted"/>
        <w:spacing w:line="312" w:lineRule="auto"/>
        <w:rPr>
          <w:rFonts w:ascii="Times New Roman" w:hAnsi="Times New Roman"/>
          <w:sz w:val="24"/>
        </w:rPr>
      </w:pPr>
    </w:p>
    <w:p w14:paraId="75EC149C" w14:textId="77777777" w:rsidR="00DC3F1F" w:rsidRDefault="00DC3F1F" w:rsidP="004B4D1D">
      <w:pPr>
        <w:pStyle w:val="Preformatted"/>
        <w:spacing w:line="312" w:lineRule="auto"/>
        <w:rPr>
          <w:rFonts w:ascii="Times New Roman" w:hAnsi="Times New Roman"/>
          <w:sz w:val="24"/>
        </w:rPr>
      </w:pPr>
    </w:p>
    <w:p w14:paraId="27CB3978" w14:textId="77777777" w:rsidR="00DC3F1F" w:rsidRDefault="00DC3F1F" w:rsidP="004B4D1D">
      <w:pPr>
        <w:pStyle w:val="Preformatted"/>
        <w:spacing w:line="312" w:lineRule="auto"/>
        <w:rPr>
          <w:rFonts w:ascii="Times New Roman" w:hAnsi="Times New Roman"/>
          <w:sz w:val="24"/>
        </w:rPr>
      </w:pPr>
    </w:p>
    <w:p w14:paraId="568B21E5" w14:textId="77777777" w:rsidR="00DC3F1F" w:rsidRDefault="00DC3F1F" w:rsidP="004B4D1D">
      <w:pPr>
        <w:pStyle w:val="Preformatted"/>
        <w:spacing w:line="312" w:lineRule="auto"/>
        <w:rPr>
          <w:rFonts w:ascii="Times New Roman" w:hAnsi="Times New Roman"/>
          <w:sz w:val="24"/>
        </w:rPr>
      </w:pPr>
    </w:p>
    <w:p w14:paraId="446ED51D" w14:textId="77777777" w:rsidR="00DC3F1F" w:rsidRDefault="00DC3F1F" w:rsidP="004B4D1D">
      <w:pPr>
        <w:pStyle w:val="Preformatted"/>
        <w:spacing w:line="312" w:lineRule="auto"/>
        <w:rPr>
          <w:rFonts w:ascii="Times New Roman" w:hAnsi="Times New Roman"/>
          <w:sz w:val="24"/>
        </w:rPr>
      </w:pPr>
    </w:p>
    <w:p w14:paraId="777F965F" w14:textId="77777777" w:rsidR="00DC3F1F" w:rsidRDefault="00DC3F1F" w:rsidP="004B4D1D">
      <w:pPr>
        <w:pStyle w:val="Preformatted"/>
        <w:spacing w:line="312" w:lineRule="auto"/>
        <w:rPr>
          <w:rFonts w:ascii="Times New Roman" w:hAnsi="Times New Roman"/>
          <w:sz w:val="24"/>
        </w:rPr>
      </w:pPr>
    </w:p>
    <w:p w14:paraId="6C1F6466" w14:textId="77777777" w:rsidR="00DC3F1F" w:rsidRDefault="00DC3F1F" w:rsidP="004B4D1D">
      <w:pPr>
        <w:pStyle w:val="Preformatted"/>
        <w:spacing w:line="312" w:lineRule="auto"/>
        <w:rPr>
          <w:rFonts w:ascii="Times New Roman" w:hAnsi="Times New Roman"/>
          <w:sz w:val="24"/>
        </w:rPr>
      </w:pPr>
    </w:p>
    <w:p w14:paraId="62DF849C" w14:textId="77777777" w:rsidR="000558CF" w:rsidRPr="003D6997" w:rsidRDefault="000558CF" w:rsidP="004B4D1D">
      <w:pPr>
        <w:pStyle w:val="Preformatted"/>
        <w:spacing w:line="312" w:lineRule="auto"/>
        <w:rPr>
          <w:rFonts w:ascii="Times New Roman" w:hAnsi="Times New Roman"/>
          <w:sz w:val="24"/>
        </w:rPr>
      </w:pPr>
    </w:p>
    <w:p w14:paraId="274B2841" w14:textId="3ABB6458" w:rsidR="00BE7A33" w:rsidRPr="003D6997" w:rsidRDefault="00CC6F6C" w:rsidP="004B4D1D">
      <w:pPr>
        <w:pStyle w:val="Preformatted"/>
        <w:spacing w:line="312" w:lineRule="auto"/>
        <w:rPr>
          <w:rFonts w:ascii="Times New Roman" w:hAnsi="Times New Roman"/>
        </w:rPr>
      </w:pPr>
      <w:r w:rsidRPr="003D6997">
        <w:rPr>
          <w:rFonts w:ascii="Times New Roman" w:hAnsi="Times New Roman"/>
        </w:rPr>
        <w:t>Renata Adomaitytė-Šliogerienė</w:t>
      </w:r>
      <w:r w:rsidR="00F03F29" w:rsidRPr="003D6997">
        <w:rPr>
          <w:rFonts w:ascii="Times New Roman" w:hAnsi="Times New Roman"/>
        </w:rPr>
        <w:t xml:space="preserve">, </w:t>
      </w:r>
      <w:r w:rsidRPr="003D6997">
        <w:rPr>
          <w:rFonts w:ascii="Times New Roman" w:hAnsi="Times New Roman"/>
        </w:rPr>
        <w:t>mob.</w:t>
      </w:r>
      <w:r w:rsidR="00F03F29" w:rsidRPr="003D6997">
        <w:rPr>
          <w:rFonts w:ascii="Times New Roman" w:hAnsi="Times New Roman"/>
        </w:rPr>
        <w:t>tel.</w:t>
      </w:r>
      <w:r w:rsidRPr="003D6997">
        <w:rPr>
          <w:rFonts w:ascii="Times New Roman" w:hAnsi="Times New Roman"/>
        </w:rPr>
        <w:t xml:space="preserve"> +3706</w:t>
      </w:r>
      <w:r w:rsidR="00E74C6B" w:rsidRPr="003D6997">
        <w:rPr>
          <w:rFonts w:ascii="Times New Roman" w:hAnsi="Times New Roman"/>
        </w:rPr>
        <w:t>684228</w:t>
      </w:r>
      <w:r w:rsidR="00A94EC3" w:rsidRPr="003D6997">
        <w:rPr>
          <w:rFonts w:ascii="Times New Roman" w:hAnsi="Times New Roman"/>
        </w:rPr>
        <w:t>6</w:t>
      </w:r>
      <w:r w:rsidR="00E74C6B" w:rsidRPr="003D6997">
        <w:rPr>
          <w:rFonts w:ascii="Times New Roman" w:hAnsi="Times New Roman"/>
        </w:rPr>
        <w:t>,</w:t>
      </w:r>
      <w:r w:rsidR="00F03F29" w:rsidRPr="003D6997">
        <w:rPr>
          <w:rFonts w:ascii="Times New Roman" w:hAnsi="Times New Roman"/>
        </w:rPr>
        <w:t xml:space="preserve">  el.p. </w:t>
      </w:r>
      <w:r w:rsidR="00E74C6B" w:rsidRPr="003D6997">
        <w:rPr>
          <w:rFonts w:ascii="Times New Roman" w:hAnsi="Times New Roman"/>
        </w:rPr>
        <w:t>renata.adomaityte-sliogeriene</w:t>
      </w:r>
      <w:r w:rsidR="00F03F29" w:rsidRPr="003D6997">
        <w:rPr>
          <w:rFonts w:ascii="Times New Roman" w:hAnsi="Times New Roman"/>
        </w:rPr>
        <w:t>@lrv.lt</w:t>
      </w:r>
    </w:p>
    <w:sectPr w:rsidR="00BE7A33" w:rsidRPr="003D6997" w:rsidSect="00FB3C24">
      <w:headerReference w:type="even" r:id="rId7"/>
      <w:headerReference w:type="default" r:id="rId8"/>
      <w:footerReference w:type="even" r:id="rId9"/>
      <w:type w:val="continuous"/>
      <w:pgSz w:w="11907" w:h="16840" w:code="9"/>
      <w:pgMar w:top="851" w:right="851" w:bottom="851" w:left="1701" w:header="567" w:footer="567" w:gutter="0"/>
      <w:cols w:space="1296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4DB483" w14:textId="77777777" w:rsidR="00542CCD" w:rsidRDefault="00542CCD">
      <w:r>
        <w:separator/>
      </w:r>
    </w:p>
  </w:endnote>
  <w:endnote w:type="continuationSeparator" w:id="0">
    <w:p w14:paraId="49B3CBEC" w14:textId="77777777" w:rsidR="00542CCD" w:rsidRDefault="00542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HelveticaLT">
    <w:altName w:val="Arial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LT">
    <w:altName w:val="Times New Roman"/>
    <w:panose1 w:val="00000000000000000000"/>
    <w:charset w:val="BA"/>
    <w:family w:val="roman"/>
    <w:notTrueType/>
    <w:pitch w:val="default"/>
    <w:sig w:usb0="00000007" w:usb1="00000000" w:usb2="00000000" w:usb3="00000000" w:csb0="00000081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77A30" w14:textId="77777777" w:rsidR="00042EC0" w:rsidRDefault="00042EC0">
    <w:pPr>
      <w:pStyle w:val="Porat"/>
      <w:framePr w:wrap="around" w:vAnchor="text" w:hAnchor="margin" w:xAlign="center" w:y="1"/>
      <w:rPr>
        <w:rStyle w:val="Puslapionumeris"/>
      </w:rPr>
    </w:pPr>
    <w:r>
      <w:rPr>
        <w:rStyle w:val="Puslapionumeris"/>
      </w:rPr>
      <w:fldChar w:fldCharType="begin"/>
    </w:r>
    <w:r>
      <w:rPr>
        <w:rStyle w:val="Puslapionumeris"/>
      </w:rPr>
      <w:instrText xml:space="preserve">PAGE  </w:instrText>
    </w:r>
    <w:r>
      <w:rPr>
        <w:rStyle w:val="Puslapionumeris"/>
      </w:rPr>
      <w:fldChar w:fldCharType="end"/>
    </w:r>
  </w:p>
  <w:p w14:paraId="03473D49" w14:textId="77777777" w:rsidR="00042EC0" w:rsidRDefault="00042EC0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5621B0" w14:textId="77777777" w:rsidR="00542CCD" w:rsidRDefault="00542CCD">
      <w:r>
        <w:separator/>
      </w:r>
    </w:p>
  </w:footnote>
  <w:footnote w:type="continuationSeparator" w:id="0">
    <w:p w14:paraId="36950E2E" w14:textId="77777777" w:rsidR="00542CCD" w:rsidRDefault="00542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519CA5" w14:textId="77777777" w:rsidR="00042EC0" w:rsidRDefault="00042EC0">
    <w:pPr>
      <w:pStyle w:val="Antrats"/>
      <w:framePr w:wrap="around" w:vAnchor="text" w:hAnchor="margin" w:xAlign="center" w:y="1"/>
      <w:rPr>
        <w:rStyle w:val="Puslapionumeris"/>
      </w:rPr>
    </w:pPr>
    <w:r>
      <w:rPr>
        <w:rStyle w:val="Puslapionumeris"/>
      </w:rPr>
      <w:fldChar w:fldCharType="begin"/>
    </w:r>
    <w:r>
      <w:rPr>
        <w:rStyle w:val="Puslapionumeris"/>
      </w:rPr>
      <w:instrText xml:space="preserve">PAGE  </w:instrText>
    </w:r>
    <w:r>
      <w:rPr>
        <w:rStyle w:val="Puslapionumeris"/>
      </w:rPr>
      <w:fldChar w:fldCharType="end"/>
    </w:r>
  </w:p>
  <w:p w14:paraId="75F33583" w14:textId="77777777" w:rsidR="00042EC0" w:rsidRDefault="00042EC0">
    <w:pPr>
      <w:pStyle w:val="Antrat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19DF7" w14:textId="77777777" w:rsidR="00042EC0" w:rsidRDefault="00042EC0">
    <w:pPr>
      <w:pStyle w:val="Antrats"/>
      <w:framePr w:wrap="around" w:vAnchor="text" w:hAnchor="margin" w:xAlign="center" w:y="1"/>
      <w:rPr>
        <w:rStyle w:val="Puslapionumeris"/>
      </w:rPr>
    </w:pPr>
    <w:r>
      <w:rPr>
        <w:rStyle w:val="Puslapionumeris"/>
      </w:rPr>
      <w:fldChar w:fldCharType="begin"/>
    </w:r>
    <w:r>
      <w:rPr>
        <w:rStyle w:val="Puslapionumeris"/>
      </w:rPr>
      <w:instrText xml:space="preserve">PAGE  </w:instrText>
    </w:r>
    <w:r>
      <w:rPr>
        <w:rStyle w:val="Puslapionumeris"/>
      </w:rPr>
      <w:fldChar w:fldCharType="separate"/>
    </w:r>
    <w:r w:rsidR="00F03F29">
      <w:rPr>
        <w:rStyle w:val="Puslapionumeris"/>
        <w:noProof/>
      </w:rPr>
      <w:t>2</w:t>
    </w:r>
    <w:r>
      <w:rPr>
        <w:rStyle w:val="Puslapionumeris"/>
      </w:rPr>
      <w:fldChar w:fldCharType="end"/>
    </w:r>
  </w:p>
  <w:p w14:paraId="5BC5AE99" w14:textId="77777777" w:rsidR="00042EC0" w:rsidRDefault="00042EC0">
    <w:pPr>
      <w:pStyle w:val="Antrat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94566"/>
    <w:multiLevelType w:val="multilevel"/>
    <w:tmpl w:val="69429A92"/>
    <w:lvl w:ilvl="0">
      <w:start w:val="1"/>
      <w:numFmt w:val="decimal"/>
      <w:lvlText w:val="%1."/>
      <w:lvlJc w:val="left"/>
      <w:pPr>
        <w:ind w:left="928" w:hanging="360"/>
      </w:pPr>
      <w:rPr>
        <w:b w:val="0"/>
        <w:bCs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5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9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96" w:hanging="1800"/>
      </w:pPr>
      <w:rPr>
        <w:rFonts w:hint="default"/>
      </w:rPr>
    </w:lvl>
  </w:abstractNum>
  <w:abstractNum w:abstractNumId="1" w15:restartNumberingAfterBreak="0">
    <w:nsid w:val="0C2055B0"/>
    <w:multiLevelType w:val="hybridMultilevel"/>
    <w:tmpl w:val="0D7A42A2"/>
    <w:lvl w:ilvl="0" w:tplc="0427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E18C2"/>
    <w:multiLevelType w:val="multilevel"/>
    <w:tmpl w:val="A0EE59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97F32A0"/>
    <w:multiLevelType w:val="hybridMultilevel"/>
    <w:tmpl w:val="5E0EB390"/>
    <w:lvl w:ilvl="0" w:tplc="0256FCA2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935" w:hanging="360"/>
      </w:pPr>
    </w:lvl>
    <w:lvl w:ilvl="2" w:tplc="0427001B" w:tentative="1">
      <w:start w:val="1"/>
      <w:numFmt w:val="lowerRoman"/>
      <w:lvlText w:val="%3."/>
      <w:lvlJc w:val="right"/>
      <w:pPr>
        <w:ind w:left="2655" w:hanging="180"/>
      </w:pPr>
    </w:lvl>
    <w:lvl w:ilvl="3" w:tplc="0427000F" w:tentative="1">
      <w:start w:val="1"/>
      <w:numFmt w:val="decimal"/>
      <w:lvlText w:val="%4."/>
      <w:lvlJc w:val="left"/>
      <w:pPr>
        <w:ind w:left="3375" w:hanging="360"/>
      </w:pPr>
    </w:lvl>
    <w:lvl w:ilvl="4" w:tplc="04270019" w:tentative="1">
      <w:start w:val="1"/>
      <w:numFmt w:val="lowerLetter"/>
      <w:lvlText w:val="%5."/>
      <w:lvlJc w:val="left"/>
      <w:pPr>
        <w:ind w:left="4095" w:hanging="360"/>
      </w:pPr>
    </w:lvl>
    <w:lvl w:ilvl="5" w:tplc="0427001B" w:tentative="1">
      <w:start w:val="1"/>
      <w:numFmt w:val="lowerRoman"/>
      <w:lvlText w:val="%6."/>
      <w:lvlJc w:val="right"/>
      <w:pPr>
        <w:ind w:left="4815" w:hanging="180"/>
      </w:pPr>
    </w:lvl>
    <w:lvl w:ilvl="6" w:tplc="0427000F" w:tentative="1">
      <w:start w:val="1"/>
      <w:numFmt w:val="decimal"/>
      <w:lvlText w:val="%7."/>
      <w:lvlJc w:val="left"/>
      <w:pPr>
        <w:ind w:left="5535" w:hanging="360"/>
      </w:pPr>
    </w:lvl>
    <w:lvl w:ilvl="7" w:tplc="04270019" w:tentative="1">
      <w:start w:val="1"/>
      <w:numFmt w:val="lowerLetter"/>
      <w:lvlText w:val="%8."/>
      <w:lvlJc w:val="left"/>
      <w:pPr>
        <w:ind w:left="6255" w:hanging="360"/>
      </w:pPr>
    </w:lvl>
    <w:lvl w:ilvl="8" w:tplc="0427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 w15:restartNumberingAfterBreak="0">
    <w:nsid w:val="46A737A0"/>
    <w:multiLevelType w:val="hybridMultilevel"/>
    <w:tmpl w:val="76A070A4"/>
    <w:lvl w:ilvl="0" w:tplc="5936ED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21920"/>
    <w:multiLevelType w:val="hybridMultilevel"/>
    <w:tmpl w:val="48FA35B8"/>
    <w:lvl w:ilvl="0" w:tplc="4A3C5BFC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>
      <w:start w:val="1"/>
      <w:numFmt w:val="lowerLetter"/>
      <w:lvlText w:val="%5."/>
      <w:lvlJc w:val="left"/>
      <w:pPr>
        <w:ind w:left="3600" w:hanging="360"/>
      </w:pPr>
    </w:lvl>
    <w:lvl w:ilvl="5" w:tplc="0427001B">
      <w:start w:val="1"/>
      <w:numFmt w:val="lowerRoman"/>
      <w:lvlText w:val="%6."/>
      <w:lvlJc w:val="right"/>
      <w:pPr>
        <w:ind w:left="4320" w:hanging="180"/>
      </w:pPr>
    </w:lvl>
    <w:lvl w:ilvl="6" w:tplc="0427000F">
      <w:start w:val="1"/>
      <w:numFmt w:val="decimal"/>
      <w:lvlText w:val="%7."/>
      <w:lvlJc w:val="left"/>
      <w:pPr>
        <w:ind w:left="5040" w:hanging="360"/>
      </w:pPr>
    </w:lvl>
    <w:lvl w:ilvl="7" w:tplc="04270019">
      <w:start w:val="1"/>
      <w:numFmt w:val="lowerLetter"/>
      <w:lvlText w:val="%8."/>
      <w:lvlJc w:val="left"/>
      <w:pPr>
        <w:ind w:left="5760" w:hanging="360"/>
      </w:pPr>
    </w:lvl>
    <w:lvl w:ilvl="8" w:tplc="0427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33F24"/>
    <w:multiLevelType w:val="hybridMultilevel"/>
    <w:tmpl w:val="293416D6"/>
    <w:lvl w:ilvl="0" w:tplc="0427000F">
      <w:start w:val="1"/>
      <w:numFmt w:val="decimal"/>
      <w:lvlText w:val="%1."/>
      <w:lvlJc w:val="left"/>
      <w:pPr>
        <w:ind w:left="1575" w:hanging="360"/>
      </w:pPr>
    </w:lvl>
    <w:lvl w:ilvl="1" w:tplc="04270019" w:tentative="1">
      <w:start w:val="1"/>
      <w:numFmt w:val="lowerLetter"/>
      <w:lvlText w:val="%2."/>
      <w:lvlJc w:val="left"/>
      <w:pPr>
        <w:ind w:left="2295" w:hanging="360"/>
      </w:pPr>
    </w:lvl>
    <w:lvl w:ilvl="2" w:tplc="0427001B" w:tentative="1">
      <w:start w:val="1"/>
      <w:numFmt w:val="lowerRoman"/>
      <w:lvlText w:val="%3."/>
      <w:lvlJc w:val="right"/>
      <w:pPr>
        <w:ind w:left="3015" w:hanging="180"/>
      </w:pPr>
    </w:lvl>
    <w:lvl w:ilvl="3" w:tplc="0427000F" w:tentative="1">
      <w:start w:val="1"/>
      <w:numFmt w:val="decimal"/>
      <w:lvlText w:val="%4."/>
      <w:lvlJc w:val="left"/>
      <w:pPr>
        <w:ind w:left="3735" w:hanging="360"/>
      </w:pPr>
    </w:lvl>
    <w:lvl w:ilvl="4" w:tplc="04270019" w:tentative="1">
      <w:start w:val="1"/>
      <w:numFmt w:val="lowerLetter"/>
      <w:lvlText w:val="%5."/>
      <w:lvlJc w:val="left"/>
      <w:pPr>
        <w:ind w:left="4455" w:hanging="360"/>
      </w:pPr>
    </w:lvl>
    <w:lvl w:ilvl="5" w:tplc="0427001B" w:tentative="1">
      <w:start w:val="1"/>
      <w:numFmt w:val="lowerRoman"/>
      <w:lvlText w:val="%6."/>
      <w:lvlJc w:val="right"/>
      <w:pPr>
        <w:ind w:left="5175" w:hanging="180"/>
      </w:pPr>
    </w:lvl>
    <w:lvl w:ilvl="6" w:tplc="0427000F" w:tentative="1">
      <w:start w:val="1"/>
      <w:numFmt w:val="decimal"/>
      <w:lvlText w:val="%7."/>
      <w:lvlJc w:val="left"/>
      <w:pPr>
        <w:ind w:left="5895" w:hanging="360"/>
      </w:pPr>
    </w:lvl>
    <w:lvl w:ilvl="7" w:tplc="04270019" w:tentative="1">
      <w:start w:val="1"/>
      <w:numFmt w:val="lowerLetter"/>
      <w:lvlText w:val="%8."/>
      <w:lvlJc w:val="left"/>
      <w:pPr>
        <w:ind w:left="6615" w:hanging="360"/>
      </w:pPr>
    </w:lvl>
    <w:lvl w:ilvl="8" w:tplc="0427001B" w:tentative="1">
      <w:start w:val="1"/>
      <w:numFmt w:val="lowerRoman"/>
      <w:lvlText w:val="%9."/>
      <w:lvlJc w:val="right"/>
      <w:pPr>
        <w:ind w:left="7335" w:hanging="180"/>
      </w:pPr>
    </w:lvl>
  </w:abstractNum>
  <w:num w:numId="1" w16cid:durableId="1732313982">
    <w:abstractNumId w:val="3"/>
  </w:num>
  <w:num w:numId="2" w16cid:durableId="801458771">
    <w:abstractNumId w:val="6"/>
  </w:num>
  <w:num w:numId="3" w16cid:durableId="377096249">
    <w:abstractNumId w:val="4"/>
  </w:num>
  <w:num w:numId="4" w16cid:durableId="1499810158">
    <w:abstractNumId w:val="2"/>
  </w:num>
  <w:num w:numId="5" w16cid:durableId="662509308">
    <w:abstractNumId w:val="1"/>
  </w:num>
  <w:num w:numId="6" w16cid:durableId="6122540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07367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5B94"/>
    <w:rsid w:val="000072B2"/>
    <w:rsid w:val="00011FD4"/>
    <w:rsid w:val="0001209E"/>
    <w:rsid w:val="00012E76"/>
    <w:rsid w:val="000234D2"/>
    <w:rsid w:val="00026DD5"/>
    <w:rsid w:val="00031E24"/>
    <w:rsid w:val="00032D2B"/>
    <w:rsid w:val="00033558"/>
    <w:rsid w:val="00036E38"/>
    <w:rsid w:val="00037801"/>
    <w:rsid w:val="00040821"/>
    <w:rsid w:val="0004213F"/>
    <w:rsid w:val="00042EC0"/>
    <w:rsid w:val="000444DD"/>
    <w:rsid w:val="00045966"/>
    <w:rsid w:val="00047825"/>
    <w:rsid w:val="00051A9F"/>
    <w:rsid w:val="00053F5C"/>
    <w:rsid w:val="000558CF"/>
    <w:rsid w:val="000646A0"/>
    <w:rsid w:val="0006551E"/>
    <w:rsid w:val="00066107"/>
    <w:rsid w:val="00067368"/>
    <w:rsid w:val="00070BBB"/>
    <w:rsid w:val="00076FD1"/>
    <w:rsid w:val="00077F87"/>
    <w:rsid w:val="0008045C"/>
    <w:rsid w:val="00080639"/>
    <w:rsid w:val="0008138F"/>
    <w:rsid w:val="00085E09"/>
    <w:rsid w:val="000875D0"/>
    <w:rsid w:val="0009762C"/>
    <w:rsid w:val="0009764A"/>
    <w:rsid w:val="000976AF"/>
    <w:rsid w:val="000A4681"/>
    <w:rsid w:val="000A553F"/>
    <w:rsid w:val="000B0DCC"/>
    <w:rsid w:val="000B0E60"/>
    <w:rsid w:val="000B1C0A"/>
    <w:rsid w:val="000B213E"/>
    <w:rsid w:val="000B7AB2"/>
    <w:rsid w:val="000B7C12"/>
    <w:rsid w:val="000C1084"/>
    <w:rsid w:val="000C2DEF"/>
    <w:rsid w:val="000C3962"/>
    <w:rsid w:val="000C3989"/>
    <w:rsid w:val="000C3AAA"/>
    <w:rsid w:val="000C426F"/>
    <w:rsid w:val="000C58DB"/>
    <w:rsid w:val="000D0B26"/>
    <w:rsid w:val="000D3A2E"/>
    <w:rsid w:val="000D5464"/>
    <w:rsid w:val="000D5528"/>
    <w:rsid w:val="000D5874"/>
    <w:rsid w:val="000D75A1"/>
    <w:rsid w:val="000D7BDE"/>
    <w:rsid w:val="000E16EE"/>
    <w:rsid w:val="000E20D3"/>
    <w:rsid w:val="000E74AF"/>
    <w:rsid w:val="000F3FB3"/>
    <w:rsid w:val="000F5435"/>
    <w:rsid w:val="00100DC7"/>
    <w:rsid w:val="00102028"/>
    <w:rsid w:val="00107B5E"/>
    <w:rsid w:val="0011199E"/>
    <w:rsid w:val="0011500F"/>
    <w:rsid w:val="00116543"/>
    <w:rsid w:val="00117D5C"/>
    <w:rsid w:val="001277B4"/>
    <w:rsid w:val="00130F60"/>
    <w:rsid w:val="00133016"/>
    <w:rsid w:val="00136701"/>
    <w:rsid w:val="0014072D"/>
    <w:rsid w:val="001408D4"/>
    <w:rsid w:val="001428D3"/>
    <w:rsid w:val="00144F39"/>
    <w:rsid w:val="00146076"/>
    <w:rsid w:val="00146FE9"/>
    <w:rsid w:val="00150692"/>
    <w:rsid w:val="00150C4C"/>
    <w:rsid w:val="00152E72"/>
    <w:rsid w:val="001612E8"/>
    <w:rsid w:val="00161402"/>
    <w:rsid w:val="001620DD"/>
    <w:rsid w:val="00165C96"/>
    <w:rsid w:val="00165D92"/>
    <w:rsid w:val="001661E7"/>
    <w:rsid w:val="001677EB"/>
    <w:rsid w:val="001703B5"/>
    <w:rsid w:val="00177FE0"/>
    <w:rsid w:val="00181547"/>
    <w:rsid w:val="00182D3B"/>
    <w:rsid w:val="001832AE"/>
    <w:rsid w:val="001848AD"/>
    <w:rsid w:val="001921FD"/>
    <w:rsid w:val="00194A12"/>
    <w:rsid w:val="001A5A8C"/>
    <w:rsid w:val="001A69C5"/>
    <w:rsid w:val="001B0971"/>
    <w:rsid w:val="001B2F60"/>
    <w:rsid w:val="001B39BB"/>
    <w:rsid w:val="001B3C50"/>
    <w:rsid w:val="001B3E42"/>
    <w:rsid w:val="001B5D8E"/>
    <w:rsid w:val="001B61AB"/>
    <w:rsid w:val="001C085F"/>
    <w:rsid w:val="001C1C5E"/>
    <w:rsid w:val="001C3EA3"/>
    <w:rsid w:val="001C4506"/>
    <w:rsid w:val="001C6F33"/>
    <w:rsid w:val="001D3BFC"/>
    <w:rsid w:val="001D7184"/>
    <w:rsid w:val="001E624E"/>
    <w:rsid w:val="001E70C9"/>
    <w:rsid w:val="00200F85"/>
    <w:rsid w:val="00205430"/>
    <w:rsid w:val="00207C02"/>
    <w:rsid w:val="00213384"/>
    <w:rsid w:val="0021431E"/>
    <w:rsid w:val="00215C1F"/>
    <w:rsid w:val="00217BEF"/>
    <w:rsid w:val="002200DD"/>
    <w:rsid w:val="00224007"/>
    <w:rsid w:val="0022428C"/>
    <w:rsid w:val="002260F6"/>
    <w:rsid w:val="00226C1B"/>
    <w:rsid w:val="0024153E"/>
    <w:rsid w:val="00241906"/>
    <w:rsid w:val="00264654"/>
    <w:rsid w:val="002649B5"/>
    <w:rsid w:val="002666D4"/>
    <w:rsid w:val="00266AF0"/>
    <w:rsid w:val="00270631"/>
    <w:rsid w:val="0027346B"/>
    <w:rsid w:val="00274016"/>
    <w:rsid w:val="00275283"/>
    <w:rsid w:val="0027723B"/>
    <w:rsid w:val="002839A8"/>
    <w:rsid w:val="002A2E8B"/>
    <w:rsid w:val="002A2F42"/>
    <w:rsid w:val="002C06C6"/>
    <w:rsid w:val="002C4E92"/>
    <w:rsid w:val="002C5BCB"/>
    <w:rsid w:val="002D3E83"/>
    <w:rsid w:val="002D43E4"/>
    <w:rsid w:val="002E2581"/>
    <w:rsid w:val="002E55A8"/>
    <w:rsid w:val="002E562F"/>
    <w:rsid w:val="002F0F06"/>
    <w:rsid w:val="002F2265"/>
    <w:rsid w:val="002F2FF6"/>
    <w:rsid w:val="002F64DB"/>
    <w:rsid w:val="002F74FF"/>
    <w:rsid w:val="00300B5B"/>
    <w:rsid w:val="00304886"/>
    <w:rsid w:val="0030566E"/>
    <w:rsid w:val="00305B94"/>
    <w:rsid w:val="00305FDC"/>
    <w:rsid w:val="00313300"/>
    <w:rsid w:val="00314650"/>
    <w:rsid w:val="0031595B"/>
    <w:rsid w:val="00324C63"/>
    <w:rsid w:val="00334B5F"/>
    <w:rsid w:val="0033739F"/>
    <w:rsid w:val="00344608"/>
    <w:rsid w:val="003479CB"/>
    <w:rsid w:val="0035383F"/>
    <w:rsid w:val="00357CE5"/>
    <w:rsid w:val="00363D95"/>
    <w:rsid w:val="0036436F"/>
    <w:rsid w:val="00365AD4"/>
    <w:rsid w:val="003662D2"/>
    <w:rsid w:val="00366CFD"/>
    <w:rsid w:val="003758EA"/>
    <w:rsid w:val="00381544"/>
    <w:rsid w:val="003842F0"/>
    <w:rsid w:val="003859FE"/>
    <w:rsid w:val="00396478"/>
    <w:rsid w:val="003A1A63"/>
    <w:rsid w:val="003A5950"/>
    <w:rsid w:val="003A618B"/>
    <w:rsid w:val="003B502A"/>
    <w:rsid w:val="003B72B4"/>
    <w:rsid w:val="003C5BA8"/>
    <w:rsid w:val="003C6FB6"/>
    <w:rsid w:val="003C72E3"/>
    <w:rsid w:val="003D0265"/>
    <w:rsid w:val="003D283C"/>
    <w:rsid w:val="003D4C8F"/>
    <w:rsid w:val="003D6997"/>
    <w:rsid w:val="003D7783"/>
    <w:rsid w:val="003E29D7"/>
    <w:rsid w:val="003E3C17"/>
    <w:rsid w:val="003E46B4"/>
    <w:rsid w:val="003F03D7"/>
    <w:rsid w:val="003F0D3C"/>
    <w:rsid w:val="003F5E12"/>
    <w:rsid w:val="003F703A"/>
    <w:rsid w:val="00407005"/>
    <w:rsid w:val="00411BB3"/>
    <w:rsid w:val="0041524B"/>
    <w:rsid w:val="00415D58"/>
    <w:rsid w:val="00416B96"/>
    <w:rsid w:val="004232DC"/>
    <w:rsid w:val="004268BE"/>
    <w:rsid w:val="004269E6"/>
    <w:rsid w:val="00431585"/>
    <w:rsid w:val="00434C5D"/>
    <w:rsid w:val="00435A41"/>
    <w:rsid w:val="00441C5D"/>
    <w:rsid w:val="00442A64"/>
    <w:rsid w:val="00447AED"/>
    <w:rsid w:val="004560AC"/>
    <w:rsid w:val="004573AC"/>
    <w:rsid w:val="00471FDF"/>
    <w:rsid w:val="00472ED8"/>
    <w:rsid w:val="00476962"/>
    <w:rsid w:val="00483C8A"/>
    <w:rsid w:val="004844B9"/>
    <w:rsid w:val="00487181"/>
    <w:rsid w:val="00492593"/>
    <w:rsid w:val="004935A8"/>
    <w:rsid w:val="004975E9"/>
    <w:rsid w:val="004A0EE3"/>
    <w:rsid w:val="004A11FD"/>
    <w:rsid w:val="004A1447"/>
    <w:rsid w:val="004A296E"/>
    <w:rsid w:val="004B214B"/>
    <w:rsid w:val="004B4D1D"/>
    <w:rsid w:val="004B56A3"/>
    <w:rsid w:val="004B5A29"/>
    <w:rsid w:val="004B78F7"/>
    <w:rsid w:val="004C042F"/>
    <w:rsid w:val="004C2B9C"/>
    <w:rsid w:val="004C7B37"/>
    <w:rsid w:val="004D2671"/>
    <w:rsid w:val="004E1F8D"/>
    <w:rsid w:val="004E20AA"/>
    <w:rsid w:val="004E6AFE"/>
    <w:rsid w:val="004F1836"/>
    <w:rsid w:val="004F3453"/>
    <w:rsid w:val="004F35A8"/>
    <w:rsid w:val="004F6D04"/>
    <w:rsid w:val="005004AF"/>
    <w:rsid w:val="005041B3"/>
    <w:rsid w:val="005153F6"/>
    <w:rsid w:val="00515C95"/>
    <w:rsid w:val="0052132A"/>
    <w:rsid w:val="00526F22"/>
    <w:rsid w:val="0053189F"/>
    <w:rsid w:val="005351BA"/>
    <w:rsid w:val="005358DA"/>
    <w:rsid w:val="00541BC4"/>
    <w:rsid w:val="00542CCD"/>
    <w:rsid w:val="00544422"/>
    <w:rsid w:val="0055107E"/>
    <w:rsid w:val="00556DF8"/>
    <w:rsid w:val="005578B4"/>
    <w:rsid w:val="00557EE3"/>
    <w:rsid w:val="00567EF9"/>
    <w:rsid w:val="005713F6"/>
    <w:rsid w:val="005760CB"/>
    <w:rsid w:val="005761B6"/>
    <w:rsid w:val="0058056E"/>
    <w:rsid w:val="00581F2D"/>
    <w:rsid w:val="0058275F"/>
    <w:rsid w:val="00591830"/>
    <w:rsid w:val="005950B0"/>
    <w:rsid w:val="005A2FFA"/>
    <w:rsid w:val="005A4765"/>
    <w:rsid w:val="005A62BA"/>
    <w:rsid w:val="005A6C55"/>
    <w:rsid w:val="005B2567"/>
    <w:rsid w:val="005B4A49"/>
    <w:rsid w:val="005B4F4B"/>
    <w:rsid w:val="005B4F6A"/>
    <w:rsid w:val="005B751E"/>
    <w:rsid w:val="005D0743"/>
    <w:rsid w:val="005D2DA5"/>
    <w:rsid w:val="005D44EC"/>
    <w:rsid w:val="005D583F"/>
    <w:rsid w:val="005D62A9"/>
    <w:rsid w:val="005D7134"/>
    <w:rsid w:val="005D7C3C"/>
    <w:rsid w:val="005E308D"/>
    <w:rsid w:val="005E491F"/>
    <w:rsid w:val="005F2238"/>
    <w:rsid w:val="005F326B"/>
    <w:rsid w:val="005F373D"/>
    <w:rsid w:val="005F4AF3"/>
    <w:rsid w:val="005F6F33"/>
    <w:rsid w:val="00601EF4"/>
    <w:rsid w:val="00602F67"/>
    <w:rsid w:val="00606E7C"/>
    <w:rsid w:val="0060772B"/>
    <w:rsid w:val="00612529"/>
    <w:rsid w:val="00612D48"/>
    <w:rsid w:val="00614BAB"/>
    <w:rsid w:val="00624CC1"/>
    <w:rsid w:val="00633F07"/>
    <w:rsid w:val="00634FFD"/>
    <w:rsid w:val="00635A3A"/>
    <w:rsid w:val="00636720"/>
    <w:rsid w:val="00637A4E"/>
    <w:rsid w:val="00641E43"/>
    <w:rsid w:val="0065054B"/>
    <w:rsid w:val="006534C4"/>
    <w:rsid w:val="00656725"/>
    <w:rsid w:val="00657086"/>
    <w:rsid w:val="00657CAF"/>
    <w:rsid w:val="006645E9"/>
    <w:rsid w:val="00665A5C"/>
    <w:rsid w:val="006754D6"/>
    <w:rsid w:val="00676FDC"/>
    <w:rsid w:val="0067707F"/>
    <w:rsid w:val="00677968"/>
    <w:rsid w:val="00680716"/>
    <w:rsid w:val="00680DED"/>
    <w:rsid w:val="00681D29"/>
    <w:rsid w:val="0068222A"/>
    <w:rsid w:val="00685FD0"/>
    <w:rsid w:val="00690989"/>
    <w:rsid w:val="00690E3E"/>
    <w:rsid w:val="00691198"/>
    <w:rsid w:val="00691BFF"/>
    <w:rsid w:val="0069283C"/>
    <w:rsid w:val="00695498"/>
    <w:rsid w:val="006A4F94"/>
    <w:rsid w:val="006A503F"/>
    <w:rsid w:val="006A6F3C"/>
    <w:rsid w:val="006B078D"/>
    <w:rsid w:val="006B15E5"/>
    <w:rsid w:val="006B1893"/>
    <w:rsid w:val="006B27CE"/>
    <w:rsid w:val="006B76E5"/>
    <w:rsid w:val="006D43B9"/>
    <w:rsid w:val="006D7B67"/>
    <w:rsid w:val="006E1724"/>
    <w:rsid w:val="006E2A59"/>
    <w:rsid w:val="006E56F1"/>
    <w:rsid w:val="006F5857"/>
    <w:rsid w:val="006F58A8"/>
    <w:rsid w:val="0070220D"/>
    <w:rsid w:val="00702370"/>
    <w:rsid w:val="007027EA"/>
    <w:rsid w:val="007046E5"/>
    <w:rsid w:val="0070571F"/>
    <w:rsid w:val="00712325"/>
    <w:rsid w:val="00714972"/>
    <w:rsid w:val="00717B0C"/>
    <w:rsid w:val="00720C29"/>
    <w:rsid w:val="007267F5"/>
    <w:rsid w:val="00730FD8"/>
    <w:rsid w:val="007348C3"/>
    <w:rsid w:val="00736156"/>
    <w:rsid w:val="007419A4"/>
    <w:rsid w:val="00742CFF"/>
    <w:rsid w:val="007661EE"/>
    <w:rsid w:val="0077004F"/>
    <w:rsid w:val="00777F50"/>
    <w:rsid w:val="00787703"/>
    <w:rsid w:val="00791C89"/>
    <w:rsid w:val="00791FAE"/>
    <w:rsid w:val="007926A1"/>
    <w:rsid w:val="0079585D"/>
    <w:rsid w:val="007969DA"/>
    <w:rsid w:val="00797406"/>
    <w:rsid w:val="007A34D1"/>
    <w:rsid w:val="007A7B00"/>
    <w:rsid w:val="007B06E5"/>
    <w:rsid w:val="007B212C"/>
    <w:rsid w:val="007B4092"/>
    <w:rsid w:val="007B7F1F"/>
    <w:rsid w:val="007C3322"/>
    <w:rsid w:val="007C52D9"/>
    <w:rsid w:val="007D0778"/>
    <w:rsid w:val="007D2308"/>
    <w:rsid w:val="007D7BB5"/>
    <w:rsid w:val="007E594D"/>
    <w:rsid w:val="007E75DD"/>
    <w:rsid w:val="007F2302"/>
    <w:rsid w:val="007F2951"/>
    <w:rsid w:val="007F756F"/>
    <w:rsid w:val="007F7B27"/>
    <w:rsid w:val="00800002"/>
    <w:rsid w:val="008026D2"/>
    <w:rsid w:val="0081001A"/>
    <w:rsid w:val="00812A93"/>
    <w:rsid w:val="00814815"/>
    <w:rsid w:val="008156E7"/>
    <w:rsid w:val="00824834"/>
    <w:rsid w:val="008342DE"/>
    <w:rsid w:val="00835519"/>
    <w:rsid w:val="00836D1F"/>
    <w:rsid w:val="00840472"/>
    <w:rsid w:val="00843E55"/>
    <w:rsid w:val="008451A8"/>
    <w:rsid w:val="00850AD1"/>
    <w:rsid w:val="0085193D"/>
    <w:rsid w:val="0085232A"/>
    <w:rsid w:val="00857906"/>
    <w:rsid w:val="00862556"/>
    <w:rsid w:val="008627F0"/>
    <w:rsid w:val="00870082"/>
    <w:rsid w:val="00871043"/>
    <w:rsid w:val="008768DB"/>
    <w:rsid w:val="0088171A"/>
    <w:rsid w:val="00881A32"/>
    <w:rsid w:val="00883E0C"/>
    <w:rsid w:val="00886BF9"/>
    <w:rsid w:val="00891534"/>
    <w:rsid w:val="008A118C"/>
    <w:rsid w:val="008A6896"/>
    <w:rsid w:val="008B18CA"/>
    <w:rsid w:val="008B56C6"/>
    <w:rsid w:val="008C00DE"/>
    <w:rsid w:val="008C0E20"/>
    <w:rsid w:val="008C38F6"/>
    <w:rsid w:val="008C39B4"/>
    <w:rsid w:val="008C724A"/>
    <w:rsid w:val="008D39C7"/>
    <w:rsid w:val="008D75A4"/>
    <w:rsid w:val="008E0C54"/>
    <w:rsid w:val="008E162C"/>
    <w:rsid w:val="008F1B97"/>
    <w:rsid w:val="008F50D8"/>
    <w:rsid w:val="008F5B98"/>
    <w:rsid w:val="00900149"/>
    <w:rsid w:val="009007AE"/>
    <w:rsid w:val="00905619"/>
    <w:rsid w:val="00906095"/>
    <w:rsid w:val="009131B4"/>
    <w:rsid w:val="00916333"/>
    <w:rsid w:val="009233F1"/>
    <w:rsid w:val="00925DAA"/>
    <w:rsid w:val="009264D1"/>
    <w:rsid w:val="00933562"/>
    <w:rsid w:val="00934257"/>
    <w:rsid w:val="00937433"/>
    <w:rsid w:val="00940ACC"/>
    <w:rsid w:val="00944505"/>
    <w:rsid w:val="009463E2"/>
    <w:rsid w:val="0094642B"/>
    <w:rsid w:val="00946B96"/>
    <w:rsid w:val="009512B2"/>
    <w:rsid w:val="009524A0"/>
    <w:rsid w:val="0095359D"/>
    <w:rsid w:val="00957678"/>
    <w:rsid w:val="00960335"/>
    <w:rsid w:val="00981F51"/>
    <w:rsid w:val="00986C2E"/>
    <w:rsid w:val="00990F47"/>
    <w:rsid w:val="00992D03"/>
    <w:rsid w:val="009A163A"/>
    <w:rsid w:val="009A1C7B"/>
    <w:rsid w:val="009A3734"/>
    <w:rsid w:val="009A5D20"/>
    <w:rsid w:val="009A6990"/>
    <w:rsid w:val="009B0A76"/>
    <w:rsid w:val="009B58E8"/>
    <w:rsid w:val="009C0A86"/>
    <w:rsid w:val="009C1C65"/>
    <w:rsid w:val="009C2133"/>
    <w:rsid w:val="009C220E"/>
    <w:rsid w:val="009C3134"/>
    <w:rsid w:val="009D036F"/>
    <w:rsid w:val="009D1CAE"/>
    <w:rsid w:val="009D619A"/>
    <w:rsid w:val="009F023A"/>
    <w:rsid w:val="009F44C7"/>
    <w:rsid w:val="009F7B2A"/>
    <w:rsid w:val="00A0317D"/>
    <w:rsid w:val="00A03E02"/>
    <w:rsid w:val="00A04745"/>
    <w:rsid w:val="00A0477D"/>
    <w:rsid w:val="00A07C4C"/>
    <w:rsid w:val="00A14807"/>
    <w:rsid w:val="00A23D5B"/>
    <w:rsid w:val="00A23DCD"/>
    <w:rsid w:val="00A24731"/>
    <w:rsid w:val="00A319D1"/>
    <w:rsid w:val="00A32122"/>
    <w:rsid w:val="00A3524D"/>
    <w:rsid w:val="00A35752"/>
    <w:rsid w:val="00A35CB8"/>
    <w:rsid w:val="00A442B5"/>
    <w:rsid w:val="00A46663"/>
    <w:rsid w:val="00A555D2"/>
    <w:rsid w:val="00A56573"/>
    <w:rsid w:val="00A569EB"/>
    <w:rsid w:val="00A71B2C"/>
    <w:rsid w:val="00A76676"/>
    <w:rsid w:val="00A77978"/>
    <w:rsid w:val="00A814F9"/>
    <w:rsid w:val="00A826C0"/>
    <w:rsid w:val="00A8515B"/>
    <w:rsid w:val="00A87549"/>
    <w:rsid w:val="00A91EE4"/>
    <w:rsid w:val="00A9379F"/>
    <w:rsid w:val="00A94B31"/>
    <w:rsid w:val="00A94EC3"/>
    <w:rsid w:val="00A95E1E"/>
    <w:rsid w:val="00A9749B"/>
    <w:rsid w:val="00A9750E"/>
    <w:rsid w:val="00AA3479"/>
    <w:rsid w:val="00AA448F"/>
    <w:rsid w:val="00AA46A4"/>
    <w:rsid w:val="00AA686F"/>
    <w:rsid w:val="00AA688E"/>
    <w:rsid w:val="00AB29E6"/>
    <w:rsid w:val="00AB3111"/>
    <w:rsid w:val="00AB511A"/>
    <w:rsid w:val="00AC4CA0"/>
    <w:rsid w:val="00AC4D8A"/>
    <w:rsid w:val="00AD1091"/>
    <w:rsid w:val="00AD1866"/>
    <w:rsid w:val="00AD1B10"/>
    <w:rsid w:val="00AD30AD"/>
    <w:rsid w:val="00AE2FEC"/>
    <w:rsid w:val="00AF0C37"/>
    <w:rsid w:val="00AF5A01"/>
    <w:rsid w:val="00AF5A5A"/>
    <w:rsid w:val="00B017A7"/>
    <w:rsid w:val="00B113AF"/>
    <w:rsid w:val="00B24125"/>
    <w:rsid w:val="00B26EDB"/>
    <w:rsid w:val="00B328C2"/>
    <w:rsid w:val="00B34829"/>
    <w:rsid w:val="00B44B0F"/>
    <w:rsid w:val="00B51F20"/>
    <w:rsid w:val="00B60BA6"/>
    <w:rsid w:val="00B64B90"/>
    <w:rsid w:val="00B64F31"/>
    <w:rsid w:val="00B70C48"/>
    <w:rsid w:val="00B71786"/>
    <w:rsid w:val="00B734FF"/>
    <w:rsid w:val="00B74363"/>
    <w:rsid w:val="00B74691"/>
    <w:rsid w:val="00B75175"/>
    <w:rsid w:val="00B848B0"/>
    <w:rsid w:val="00B873E7"/>
    <w:rsid w:val="00B90C61"/>
    <w:rsid w:val="00B91245"/>
    <w:rsid w:val="00B92D12"/>
    <w:rsid w:val="00B943CE"/>
    <w:rsid w:val="00B94EBC"/>
    <w:rsid w:val="00B956E4"/>
    <w:rsid w:val="00B95AC9"/>
    <w:rsid w:val="00BA2ADD"/>
    <w:rsid w:val="00BA72EC"/>
    <w:rsid w:val="00BA7E5B"/>
    <w:rsid w:val="00BB24DC"/>
    <w:rsid w:val="00BC544D"/>
    <w:rsid w:val="00BC6209"/>
    <w:rsid w:val="00BD3D1E"/>
    <w:rsid w:val="00BD648E"/>
    <w:rsid w:val="00BD6E42"/>
    <w:rsid w:val="00BD777D"/>
    <w:rsid w:val="00BE05D1"/>
    <w:rsid w:val="00BE66A8"/>
    <w:rsid w:val="00BE7A33"/>
    <w:rsid w:val="00BF3128"/>
    <w:rsid w:val="00BF505C"/>
    <w:rsid w:val="00BF5E76"/>
    <w:rsid w:val="00C0363A"/>
    <w:rsid w:val="00C06A07"/>
    <w:rsid w:val="00C07BAE"/>
    <w:rsid w:val="00C07CA3"/>
    <w:rsid w:val="00C108DB"/>
    <w:rsid w:val="00C15F43"/>
    <w:rsid w:val="00C21E4B"/>
    <w:rsid w:val="00C23C59"/>
    <w:rsid w:val="00C35363"/>
    <w:rsid w:val="00C37BAF"/>
    <w:rsid w:val="00C409CD"/>
    <w:rsid w:val="00C40F0B"/>
    <w:rsid w:val="00C428F2"/>
    <w:rsid w:val="00C433B5"/>
    <w:rsid w:val="00C44D99"/>
    <w:rsid w:val="00C4784D"/>
    <w:rsid w:val="00C51D35"/>
    <w:rsid w:val="00C54DAC"/>
    <w:rsid w:val="00C63EE8"/>
    <w:rsid w:val="00C64232"/>
    <w:rsid w:val="00C65BD1"/>
    <w:rsid w:val="00C717E4"/>
    <w:rsid w:val="00C73878"/>
    <w:rsid w:val="00C74FA1"/>
    <w:rsid w:val="00C755CF"/>
    <w:rsid w:val="00C75B63"/>
    <w:rsid w:val="00C80BFE"/>
    <w:rsid w:val="00C844C9"/>
    <w:rsid w:val="00C8474E"/>
    <w:rsid w:val="00C94895"/>
    <w:rsid w:val="00C9499E"/>
    <w:rsid w:val="00C94AA6"/>
    <w:rsid w:val="00C97A7B"/>
    <w:rsid w:val="00CA1DBF"/>
    <w:rsid w:val="00CA27DF"/>
    <w:rsid w:val="00CA4382"/>
    <w:rsid w:val="00CB30F8"/>
    <w:rsid w:val="00CB48B4"/>
    <w:rsid w:val="00CC009F"/>
    <w:rsid w:val="00CC1EF5"/>
    <w:rsid w:val="00CC3AD7"/>
    <w:rsid w:val="00CC6F6C"/>
    <w:rsid w:val="00CC7B2C"/>
    <w:rsid w:val="00CD0735"/>
    <w:rsid w:val="00CE046D"/>
    <w:rsid w:val="00CE08E3"/>
    <w:rsid w:val="00CE0B85"/>
    <w:rsid w:val="00CE1B3B"/>
    <w:rsid w:val="00CF41D4"/>
    <w:rsid w:val="00CF5785"/>
    <w:rsid w:val="00CF5A4B"/>
    <w:rsid w:val="00D05ED0"/>
    <w:rsid w:val="00D06BFA"/>
    <w:rsid w:val="00D16AFA"/>
    <w:rsid w:val="00D17928"/>
    <w:rsid w:val="00D21013"/>
    <w:rsid w:val="00D24A79"/>
    <w:rsid w:val="00D27383"/>
    <w:rsid w:val="00D368B3"/>
    <w:rsid w:val="00D36CDA"/>
    <w:rsid w:val="00D467E4"/>
    <w:rsid w:val="00D50090"/>
    <w:rsid w:val="00D50DEC"/>
    <w:rsid w:val="00D52137"/>
    <w:rsid w:val="00D531F9"/>
    <w:rsid w:val="00D55FCD"/>
    <w:rsid w:val="00D656E9"/>
    <w:rsid w:val="00D659D7"/>
    <w:rsid w:val="00D719E4"/>
    <w:rsid w:val="00D75D72"/>
    <w:rsid w:val="00D75DA9"/>
    <w:rsid w:val="00D76FD6"/>
    <w:rsid w:val="00D77A7D"/>
    <w:rsid w:val="00D9130D"/>
    <w:rsid w:val="00D92342"/>
    <w:rsid w:val="00D95E94"/>
    <w:rsid w:val="00DA31B0"/>
    <w:rsid w:val="00DA3FA2"/>
    <w:rsid w:val="00DA4F47"/>
    <w:rsid w:val="00DA4F84"/>
    <w:rsid w:val="00DA7680"/>
    <w:rsid w:val="00DB2199"/>
    <w:rsid w:val="00DB264D"/>
    <w:rsid w:val="00DB739C"/>
    <w:rsid w:val="00DB7DF3"/>
    <w:rsid w:val="00DC08F7"/>
    <w:rsid w:val="00DC168C"/>
    <w:rsid w:val="00DC3C15"/>
    <w:rsid w:val="00DC3D9C"/>
    <w:rsid w:val="00DC3F1F"/>
    <w:rsid w:val="00DD5B0B"/>
    <w:rsid w:val="00DF2FBD"/>
    <w:rsid w:val="00DF7E4C"/>
    <w:rsid w:val="00E0439E"/>
    <w:rsid w:val="00E054C0"/>
    <w:rsid w:val="00E05AB1"/>
    <w:rsid w:val="00E07A32"/>
    <w:rsid w:val="00E10E1B"/>
    <w:rsid w:val="00E11C8E"/>
    <w:rsid w:val="00E12B69"/>
    <w:rsid w:val="00E15E98"/>
    <w:rsid w:val="00E17DD3"/>
    <w:rsid w:val="00E33FEF"/>
    <w:rsid w:val="00E3550E"/>
    <w:rsid w:val="00E40C39"/>
    <w:rsid w:val="00E42025"/>
    <w:rsid w:val="00E432EE"/>
    <w:rsid w:val="00E51E1F"/>
    <w:rsid w:val="00E60B43"/>
    <w:rsid w:val="00E6638F"/>
    <w:rsid w:val="00E66B55"/>
    <w:rsid w:val="00E702AD"/>
    <w:rsid w:val="00E73031"/>
    <w:rsid w:val="00E74C6B"/>
    <w:rsid w:val="00E8218F"/>
    <w:rsid w:val="00E85211"/>
    <w:rsid w:val="00E93A65"/>
    <w:rsid w:val="00E95572"/>
    <w:rsid w:val="00E97A61"/>
    <w:rsid w:val="00EA3A29"/>
    <w:rsid w:val="00EA460B"/>
    <w:rsid w:val="00EA4A22"/>
    <w:rsid w:val="00EA562E"/>
    <w:rsid w:val="00EA5806"/>
    <w:rsid w:val="00EA6F29"/>
    <w:rsid w:val="00EB1EDE"/>
    <w:rsid w:val="00EB5828"/>
    <w:rsid w:val="00EB7547"/>
    <w:rsid w:val="00EC0CDA"/>
    <w:rsid w:val="00ED2010"/>
    <w:rsid w:val="00ED32CB"/>
    <w:rsid w:val="00ED34D0"/>
    <w:rsid w:val="00ED46B0"/>
    <w:rsid w:val="00ED4D8D"/>
    <w:rsid w:val="00ED6DE7"/>
    <w:rsid w:val="00EE0CD0"/>
    <w:rsid w:val="00EE3555"/>
    <w:rsid w:val="00EF525E"/>
    <w:rsid w:val="00EF5FF3"/>
    <w:rsid w:val="00EF60D3"/>
    <w:rsid w:val="00EF7B48"/>
    <w:rsid w:val="00F00EFA"/>
    <w:rsid w:val="00F03F29"/>
    <w:rsid w:val="00F04536"/>
    <w:rsid w:val="00F06860"/>
    <w:rsid w:val="00F1079E"/>
    <w:rsid w:val="00F10F0E"/>
    <w:rsid w:val="00F12723"/>
    <w:rsid w:val="00F12EDD"/>
    <w:rsid w:val="00F17424"/>
    <w:rsid w:val="00F21556"/>
    <w:rsid w:val="00F21931"/>
    <w:rsid w:val="00F2276B"/>
    <w:rsid w:val="00F24565"/>
    <w:rsid w:val="00F33721"/>
    <w:rsid w:val="00F37928"/>
    <w:rsid w:val="00F42F46"/>
    <w:rsid w:val="00F43688"/>
    <w:rsid w:val="00F44519"/>
    <w:rsid w:val="00F44A3F"/>
    <w:rsid w:val="00F5464E"/>
    <w:rsid w:val="00F60E5A"/>
    <w:rsid w:val="00F62C07"/>
    <w:rsid w:val="00F62DB0"/>
    <w:rsid w:val="00F62E16"/>
    <w:rsid w:val="00F63086"/>
    <w:rsid w:val="00F6439B"/>
    <w:rsid w:val="00F73DAC"/>
    <w:rsid w:val="00F74236"/>
    <w:rsid w:val="00F767EA"/>
    <w:rsid w:val="00F771D9"/>
    <w:rsid w:val="00F827F7"/>
    <w:rsid w:val="00F843C0"/>
    <w:rsid w:val="00F95A13"/>
    <w:rsid w:val="00FA03F6"/>
    <w:rsid w:val="00FA0554"/>
    <w:rsid w:val="00FA4D9F"/>
    <w:rsid w:val="00FA6E5C"/>
    <w:rsid w:val="00FA7684"/>
    <w:rsid w:val="00FB0F5A"/>
    <w:rsid w:val="00FB3A2D"/>
    <w:rsid w:val="00FB3C24"/>
    <w:rsid w:val="00FB4C5D"/>
    <w:rsid w:val="00FB7421"/>
    <w:rsid w:val="00FC25B9"/>
    <w:rsid w:val="00FD2BD7"/>
    <w:rsid w:val="00FE1C7C"/>
    <w:rsid w:val="00FE5EC1"/>
    <w:rsid w:val="00FE63C6"/>
    <w:rsid w:val="00FF0EE2"/>
    <w:rsid w:val="00FF11F3"/>
    <w:rsid w:val="00FF5179"/>
    <w:rsid w:val="00FF78B7"/>
    <w:rsid w:val="00FF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AA4465"/>
  <w15:chartTrackingRefBased/>
  <w15:docId w15:val="{BB9F5994-F5F4-4BBF-95C1-A96211E0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prastasis">
    <w:name w:val="Normal"/>
    <w:qFormat/>
    <w:rPr>
      <w:lang w:eastAsia="en-US"/>
    </w:rPr>
  </w:style>
  <w:style w:type="paragraph" w:styleId="Antrat1">
    <w:name w:val="heading 1"/>
    <w:basedOn w:val="prastasis"/>
    <w:next w:val="prastasis"/>
    <w:link w:val="Antrat1Diagrama"/>
    <w:qFormat/>
    <w:rsid w:val="008342DE"/>
    <w:pPr>
      <w:keepNext/>
      <w:jc w:val="center"/>
      <w:outlineLvl w:val="0"/>
    </w:pPr>
    <w:rPr>
      <w:rFonts w:ascii="HelveticaLT" w:hAnsi="HelveticaLT"/>
      <w:caps/>
      <w:sz w:val="32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Institucija">
    <w:name w:val="Institucija"/>
    <w:basedOn w:val="prastasis"/>
    <w:pPr>
      <w:jc w:val="center"/>
    </w:pPr>
    <w:rPr>
      <w:caps/>
    </w:rPr>
  </w:style>
  <w:style w:type="paragraph" w:customStyle="1" w:styleId="Teissaktoris">
    <w:name w:val="Teisës akto rûðis"/>
    <w:basedOn w:val="prastasis"/>
    <w:pPr>
      <w:jc w:val="center"/>
    </w:pPr>
    <w:rPr>
      <w:b/>
      <w:caps/>
    </w:rPr>
  </w:style>
  <w:style w:type="paragraph" w:customStyle="1" w:styleId="Antrat">
    <w:name w:val="Antraðtë"/>
    <w:basedOn w:val="prastasis"/>
    <w:next w:val="prastasis"/>
  </w:style>
  <w:style w:type="paragraph" w:styleId="Antrats">
    <w:name w:val="header"/>
    <w:basedOn w:val="prastasis"/>
    <w:pPr>
      <w:tabs>
        <w:tab w:val="center" w:pos="4320"/>
        <w:tab w:val="right" w:pos="8640"/>
      </w:tabs>
    </w:pPr>
  </w:style>
  <w:style w:type="character" w:styleId="Puslapionumeris">
    <w:name w:val="page number"/>
    <w:basedOn w:val="Numatytasispastraiposriftas"/>
  </w:style>
  <w:style w:type="paragraph" w:styleId="Porat">
    <w:name w:val="footer"/>
    <w:basedOn w:val="prastasis"/>
    <w:pPr>
      <w:tabs>
        <w:tab w:val="center" w:pos="4320"/>
        <w:tab w:val="right" w:pos="8640"/>
      </w:tabs>
    </w:pPr>
  </w:style>
  <w:style w:type="paragraph" w:customStyle="1" w:styleId="Pareigos">
    <w:name w:val="Pareigos"/>
    <w:basedOn w:val="prastasis"/>
    <w:next w:val="prastasis"/>
    <w:pPr>
      <w:tabs>
        <w:tab w:val="right" w:pos="9639"/>
      </w:tabs>
    </w:pPr>
  </w:style>
  <w:style w:type="paragraph" w:customStyle="1" w:styleId="Preformatted">
    <w:name w:val="Preformatted"/>
    <w:basedOn w:val="prastasis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character" w:customStyle="1" w:styleId="Typewriter">
    <w:name w:val="Typewriter"/>
    <w:rPr>
      <w:rFonts w:ascii="Courier New" w:hAnsi="Courier New"/>
      <w:sz w:val="20"/>
    </w:rPr>
  </w:style>
  <w:style w:type="paragraph" w:styleId="Pagrindiniotekstotrauka">
    <w:name w:val="Body Text Indent"/>
    <w:basedOn w:val="prastasis"/>
    <w:pPr>
      <w:ind w:firstLine="720"/>
      <w:jc w:val="both"/>
    </w:pPr>
    <w:rPr>
      <w:sz w:val="24"/>
    </w:rPr>
  </w:style>
  <w:style w:type="paragraph" w:styleId="Pagrindinistekstas">
    <w:name w:val="Body Text"/>
    <w:basedOn w:val="prastasis"/>
    <w:pPr>
      <w:widowControl w:val="0"/>
      <w:jc w:val="both"/>
    </w:pPr>
    <w:rPr>
      <w:rFonts w:ascii="TimesLT" w:hAnsi="TimesLT"/>
      <w:sz w:val="24"/>
    </w:rPr>
  </w:style>
  <w:style w:type="paragraph" w:customStyle="1" w:styleId="Blockquote">
    <w:name w:val="Blockquote"/>
    <w:basedOn w:val="prastasis"/>
    <w:pPr>
      <w:widowControl w:val="0"/>
      <w:spacing w:before="100" w:after="100"/>
      <w:ind w:left="360" w:right="360"/>
    </w:pPr>
    <w:rPr>
      <w:snapToGrid w:val="0"/>
      <w:sz w:val="24"/>
    </w:rPr>
  </w:style>
  <w:style w:type="character" w:styleId="Hipersaitas">
    <w:name w:val="Hyperlink"/>
    <w:rPr>
      <w:color w:val="008080"/>
      <w:u w:val="single"/>
    </w:rPr>
  </w:style>
  <w:style w:type="paragraph" w:styleId="Pagrindiniotekstotrauka2">
    <w:name w:val="Body Text Indent 2"/>
    <w:basedOn w:val="prastasis"/>
    <w:pPr>
      <w:ind w:firstLine="720"/>
    </w:pPr>
    <w:rPr>
      <w:sz w:val="24"/>
    </w:rPr>
  </w:style>
  <w:style w:type="character" w:styleId="Perirtashipersaitas">
    <w:name w:val="FollowedHyperlink"/>
    <w:rPr>
      <w:color w:val="800080"/>
      <w:u w:val="single"/>
    </w:rPr>
  </w:style>
  <w:style w:type="character" w:customStyle="1" w:styleId="typewriter0">
    <w:name w:val="typewriter"/>
    <w:basedOn w:val="Numatytasispastraiposriftas"/>
  </w:style>
  <w:style w:type="paragraph" w:styleId="Pataisymai">
    <w:name w:val="Revision"/>
    <w:hidden/>
    <w:uiPriority w:val="99"/>
    <w:semiHidden/>
    <w:rsid w:val="00C428F2"/>
    <w:rPr>
      <w:lang w:eastAsia="en-US"/>
    </w:rPr>
  </w:style>
  <w:style w:type="character" w:customStyle="1" w:styleId="Antrat1Diagrama">
    <w:name w:val="Antraštė 1 Diagrama"/>
    <w:link w:val="Antrat1"/>
    <w:rsid w:val="008342DE"/>
    <w:rPr>
      <w:rFonts w:ascii="HelveticaLT" w:hAnsi="HelveticaLT"/>
      <w:caps/>
      <w:sz w:val="32"/>
    </w:rPr>
  </w:style>
  <w:style w:type="paragraph" w:styleId="Sraopastraipa">
    <w:name w:val="List Paragraph"/>
    <w:basedOn w:val="prastasis"/>
    <w:uiPriority w:val="34"/>
    <w:qFormat/>
    <w:rsid w:val="00C54DAC"/>
    <w:pPr>
      <w:ind w:left="1296"/>
    </w:pPr>
  </w:style>
  <w:style w:type="character" w:customStyle="1" w:styleId="eop">
    <w:name w:val="eop"/>
    <w:basedOn w:val="Numatytasispastraiposriftas"/>
    <w:rsid w:val="00C65BD1"/>
  </w:style>
  <w:style w:type="character" w:customStyle="1" w:styleId="cf01">
    <w:name w:val="cf01"/>
    <w:rsid w:val="00C717E4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5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10" Type="http://schemas.openxmlformats.org/officeDocument/2006/relationships/fontTable" Target="fontTable.xml"/>
  <Relationship Id="rId11" Type="http://schemas.openxmlformats.org/officeDocument/2006/relationships/theme" Target="theme/theme1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settings.xml.rels><?xml version="1.0" encoding="UTF-8"?>

<Relationships xmlns="http://schemas.openxmlformats.org/package/2006/relationships">
  <Relationship Id="rId1" Type="http://schemas.openxmlformats.org/officeDocument/2006/relationships/attachedTemplate" TargetMode="External" Target="file:///D:/Program%20Files/Microsoft%20Office/Templates/JURID.DOT"/>
</Relationships>
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JURID.DOT</Template>
  <TotalTime>1383</TotalTime>
  <Pages>1</Pages>
  <Words>704</Words>
  <Characters>402</Characters>
  <Application>Microsoft Office Word</Application>
  <DocSecurity>0</DocSecurity>
  <Lines>3</Lines>
  <Paragraphs>2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LR Seimas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2022-06-03T07:51:00Z</dcterms:created>
  <dc:creator>DULEVIČIŪTĖ-AKIMOVIENĖ, Akvilė</dc:creator>
  <lastModifiedBy>Renata Adomaitytė-Šliogerienė</lastModifiedBy>
  <lastPrinted>2001-06-11T12:09:00Z</lastPrinted>
  <dcterms:modified xsi:type="dcterms:W3CDTF">2024-11-25T12:20:00Z</dcterms:modified>
  <revision>719</revision>
</coreProperties>
</file>