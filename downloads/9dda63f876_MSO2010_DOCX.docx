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w="http://schemas.openxmlformats.org/wordprocessingml/2006/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D39C5F" w14:textId="77777777" w:rsidR="00A07C4C" w:rsidRPr="00897CCC" w:rsidRDefault="00A07C4C" w:rsidP="008A4410">
      <w:pPr>
        <w:pStyle w:val="Preformatted"/>
        <w:jc w:val="center"/>
        <w:rPr>
          <w:rFonts w:ascii="Times New Roman" w:hAnsi="Times New Roman"/>
          <w:b/>
          <w:caps/>
          <w:sz w:val="24"/>
          <w:szCs w:val="24"/>
        </w:rPr>
      </w:pPr>
      <w:r w:rsidRPr="00897CCC">
        <w:rPr>
          <w:rFonts w:ascii="Times New Roman" w:hAnsi="Times New Roman"/>
          <w:b/>
          <w:caps/>
          <w:sz w:val="24"/>
          <w:szCs w:val="24"/>
        </w:rPr>
        <w:t xml:space="preserve">LIETUVOS RESPUBLIKOS </w:t>
      </w:r>
      <w:r w:rsidR="00F03F29" w:rsidRPr="00897CCC">
        <w:rPr>
          <w:rFonts w:ascii="Times New Roman" w:hAnsi="Times New Roman"/>
          <w:b/>
          <w:caps/>
          <w:sz w:val="24"/>
          <w:szCs w:val="24"/>
        </w:rPr>
        <w:t>VYRIAUSYBĖS</w:t>
      </w:r>
      <w:r w:rsidRPr="00897CCC">
        <w:rPr>
          <w:rFonts w:ascii="Times New Roman" w:hAnsi="Times New Roman"/>
          <w:b/>
          <w:caps/>
          <w:sz w:val="24"/>
          <w:szCs w:val="24"/>
        </w:rPr>
        <w:t xml:space="preserve"> KANCELIARIJ</w:t>
      </w:r>
      <w:r w:rsidR="00114CF3" w:rsidRPr="00897CCC">
        <w:rPr>
          <w:rFonts w:ascii="Times New Roman" w:hAnsi="Times New Roman"/>
          <w:b/>
          <w:caps/>
          <w:sz w:val="24"/>
          <w:szCs w:val="24"/>
        </w:rPr>
        <w:t>A</w:t>
      </w:r>
    </w:p>
    <w:p w14:paraId="4122AB93" w14:textId="775CFE38" w:rsidR="00AA114E" w:rsidRPr="00897CCC" w:rsidRDefault="00BD4DD4" w:rsidP="008A4410">
      <w:pPr>
        <w:pStyle w:val="Preformatted"/>
        <w:jc w:val="center"/>
        <w:rPr>
          <w:rFonts w:ascii="Times New Roman" w:hAnsi="Times New Roman"/>
          <w:b/>
          <w:caps/>
          <w:sz w:val="24"/>
          <w:szCs w:val="24"/>
        </w:rPr>
      </w:pPr>
      <w:r w:rsidRPr="00897CCC">
        <w:rPr>
          <w:rFonts w:ascii="Times New Roman" w:hAnsi="Times New Roman"/>
          <w:b/>
          <w:caps/>
          <w:sz w:val="24"/>
          <w:szCs w:val="24"/>
        </w:rPr>
        <w:t xml:space="preserve">TEISĖS </w:t>
      </w:r>
      <w:r w:rsidR="00CD14C9" w:rsidRPr="00897CCC">
        <w:rPr>
          <w:rFonts w:ascii="Times New Roman" w:hAnsi="Times New Roman"/>
          <w:b/>
          <w:caps/>
          <w:sz w:val="24"/>
          <w:szCs w:val="24"/>
        </w:rPr>
        <w:t>GRUPĖ</w:t>
      </w:r>
    </w:p>
    <w:p w14:paraId="6A1CEFAE" w14:textId="77777777" w:rsidR="003A33DF" w:rsidRPr="00897CCC" w:rsidRDefault="003A33DF" w:rsidP="00612D48">
      <w:pPr>
        <w:pStyle w:val="Preformatted"/>
        <w:spacing w:line="360" w:lineRule="auto"/>
        <w:jc w:val="center"/>
        <w:rPr>
          <w:rFonts w:ascii="Times New Roman" w:hAnsi="Times New Roman"/>
          <w:b/>
          <w:caps/>
        </w:rPr>
      </w:pPr>
    </w:p>
    <w:p w14:paraId="7323D8C6" w14:textId="77777777" w:rsidR="00A07C4C" w:rsidRPr="00897CCC" w:rsidRDefault="00A07C4C" w:rsidP="00612D48">
      <w:pPr>
        <w:pStyle w:val="Preformatted"/>
        <w:spacing w:line="360" w:lineRule="auto"/>
        <w:jc w:val="center"/>
        <w:rPr>
          <w:rFonts w:ascii="Times New Roman" w:hAnsi="Times New Roman"/>
          <w:b/>
          <w:sz w:val="24"/>
        </w:rPr>
      </w:pPr>
      <w:r w:rsidRPr="00897CCC">
        <w:rPr>
          <w:rFonts w:ascii="Times New Roman" w:hAnsi="Times New Roman"/>
          <w:b/>
          <w:sz w:val="24"/>
        </w:rPr>
        <w:t>IŠVADA</w:t>
      </w:r>
    </w:p>
    <w:p w14:paraId="62F251E2" w14:textId="712FA16E" w:rsidR="0035093C" w:rsidRDefault="001D1FFB" w:rsidP="001A5B1C">
      <w:pPr>
        <w:pStyle w:val="Antraste"/>
        <w:rPr>
          <w:bCs/>
        </w:rPr>
      </w:pPr>
      <w:r>
        <w:rPr>
          <w:bCs/>
        </w:rPr>
        <w:t xml:space="preserve">dėl </w:t>
      </w:r>
      <w:r w:rsidR="0035093C" w:rsidRPr="0035093C">
        <w:rPr>
          <w:bCs/>
        </w:rPr>
        <w:t xml:space="preserve">LIETUVOS RESPUBLIKOS </w:t>
      </w:r>
      <w:r w:rsidR="00F61BF2" w:rsidRPr="00C51EB3">
        <w:rPr>
          <w:bCs/>
        </w:rPr>
        <w:t>vyriausybės nutarimo „</w:t>
      </w:r>
      <w:r w:rsidR="000A1DED" w:rsidRPr="000A1DED">
        <w:rPr>
          <w:bCs/>
        </w:rPr>
        <w:t>DĖL LIETUVOS RESPUBLIKOS STATYBOS ĮSTATYMO NR. I-1240 1, 2, 3, 4, 5, 6, 11-1, 12, 14, 15, 17, 18, 22, 24, 26, 27, 27-1, 28, 34, 37, 39, 47, 49, 51, 52-1, 53, 55, 56, 57, 59 STRAIPSNIŲ, ŠEŠTOJO SKIRSNIO PAVADINIMO, 1 PRIEDO PAKEITIMO IR ĮSTATYMO PAPILDYMO 11-2, 27-2, 68 STRAIPSNIAIS ĮSTATYMO NR. XIV-2413 18 STRAIPSNIO PAKEITIMO ĮSTATYMO PROJEKTO NR. XIVP-3923(2)</w:t>
      </w:r>
      <w:r w:rsidR="00F61BF2">
        <w:rPr>
          <w:bCs/>
        </w:rPr>
        <w:t xml:space="preserve">“ </w:t>
      </w:r>
      <w:r w:rsidR="002F5014">
        <w:rPr>
          <w:bCs/>
        </w:rPr>
        <w:t>projekto</w:t>
      </w:r>
    </w:p>
    <w:p w14:paraId="6B78BE93" w14:textId="166AF8A7" w:rsidR="00087AC1" w:rsidRPr="00E92682" w:rsidRDefault="00087AC1" w:rsidP="0035093C">
      <w:pPr>
        <w:pStyle w:val="Antraste"/>
      </w:pPr>
      <w:r w:rsidRPr="00E92682">
        <w:t>(toliau</w:t>
      </w:r>
      <w:r w:rsidR="009A12EA">
        <w:t xml:space="preserve">  </w:t>
      </w:r>
      <w:r w:rsidRPr="00E92682">
        <w:t>– projekta</w:t>
      </w:r>
      <w:r w:rsidR="0035093C">
        <w:t>s</w:t>
      </w:r>
      <w:r w:rsidRPr="00E92682">
        <w:t>)</w:t>
      </w:r>
    </w:p>
    <w:p w14:paraId="375E3449" w14:textId="6EB9501D" w:rsidR="00CD1E52" w:rsidRPr="00CD1E52" w:rsidRDefault="00CD1E52" w:rsidP="00CD1E52">
      <w:pPr>
        <w:pStyle w:val="Antraste"/>
        <w:rPr>
          <w:lang w:val="en-GB"/>
        </w:rPr>
      </w:pPr>
      <w:r w:rsidRPr="00545F87">
        <w:t xml:space="preserve">(TAP Nr. </w:t>
      </w:r>
      <w:r w:rsidR="00AC0FF7" w:rsidRPr="00545F87">
        <w:t>TAP-</w:t>
      </w:r>
      <w:r w:rsidR="00EB4036" w:rsidRPr="00545F87">
        <w:t>2</w:t>
      </w:r>
      <w:r w:rsidR="007316F8">
        <w:t>4-</w:t>
      </w:r>
      <w:r w:rsidR="00D74B58">
        <w:t>1539</w:t>
      </w:r>
      <w:r w:rsidRPr="00545F87">
        <w:t xml:space="preserve">) (TAIS NR. </w:t>
      </w:r>
      <w:r w:rsidR="00AC0FF7" w:rsidRPr="00545F87">
        <w:t>2</w:t>
      </w:r>
      <w:r w:rsidR="007316F8">
        <w:t>4-</w:t>
      </w:r>
      <w:r w:rsidR="00365DA3">
        <w:t>1</w:t>
      </w:r>
      <w:r w:rsidR="00D74B58">
        <w:t>7328</w:t>
      </w:r>
      <w:r w:rsidR="00EB4036" w:rsidRPr="00545F87">
        <w:t>(</w:t>
      </w:r>
      <w:r w:rsidR="00365DA3">
        <w:t>2</w:t>
      </w:r>
      <w:r w:rsidR="00EB4036" w:rsidRPr="00545F87">
        <w:t>)</w:t>
      </w:r>
      <w:r w:rsidR="00163178" w:rsidRPr="00545F87">
        <w:t>)</w:t>
      </w:r>
    </w:p>
    <w:p w14:paraId="1E8B6278" w14:textId="77777777" w:rsidR="004C68BB" w:rsidRPr="00897CCC" w:rsidRDefault="004C68BB" w:rsidP="00C43305">
      <w:pPr>
        <w:pStyle w:val="Antraste"/>
        <w:rPr>
          <w:sz w:val="16"/>
          <w:szCs w:val="16"/>
        </w:rPr>
      </w:pPr>
    </w:p>
    <w:tbl>
      <w:tblPr>
        <w:tblStyle w:val="TableGrid"/>
        <w:tblW w:w="0" w:type="auto"/>
        <w:tblInd w:w="2518" w:type="dxa"/>
        <w:tblLook w:val="04A0" w:firstRow="1" w:lastRow="0" w:firstColumn="1" w:lastColumn="0" w:noHBand="0" w:noVBand="1"/>
      </w:tblPr>
      <w:tblGrid>
        <w:gridCol w:w="4820"/>
      </w:tblGrid>
      <w:tr w:rsidR="00A15F3A" w:rsidRPr="00897CCC" w14:paraId="41DC0C7C" w14:textId="77777777" w:rsidTr="00A15F3A">
        <w:tc>
          <w:tcPr>
            <w:tcW w:w="4820" w:type="dxa"/>
            <w:tcBorders>
              <w:top w:val="nil"/>
              <w:left w:val="nil"/>
              <w:bottom w:val="nil"/>
              <w:right w:val="nil"/>
            </w:tcBorders>
          </w:tcPr>
          <w:p w14:paraId="60268C2A" w14:textId="77777777" w:rsidR="00A15F3A" w:rsidRPr="00897CCC" w:rsidRDefault="00000000" w:rsidP="002643F4">
            <w:pPr>
              <w:pStyle w:val="Preformatted"/>
              <w:spacing w:before="60" w:after="60"/>
              <w:jc w:val="center"/>
              <w:rPr>
                <w:rFonts w:ascii="Times New Roman" w:hAnsi="Times New Roman"/>
                <w:sz w:val="24"/>
              </w:rPr>
            </w:pPr>
            <w:r>
              <w:t/>
            </w:r>
            <w:r w:rsidR="00A15F3A" w:rsidRPr="00897CCC">
              <w:rPr>
                <w:rFonts w:ascii="Times New Roman" w:hAnsi="Times New Roman"/>
                <w:sz w:val="24"/>
              </w:rPr>
              <w:t xml:space="preserve"> Nr.</w:t>
            </w:r>
            <w:r>
              <w:t/>
            </w:r>
            <w:r w:rsidR="00A15F3A" w:rsidRPr="00897CCC">
              <w:rPr>
                <w:rFonts w:ascii="Times New Roman" w:hAnsi="Times New Roman"/>
                <w:sz w:val="24"/>
              </w:rPr>
              <w:t xml:space="preserve">  </w:t>
            </w:r>
          </w:p>
        </w:tc>
      </w:tr>
    </w:tbl>
    <w:p w14:paraId="31D7DA19" w14:textId="77777777" w:rsidR="00016F71" w:rsidRPr="00897CCC" w:rsidRDefault="00016F71" w:rsidP="00A70910">
      <w:pPr>
        <w:pStyle w:val="Preformatted"/>
        <w:spacing w:before="120" w:line="360" w:lineRule="auto"/>
        <w:jc w:val="center"/>
        <w:rPr>
          <w:rFonts w:ascii="Times New Roman" w:hAnsi="Times New Roman"/>
          <w:sz w:val="24"/>
        </w:rPr>
      </w:pPr>
      <w:r w:rsidRPr="00897CCC">
        <w:rPr>
          <w:rFonts w:ascii="Times New Roman" w:hAnsi="Times New Roman"/>
          <w:sz w:val="24"/>
        </w:rPr>
        <w:t>Vilnius</w:t>
      </w:r>
    </w:p>
    <w:p w14:paraId="40D6BDE2" w14:textId="77777777" w:rsidR="008D61D3" w:rsidRPr="00897CCC" w:rsidRDefault="008D61D3" w:rsidP="001248A5">
      <w:pPr>
        <w:pStyle w:val="Preformatted"/>
        <w:spacing w:line="360" w:lineRule="auto"/>
        <w:jc w:val="both"/>
        <w:rPr>
          <w:rFonts w:ascii="Times New Roman" w:hAnsi="Times New Roman"/>
          <w:sz w:val="16"/>
          <w:szCs w:val="16"/>
        </w:rPr>
      </w:pPr>
    </w:p>
    <w:p w14:paraId="4A6747A4" w14:textId="1768AE41" w:rsidR="004F17C7" w:rsidRDefault="00D87309" w:rsidP="00AC6D94">
      <w:pPr>
        <w:tabs>
          <w:tab w:val="left" w:pos="0"/>
          <w:tab w:val="left" w:pos="959"/>
          <w:tab w:val="left" w:pos="1918"/>
          <w:tab w:val="left" w:pos="2877"/>
          <w:tab w:val="left" w:pos="3836"/>
          <w:tab w:val="left" w:pos="4795"/>
          <w:tab w:val="left" w:pos="5754"/>
          <w:tab w:val="left" w:pos="6713"/>
          <w:tab w:val="left" w:pos="7672"/>
          <w:tab w:val="left" w:pos="8631"/>
          <w:tab w:val="left" w:pos="9590"/>
        </w:tabs>
        <w:snapToGrid w:val="0"/>
        <w:spacing w:line="360" w:lineRule="auto"/>
        <w:jc w:val="both"/>
        <w:rPr>
          <w:sz w:val="24"/>
        </w:rPr>
      </w:pPr>
      <w:r w:rsidRPr="00897CCC">
        <w:rPr>
          <w:sz w:val="24"/>
        </w:rPr>
        <w:tab/>
      </w:r>
      <w:r w:rsidR="004F17C7" w:rsidRPr="004F17C7">
        <w:rPr>
          <w:sz w:val="24"/>
        </w:rPr>
        <w:t xml:space="preserve">Įvertinę Projekto atitiktį įstatymams, Vyriausybės nutarimams bei teisės technikos reikalavimams, </w:t>
      </w:r>
      <w:r w:rsidR="00B37214">
        <w:rPr>
          <w:sz w:val="24"/>
        </w:rPr>
        <w:t>teikiame šias pastabas ir pasiūlymus:</w:t>
      </w:r>
    </w:p>
    <w:p w14:paraId="1D63421C" w14:textId="25DF2028" w:rsidR="00F306A2" w:rsidRDefault="00C31908" w:rsidP="009B40D3">
      <w:pPr>
        <w:pStyle w:val="ListParagraph"/>
        <w:numPr>
          <w:ilvl w:val="0"/>
          <w:numId w:val="13"/>
        </w:numPr>
        <w:tabs>
          <w:tab w:val="left" w:pos="0"/>
          <w:tab w:val="left" w:pos="959"/>
          <w:tab w:val="left" w:pos="1918"/>
          <w:tab w:val="left" w:pos="2877"/>
          <w:tab w:val="left" w:pos="3836"/>
          <w:tab w:val="left" w:pos="4795"/>
          <w:tab w:val="left" w:pos="5754"/>
          <w:tab w:val="left" w:pos="6713"/>
          <w:tab w:val="left" w:pos="7672"/>
          <w:tab w:val="left" w:pos="8631"/>
          <w:tab w:val="left" w:pos="9590"/>
        </w:tabs>
        <w:snapToGrid w:val="0"/>
        <w:spacing w:line="360" w:lineRule="auto"/>
        <w:jc w:val="both"/>
        <w:rPr>
          <w:sz w:val="24"/>
        </w:rPr>
      </w:pPr>
      <w:r w:rsidRPr="009B40D3">
        <w:rPr>
          <w:sz w:val="24"/>
        </w:rPr>
        <w:t xml:space="preserve"> </w:t>
      </w:r>
      <w:r w:rsidR="00A40663" w:rsidRPr="00A40663">
        <w:rPr>
          <w:sz w:val="24"/>
        </w:rPr>
        <w:t>Vyriausybės nutarime nepritarimo teisiniai argumentai ir motyvai dėl Seime svarstomo įstatymo projekto turėtų dėstomi nuo svarbiausio. Abejotina, ar Projekto 1 punkte nurodomas argumentas galėtų būti laikytinas svarbiausiu (esmingiausiu) nepritarimo motyvu.</w:t>
      </w:r>
      <w:r w:rsidR="00A40663">
        <w:rPr>
          <w:sz w:val="24"/>
        </w:rPr>
        <w:t xml:space="preserve"> Dėl nurodytos priežasties siūlytina arba šį punktą nukelti į apačią, arba jo atsisakyti.</w:t>
      </w:r>
    </w:p>
    <w:p w14:paraId="768316DC" w14:textId="0AB78F67" w:rsidR="00A40663" w:rsidRDefault="00A40663" w:rsidP="009B40D3">
      <w:pPr>
        <w:pStyle w:val="ListParagraph"/>
        <w:numPr>
          <w:ilvl w:val="0"/>
          <w:numId w:val="13"/>
        </w:numPr>
        <w:tabs>
          <w:tab w:val="left" w:pos="0"/>
          <w:tab w:val="left" w:pos="959"/>
          <w:tab w:val="left" w:pos="1918"/>
          <w:tab w:val="left" w:pos="2877"/>
          <w:tab w:val="left" w:pos="3836"/>
          <w:tab w:val="left" w:pos="4795"/>
          <w:tab w:val="left" w:pos="5754"/>
          <w:tab w:val="left" w:pos="6713"/>
          <w:tab w:val="left" w:pos="7672"/>
          <w:tab w:val="left" w:pos="8631"/>
          <w:tab w:val="left" w:pos="9590"/>
        </w:tabs>
        <w:snapToGrid w:val="0"/>
        <w:spacing w:line="360" w:lineRule="auto"/>
        <w:jc w:val="both"/>
        <w:rPr>
          <w:sz w:val="24"/>
        </w:rPr>
      </w:pPr>
      <w:r>
        <w:rPr>
          <w:sz w:val="24"/>
        </w:rPr>
        <w:t>Projekto 2 punkte formuluotė „</w:t>
      </w:r>
      <w:r w:rsidRPr="00A40663">
        <w:rPr>
          <w:i/>
          <w:iCs/>
          <w:sz w:val="24"/>
        </w:rPr>
        <w:t>ir sprendžiant Valstybinės teritorijų planavimo ir statybos inspekcijos prie Aplinkos ministerijos resursų paskirstymo priežiūros procese pagrįstumą</w:t>
      </w:r>
      <w:r>
        <w:rPr>
          <w:sz w:val="24"/>
        </w:rPr>
        <w:t xml:space="preserve">“  yra neaiški ir dalinai nekorektiška, nes atitinkamo teisinio reguliavimo pagrįstumas negali būti paneigiamas ir atmetamas </w:t>
      </w:r>
      <w:r w:rsidR="00A2026D">
        <w:rPr>
          <w:sz w:val="24"/>
        </w:rPr>
        <w:t xml:space="preserve">remiantis bendro pobūdžio teiginiu apie </w:t>
      </w:r>
      <w:r>
        <w:rPr>
          <w:sz w:val="24"/>
        </w:rPr>
        <w:t>institucijos darbo krūv</w:t>
      </w:r>
      <w:r w:rsidR="00A2026D">
        <w:rPr>
          <w:sz w:val="24"/>
        </w:rPr>
        <w:t>į</w:t>
      </w:r>
      <w:r>
        <w:rPr>
          <w:sz w:val="24"/>
        </w:rPr>
        <w:t xml:space="preserve">. Siūlytina nurodytos nuostatos atsisakyti arba detaliai pagrįsti, minėtą nuostatą, pvz. kiek padidėtų darbo krūvis, kodėl tai yra neproporcinga, ar institucija dabar veikia efektyviai ir pan., t. y. norint remtis šiuo argumentu reikėtų detaliai (tiek </w:t>
      </w:r>
      <w:r w:rsidR="00A2026D">
        <w:rPr>
          <w:sz w:val="24"/>
        </w:rPr>
        <w:t xml:space="preserve">ir </w:t>
      </w:r>
      <w:r>
        <w:rPr>
          <w:sz w:val="24"/>
        </w:rPr>
        <w:t xml:space="preserve">objektyviais duomenimis) pagrįsti siūlomo teisinio reguliavimo ydingumą. </w:t>
      </w:r>
    </w:p>
    <w:p w14:paraId="4D638B4F" w14:textId="4573E6B1" w:rsidR="009516D4" w:rsidRPr="00A2026D" w:rsidRDefault="009516D4" w:rsidP="00545746">
      <w:pPr>
        <w:pStyle w:val="ListParagraph"/>
        <w:numPr>
          <w:ilvl w:val="0"/>
          <w:numId w:val="13"/>
        </w:numPr>
        <w:tabs>
          <w:tab w:val="left" w:pos="0"/>
          <w:tab w:val="left" w:pos="959"/>
          <w:tab w:val="left" w:pos="1918"/>
          <w:tab w:val="left" w:pos="2877"/>
          <w:tab w:val="left" w:pos="3836"/>
          <w:tab w:val="left" w:pos="4795"/>
          <w:tab w:val="left" w:pos="5754"/>
          <w:tab w:val="left" w:pos="6713"/>
          <w:tab w:val="left" w:pos="7672"/>
          <w:tab w:val="left" w:pos="8631"/>
          <w:tab w:val="left" w:pos="9590"/>
        </w:tabs>
        <w:snapToGrid w:val="0"/>
        <w:spacing w:line="360" w:lineRule="auto"/>
        <w:jc w:val="both"/>
        <w:rPr>
          <w:sz w:val="24"/>
        </w:rPr>
      </w:pPr>
      <w:r w:rsidRPr="00A2026D">
        <w:rPr>
          <w:sz w:val="24"/>
        </w:rPr>
        <w:t xml:space="preserve">Projekto 3 punkte </w:t>
      </w:r>
      <w:r w:rsidR="00A2026D">
        <w:rPr>
          <w:sz w:val="24"/>
        </w:rPr>
        <w:t xml:space="preserve">siūlytina </w:t>
      </w:r>
      <w:r w:rsidRPr="00A2026D">
        <w:rPr>
          <w:sz w:val="24"/>
        </w:rPr>
        <w:t>išbraukti teisinės pridėtinės reikšmės neturinčius žodžius „</w:t>
      </w:r>
      <w:r w:rsidRPr="00A2026D">
        <w:rPr>
          <w:i/>
          <w:iCs/>
          <w:sz w:val="24"/>
        </w:rPr>
        <w:t>Atkreiptinas dėmesys, kad</w:t>
      </w:r>
      <w:r w:rsidR="00A2026D">
        <w:rPr>
          <w:sz w:val="24"/>
        </w:rPr>
        <w:t>“.</w:t>
      </w:r>
      <w:r w:rsidRPr="00A2026D">
        <w:rPr>
          <w:sz w:val="24"/>
        </w:rPr>
        <w:t xml:space="preserve"> </w:t>
      </w:r>
      <w:r w:rsidRPr="00A2026D">
        <w:rPr>
          <w:sz w:val="24"/>
        </w:rPr>
        <w:t xml:space="preserve"> </w:t>
      </w:r>
    </w:p>
    <w:p w14:paraId="65515D8C" w14:textId="0DC8CB62" w:rsidR="00D369CC" w:rsidRPr="004A7122" w:rsidRDefault="00D369CC" w:rsidP="00D369CC">
      <w:pPr>
        <w:tabs>
          <w:tab w:val="left" w:pos="0"/>
          <w:tab w:val="left" w:pos="959"/>
          <w:tab w:val="left" w:pos="1918"/>
          <w:tab w:val="left" w:pos="2877"/>
          <w:tab w:val="left" w:pos="3836"/>
          <w:tab w:val="left" w:pos="4795"/>
          <w:tab w:val="left" w:pos="5754"/>
          <w:tab w:val="left" w:pos="6713"/>
          <w:tab w:val="left" w:pos="7672"/>
          <w:tab w:val="left" w:pos="8631"/>
          <w:tab w:val="left" w:pos="9590"/>
        </w:tabs>
        <w:snapToGrid w:val="0"/>
        <w:spacing w:line="360" w:lineRule="auto"/>
        <w:jc w:val="both"/>
        <w:rPr>
          <w:bCs/>
          <w:sz w:val="16"/>
          <w:szCs w:val="16"/>
        </w:rPr>
      </w:pPr>
      <w:r>
        <w:rPr>
          <w:bCs/>
          <w:sz w:val="24"/>
        </w:rPr>
        <w:tab/>
      </w:r>
      <w:r w:rsidR="00372932">
        <w:rPr>
          <w:bCs/>
          <w:sz w:val="24"/>
        </w:rPr>
        <w:t xml:space="preserve"> </w:t>
      </w:r>
    </w:p>
    <w:p w14:paraId="7D7EB872" w14:textId="36DA7F0B" w:rsidR="00D369CC" w:rsidRDefault="00D369CC" w:rsidP="00D369CC">
      <w:pPr>
        <w:tabs>
          <w:tab w:val="left" w:pos="0"/>
          <w:tab w:val="left" w:pos="959"/>
          <w:tab w:val="left" w:pos="1918"/>
          <w:tab w:val="left" w:pos="2877"/>
          <w:tab w:val="left" w:pos="3836"/>
          <w:tab w:val="left" w:pos="4795"/>
          <w:tab w:val="left" w:pos="5754"/>
          <w:tab w:val="left" w:pos="6713"/>
          <w:tab w:val="left" w:pos="7672"/>
          <w:tab w:val="left" w:pos="8631"/>
          <w:tab w:val="left" w:pos="9590"/>
        </w:tabs>
        <w:snapToGrid w:val="0"/>
        <w:spacing w:line="360" w:lineRule="auto"/>
        <w:jc w:val="both"/>
        <w:rPr>
          <w:bCs/>
          <w:sz w:val="24"/>
        </w:rPr>
      </w:pPr>
      <w:r w:rsidRPr="0040279D">
        <w:rPr>
          <w:bCs/>
          <w:sz w:val="24"/>
        </w:rPr>
        <w:t>Teisės grupės vyr</w:t>
      </w:r>
      <w:r w:rsidR="003F4764">
        <w:rPr>
          <w:bCs/>
          <w:sz w:val="24"/>
        </w:rPr>
        <w:t>iausioji</w:t>
      </w:r>
      <w:r w:rsidRPr="0040279D">
        <w:rPr>
          <w:bCs/>
          <w:sz w:val="24"/>
        </w:rPr>
        <w:t xml:space="preserve"> patarėja                                                 </w:t>
      </w:r>
      <w:r w:rsidRPr="0040279D">
        <w:rPr>
          <w:bCs/>
          <w:sz w:val="24"/>
        </w:rPr>
        <w:tab/>
      </w:r>
      <w:r w:rsidRPr="0040279D">
        <w:rPr>
          <w:bCs/>
          <w:sz w:val="24"/>
        </w:rPr>
        <w:tab/>
        <w:t xml:space="preserve">     Eglė Izokaitytė</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780"/>
      </w:tblGrid>
      <w:tr w:rsidR="00A15F3A" w:rsidRPr="00897CCC" w14:paraId="70352653" w14:textId="77777777" w:rsidTr="00C964BA">
        <w:tc>
          <w:tcPr>
            <w:tcW w:w="9780" w:type="dxa"/>
          </w:tcPr>
          <w:p w14:paraId="38ECD1B0" w14:textId="77777777" w:rsidR="00A15F3A" w:rsidRPr="00897CCC" w:rsidRDefault="00000000" w:rsidP="004823B1">
            <w:pPr>
              <w:spacing w:before="60" w:after="60"/>
              <w:rPr>
                <w:rFonts w:ascii="Times New Roman" w:hAnsi="Times New Roman"/>
                <w:sz w:val="22"/>
                <w:szCs w:val="22"/>
              </w:rPr>
            </w:pPr>
            <w:r>
              <w:t>Eglė Izokaitytė</w:t>
            </w:r>
            <w:r w:rsidR="00A15F3A" w:rsidRPr="00897CCC">
              <w:rPr>
                <w:rFonts w:ascii="Times New Roman" w:hAnsi="Times New Roman"/>
                <w:sz w:val="22"/>
                <w:szCs w:val="22"/>
              </w:rPr>
              <w:t xml:space="preserve">, tel. </w:t>
            </w:r>
            <w:r>
              <w:t>+37052098832; +37066842741</w:t>
            </w:r>
            <w:r w:rsidR="00A15F3A" w:rsidRPr="00897CCC">
              <w:rPr>
                <w:rFonts w:ascii="Times New Roman" w:hAnsi="Times New Roman"/>
                <w:sz w:val="22"/>
                <w:szCs w:val="22"/>
              </w:rPr>
              <w:t xml:space="preserve">, el. p. </w:t>
            </w:r>
            <w:r>
              <w:t>egle.izokaityte@lrv.lt</w:t>
            </w:r>
          </w:p>
        </w:tc>
      </w:tr>
    </w:tbl>
    <w:p w14:paraId="420C32BE" w14:textId="77777777" w:rsidR="000A629A" w:rsidRPr="00897CCC" w:rsidRDefault="000A629A" w:rsidP="00A15F3A">
      <w:pPr>
        <w:pStyle w:val="Preformatted"/>
        <w:spacing w:line="360" w:lineRule="auto"/>
        <w:rPr>
          <w:rFonts w:ascii="Times New Roman" w:hAnsi="Times New Roman"/>
          <w:sz w:val="24"/>
        </w:rPr>
      </w:pPr>
    </w:p>
    <w:sectPr w:rsidR="000A629A" w:rsidRPr="00897CCC" w:rsidSect="00DA30F2">
      <w:headerReference w:type="even" r:id="rId8"/>
      <w:headerReference w:type="default" r:id="rId9"/>
      <w:footerReference w:type="even" r:id="rId10"/>
      <w:type w:val="continuous"/>
      <w:pgSz w:w="11907" w:h="16840" w:code="9"/>
      <w:pgMar w:top="1276" w:right="851" w:bottom="1701" w:left="1276" w:header="567" w:footer="567" w:gutter="0"/>
      <w:cols w:space="1296"/>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F69A13F" w14:textId="77777777" w:rsidR="00C93EFC" w:rsidRDefault="00C93EFC">
      <w:r>
        <w:separator/>
      </w:r>
    </w:p>
  </w:endnote>
  <w:endnote w:type="continuationSeparator" w:id="0">
    <w:p w14:paraId="596295C7" w14:textId="77777777" w:rsidR="00C93EFC" w:rsidRDefault="00C93E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BA"/>
    <w:family w:val="roman"/>
    <w:pitch w:val="variable"/>
    <w:sig w:usb0="E0002EFF" w:usb1="C000785B" w:usb2="00000009" w:usb3="00000000" w:csb0="000001FF" w:csb1="00000000"/>
  </w:font>
  <w:font w:name="Courier New">
    <w:panose1 w:val="02070309020205020404"/>
    <w:charset w:val="BA"/>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BA"/>
    <w:family w:val="swiss"/>
    <w:pitch w:val="variable"/>
    <w:sig w:usb0="E4002EFF" w:usb1="C000247B" w:usb2="00000009" w:usb3="00000000" w:csb0="000001FF" w:csb1="00000000"/>
  </w:font>
  <w:font w:name="TimesLT">
    <w:altName w:val="Times New Roman"/>
    <w:panose1 w:val="00000000000000000000"/>
    <w:charset w:val="00"/>
    <w:family w:val="roman"/>
    <w:notTrueType/>
    <w:pitch w:val="variable"/>
    <w:sig w:usb0="00000003" w:usb1="00000000" w:usb2="00000000" w:usb3="00000000" w:csb0="00000001" w:csb1="00000000"/>
  </w:font>
  <w:font w:name="Tahoma">
    <w:panose1 w:val="020B0604030504040204"/>
    <w:charset w:val="BA"/>
    <w:family w:val="swiss"/>
    <w:pitch w:val="variable"/>
    <w:sig w:usb0="E1002EFF" w:usb1="C000605B" w:usb2="00000029" w:usb3="00000000" w:csb0="000101FF" w:csb1="00000000"/>
  </w:font>
  <w:font w:name="Arial">
    <w:panose1 w:val="020B0604020202020204"/>
    <w:charset w:val="BA"/>
    <w:family w:val="swiss"/>
    <w:pitch w:val="variable"/>
    <w:sig w:usb0="E0002EFF" w:usb1="C000785B" w:usb2="00000009" w:usb3="00000000" w:csb0="000001FF" w:csb1="00000000"/>
  </w:font>
  <w:font w:name="Calibri">
    <w:panose1 w:val="020F0502020204030204"/>
    <w:charset w:val="BA"/>
    <w:family w:val="swiss"/>
    <w:pitch w:val="variable"/>
    <w:sig w:usb0="E4002EFF" w:usb1="C000247B" w:usb2="00000009" w:usb3="00000000" w:csb0="000001FF" w:csb1="00000000"/>
  </w:font>
  <w:font w:name="Consolas">
    <w:panose1 w:val="020B0609020204030204"/>
    <w:charset w:val="BA"/>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2A0F55" w14:textId="77777777" w:rsidR="00630A78" w:rsidRDefault="00630A78">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299B0274" w14:textId="77777777" w:rsidR="00630A78" w:rsidRDefault="00630A7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3E82C6E" w14:textId="77777777" w:rsidR="00C93EFC" w:rsidRDefault="00C93EFC">
      <w:r>
        <w:separator/>
      </w:r>
    </w:p>
  </w:footnote>
  <w:footnote w:type="continuationSeparator" w:id="0">
    <w:p w14:paraId="190D8721" w14:textId="77777777" w:rsidR="00C93EFC" w:rsidRDefault="00C93EF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BC2D89" w14:textId="42A3FA40" w:rsidR="00630A78" w:rsidRDefault="00630A78">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F72AD8">
      <w:rPr>
        <w:rStyle w:val="PageNumber"/>
        <w:noProof/>
      </w:rPr>
      <w:t>2</w:t>
    </w:r>
    <w:r>
      <w:rPr>
        <w:rStyle w:val="PageNumber"/>
      </w:rPr>
      <w:fldChar w:fldCharType="end"/>
    </w:r>
  </w:p>
  <w:p w14:paraId="0A2BD74F" w14:textId="77777777" w:rsidR="00630A78" w:rsidRDefault="00630A7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B16939" w14:textId="77777777" w:rsidR="00630A78" w:rsidRDefault="00630A78">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14:paraId="1D1E9217" w14:textId="77777777" w:rsidR="00630A78" w:rsidRDefault="00630A7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3F4957"/>
    <w:multiLevelType w:val="hybridMultilevel"/>
    <w:tmpl w:val="91CEEF8C"/>
    <w:lvl w:ilvl="0" w:tplc="0427000F">
      <w:start w:val="1"/>
      <w:numFmt w:val="decimal"/>
      <w:lvlText w:val="%1."/>
      <w:lvlJc w:val="left"/>
      <w:pPr>
        <w:ind w:left="720" w:hanging="36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1" w15:restartNumberingAfterBreak="0">
    <w:nsid w:val="08D4567B"/>
    <w:multiLevelType w:val="multilevel"/>
    <w:tmpl w:val="0427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C4A680A"/>
    <w:multiLevelType w:val="hybridMultilevel"/>
    <w:tmpl w:val="446A14A2"/>
    <w:lvl w:ilvl="0" w:tplc="0427000F">
      <w:start w:val="1"/>
      <w:numFmt w:val="decimal"/>
      <w:lvlText w:val="%1."/>
      <w:lvlJc w:val="left"/>
      <w:pPr>
        <w:ind w:left="720" w:hanging="36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3" w15:restartNumberingAfterBreak="0">
    <w:nsid w:val="297F32A0"/>
    <w:multiLevelType w:val="hybridMultilevel"/>
    <w:tmpl w:val="5E0EB390"/>
    <w:lvl w:ilvl="0" w:tplc="0256FCA2">
      <w:start w:val="1"/>
      <w:numFmt w:val="decimal"/>
      <w:lvlText w:val="%1."/>
      <w:lvlJc w:val="left"/>
      <w:pPr>
        <w:ind w:left="1215" w:hanging="360"/>
      </w:pPr>
      <w:rPr>
        <w:rFonts w:hint="default"/>
      </w:rPr>
    </w:lvl>
    <w:lvl w:ilvl="1" w:tplc="04270019" w:tentative="1">
      <w:start w:val="1"/>
      <w:numFmt w:val="lowerLetter"/>
      <w:lvlText w:val="%2."/>
      <w:lvlJc w:val="left"/>
      <w:pPr>
        <w:ind w:left="1935" w:hanging="360"/>
      </w:pPr>
    </w:lvl>
    <w:lvl w:ilvl="2" w:tplc="0427001B" w:tentative="1">
      <w:start w:val="1"/>
      <w:numFmt w:val="lowerRoman"/>
      <w:lvlText w:val="%3."/>
      <w:lvlJc w:val="right"/>
      <w:pPr>
        <w:ind w:left="2655" w:hanging="180"/>
      </w:pPr>
    </w:lvl>
    <w:lvl w:ilvl="3" w:tplc="0427000F" w:tentative="1">
      <w:start w:val="1"/>
      <w:numFmt w:val="decimal"/>
      <w:lvlText w:val="%4."/>
      <w:lvlJc w:val="left"/>
      <w:pPr>
        <w:ind w:left="3375" w:hanging="360"/>
      </w:pPr>
    </w:lvl>
    <w:lvl w:ilvl="4" w:tplc="04270019" w:tentative="1">
      <w:start w:val="1"/>
      <w:numFmt w:val="lowerLetter"/>
      <w:lvlText w:val="%5."/>
      <w:lvlJc w:val="left"/>
      <w:pPr>
        <w:ind w:left="4095" w:hanging="360"/>
      </w:pPr>
    </w:lvl>
    <w:lvl w:ilvl="5" w:tplc="0427001B" w:tentative="1">
      <w:start w:val="1"/>
      <w:numFmt w:val="lowerRoman"/>
      <w:lvlText w:val="%6."/>
      <w:lvlJc w:val="right"/>
      <w:pPr>
        <w:ind w:left="4815" w:hanging="180"/>
      </w:pPr>
    </w:lvl>
    <w:lvl w:ilvl="6" w:tplc="0427000F" w:tentative="1">
      <w:start w:val="1"/>
      <w:numFmt w:val="decimal"/>
      <w:lvlText w:val="%7."/>
      <w:lvlJc w:val="left"/>
      <w:pPr>
        <w:ind w:left="5535" w:hanging="360"/>
      </w:pPr>
    </w:lvl>
    <w:lvl w:ilvl="7" w:tplc="04270019" w:tentative="1">
      <w:start w:val="1"/>
      <w:numFmt w:val="lowerLetter"/>
      <w:lvlText w:val="%8."/>
      <w:lvlJc w:val="left"/>
      <w:pPr>
        <w:ind w:left="6255" w:hanging="360"/>
      </w:pPr>
    </w:lvl>
    <w:lvl w:ilvl="8" w:tplc="0427001B" w:tentative="1">
      <w:start w:val="1"/>
      <w:numFmt w:val="lowerRoman"/>
      <w:lvlText w:val="%9."/>
      <w:lvlJc w:val="right"/>
      <w:pPr>
        <w:ind w:left="6975" w:hanging="180"/>
      </w:pPr>
    </w:lvl>
  </w:abstractNum>
  <w:abstractNum w:abstractNumId="4" w15:restartNumberingAfterBreak="0">
    <w:nsid w:val="37D46C53"/>
    <w:multiLevelType w:val="hybridMultilevel"/>
    <w:tmpl w:val="108E8DF6"/>
    <w:lvl w:ilvl="0" w:tplc="EB0CD878">
      <w:start w:val="3"/>
      <w:numFmt w:val="bullet"/>
      <w:lvlText w:val="-"/>
      <w:lvlJc w:val="left"/>
      <w:pPr>
        <w:ind w:left="1080" w:hanging="360"/>
      </w:pPr>
      <w:rPr>
        <w:rFonts w:ascii="Times New Roman" w:eastAsia="Times New Roman" w:hAnsi="Times New Roman" w:cs="Times New Roman" w:hint="default"/>
      </w:rPr>
    </w:lvl>
    <w:lvl w:ilvl="1" w:tplc="04270003" w:tentative="1">
      <w:start w:val="1"/>
      <w:numFmt w:val="bullet"/>
      <w:lvlText w:val="o"/>
      <w:lvlJc w:val="left"/>
      <w:pPr>
        <w:ind w:left="1800" w:hanging="360"/>
      </w:pPr>
      <w:rPr>
        <w:rFonts w:ascii="Courier New" w:hAnsi="Courier New" w:cs="Courier New" w:hint="default"/>
      </w:rPr>
    </w:lvl>
    <w:lvl w:ilvl="2" w:tplc="04270005" w:tentative="1">
      <w:start w:val="1"/>
      <w:numFmt w:val="bullet"/>
      <w:lvlText w:val=""/>
      <w:lvlJc w:val="left"/>
      <w:pPr>
        <w:ind w:left="2520" w:hanging="360"/>
      </w:pPr>
      <w:rPr>
        <w:rFonts w:ascii="Wingdings" w:hAnsi="Wingdings" w:hint="default"/>
      </w:rPr>
    </w:lvl>
    <w:lvl w:ilvl="3" w:tplc="04270001" w:tentative="1">
      <w:start w:val="1"/>
      <w:numFmt w:val="bullet"/>
      <w:lvlText w:val=""/>
      <w:lvlJc w:val="left"/>
      <w:pPr>
        <w:ind w:left="3240" w:hanging="360"/>
      </w:pPr>
      <w:rPr>
        <w:rFonts w:ascii="Symbol" w:hAnsi="Symbol" w:hint="default"/>
      </w:rPr>
    </w:lvl>
    <w:lvl w:ilvl="4" w:tplc="04270003" w:tentative="1">
      <w:start w:val="1"/>
      <w:numFmt w:val="bullet"/>
      <w:lvlText w:val="o"/>
      <w:lvlJc w:val="left"/>
      <w:pPr>
        <w:ind w:left="3960" w:hanging="360"/>
      </w:pPr>
      <w:rPr>
        <w:rFonts w:ascii="Courier New" w:hAnsi="Courier New" w:cs="Courier New" w:hint="default"/>
      </w:rPr>
    </w:lvl>
    <w:lvl w:ilvl="5" w:tplc="04270005" w:tentative="1">
      <w:start w:val="1"/>
      <w:numFmt w:val="bullet"/>
      <w:lvlText w:val=""/>
      <w:lvlJc w:val="left"/>
      <w:pPr>
        <w:ind w:left="4680" w:hanging="360"/>
      </w:pPr>
      <w:rPr>
        <w:rFonts w:ascii="Wingdings" w:hAnsi="Wingdings" w:hint="default"/>
      </w:rPr>
    </w:lvl>
    <w:lvl w:ilvl="6" w:tplc="04270001" w:tentative="1">
      <w:start w:val="1"/>
      <w:numFmt w:val="bullet"/>
      <w:lvlText w:val=""/>
      <w:lvlJc w:val="left"/>
      <w:pPr>
        <w:ind w:left="5400" w:hanging="360"/>
      </w:pPr>
      <w:rPr>
        <w:rFonts w:ascii="Symbol" w:hAnsi="Symbol" w:hint="default"/>
      </w:rPr>
    </w:lvl>
    <w:lvl w:ilvl="7" w:tplc="04270003" w:tentative="1">
      <w:start w:val="1"/>
      <w:numFmt w:val="bullet"/>
      <w:lvlText w:val="o"/>
      <w:lvlJc w:val="left"/>
      <w:pPr>
        <w:ind w:left="6120" w:hanging="360"/>
      </w:pPr>
      <w:rPr>
        <w:rFonts w:ascii="Courier New" w:hAnsi="Courier New" w:cs="Courier New" w:hint="default"/>
      </w:rPr>
    </w:lvl>
    <w:lvl w:ilvl="8" w:tplc="04270005" w:tentative="1">
      <w:start w:val="1"/>
      <w:numFmt w:val="bullet"/>
      <w:lvlText w:val=""/>
      <w:lvlJc w:val="left"/>
      <w:pPr>
        <w:ind w:left="6840" w:hanging="360"/>
      </w:pPr>
      <w:rPr>
        <w:rFonts w:ascii="Wingdings" w:hAnsi="Wingdings" w:hint="default"/>
      </w:rPr>
    </w:lvl>
  </w:abstractNum>
  <w:abstractNum w:abstractNumId="5" w15:restartNumberingAfterBreak="0">
    <w:nsid w:val="38403D8C"/>
    <w:multiLevelType w:val="hybridMultilevel"/>
    <w:tmpl w:val="D0F01B0A"/>
    <w:lvl w:ilvl="0" w:tplc="455AF5F8">
      <w:start w:val="1"/>
      <w:numFmt w:val="decimal"/>
      <w:lvlText w:val="%1."/>
      <w:lvlJc w:val="left"/>
      <w:pPr>
        <w:ind w:left="1320" w:hanging="360"/>
      </w:pPr>
      <w:rPr>
        <w:rFonts w:hint="default"/>
      </w:rPr>
    </w:lvl>
    <w:lvl w:ilvl="1" w:tplc="04270019" w:tentative="1">
      <w:start w:val="1"/>
      <w:numFmt w:val="lowerLetter"/>
      <w:lvlText w:val="%2."/>
      <w:lvlJc w:val="left"/>
      <w:pPr>
        <w:ind w:left="2040" w:hanging="360"/>
      </w:pPr>
    </w:lvl>
    <w:lvl w:ilvl="2" w:tplc="0427001B" w:tentative="1">
      <w:start w:val="1"/>
      <w:numFmt w:val="lowerRoman"/>
      <w:lvlText w:val="%3."/>
      <w:lvlJc w:val="right"/>
      <w:pPr>
        <w:ind w:left="2760" w:hanging="180"/>
      </w:pPr>
    </w:lvl>
    <w:lvl w:ilvl="3" w:tplc="0427000F" w:tentative="1">
      <w:start w:val="1"/>
      <w:numFmt w:val="decimal"/>
      <w:lvlText w:val="%4."/>
      <w:lvlJc w:val="left"/>
      <w:pPr>
        <w:ind w:left="3480" w:hanging="360"/>
      </w:pPr>
    </w:lvl>
    <w:lvl w:ilvl="4" w:tplc="04270019" w:tentative="1">
      <w:start w:val="1"/>
      <w:numFmt w:val="lowerLetter"/>
      <w:lvlText w:val="%5."/>
      <w:lvlJc w:val="left"/>
      <w:pPr>
        <w:ind w:left="4200" w:hanging="360"/>
      </w:pPr>
    </w:lvl>
    <w:lvl w:ilvl="5" w:tplc="0427001B" w:tentative="1">
      <w:start w:val="1"/>
      <w:numFmt w:val="lowerRoman"/>
      <w:lvlText w:val="%6."/>
      <w:lvlJc w:val="right"/>
      <w:pPr>
        <w:ind w:left="4920" w:hanging="180"/>
      </w:pPr>
    </w:lvl>
    <w:lvl w:ilvl="6" w:tplc="0427000F" w:tentative="1">
      <w:start w:val="1"/>
      <w:numFmt w:val="decimal"/>
      <w:lvlText w:val="%7."/>
      <w:lvlJc w:val="left"/>
      <w:pPr>
        <w:ind w:left="5640" w:hanging="360"/>
      </w:pPr>
    </w:lvl>
    <w:lvl w:ilvl="7" w:tplc="04270019" w:tentative="1">
      <w:start w:val="1"/>
      <w:numFmt w:val="lowerLetter"/>
      <w:lvlText w:val="%8."/>
      <w:lvlJc w:val="left"/>
      <w:pPr>
        <w:ind w:left="6360" w:hanging="360"/>
      </w:pPr>
    </w:lvl>
    <w:lvl w:ilvl="8" w:tplc="0427001B" w:tentative="1">
      <w:start w:val="1"/>
      <w:numFmt w:val="lowerRoman"/>
      <w:lvlText w:val="%9."/>
      <w:lvlJc w:val="right"/>
      <w:pPr>
        <w:ind w:left="7080" w:hanging="180"/>
      </w:pPr>
    </w:lvl>
  </w:abstractNum>
  <w:abstractNum w:abstractNumId="6" w15:restartNumberingAfterBreak="0">
    <w:nsid w:val="479D1EED"/>
    <w:multiLevelType w:val="hybridMultilevel"/>
    <w:tmpl w:val="E72ABD52"/>
    <w:lvl w:ilvl="0" w:tplc="206EA538">
      <w:start w:val="1"/>
      <w:numFmt w:val="upperRoman"/>
      <w:lvlText w:val="%1."/>
      <w:lvlJc w:val="left"/>
      <w:pPr>
        <w:ind w:left="1680" w:hanging="720"/>
      </w:pPr>
      <w:rPr>
        <w:rFonts w:hint="default"/>
      </w:rPr>
    </w:lvl>
    <w:lvl w:ilvl="1" w:tplc="04270019" w:tentative="1">
      <w:start w:val="1"/>
      <w:numFmt w:val="lowerLetter"/>
      <w:lvlText w:val="%2."/>
      <w:lvlJc w:val="left"/>
      <w:pPr>
        <w:ind w:left="2040" w:hanging="360"/>
      </w:pPr>
    </w:lvl>
    <w:lvl w:ilvl="2" w:tplc="0427001B" w:tentative="1">
      <w:start w:val="1"/>
      <w:numFmt w:val="lowerRoman"/>
      <w:lvlText w:val="%3."/>
      <w:lvlJc w:val="right"/>
      <w:pPr>
        <w:ind w:left="2760" w:hanging="180"/>
      </w:pPr>
    </w:lvl>
    <w:lvl w:ilvl="3" w:tplc="0427000F" w:tentative="1">
      <w:start w:val="1"/>
      <w:numFmt w:val="decimal"/>
      <w:lvlText w:val="%4."/>
      <w:lvlJc w:val="left"/>
      <w:pPr>
        <w:ind w:left="3480" w:hanging="360"/>
      </w:pPr>
    </w:lvl>
    <w:lvl w:ilvl="4" w:tplc="04270019" w:tentative="1">
      <w:start w:val="1"/>
      <w:numFmt w:val="lowerLetter"/>
      <w:lvlText w:val="%5."/>
      <w:lvlJc w:val="left"/>
      <w:pPr>
        <w:ind w:left="4200" w:hanging="360"/>
      </w:pPr>
    </w:lvl>
    <w:lvl w:ilvl="5" w:tplc="0427001B" w:tentative="1">
      <w:start w:val="1"/>
      <w:numFmt w:val="lowerRoman"/>
      <w:lvlText w:val="%6."/>
      <w:lvlJc w:val="right"/>
      <w:pPr>
        <w:ind w:left="4920" w:hanging="180"/>
      </w:pPr>
    </w:lvl>
    <w:lvl w:ilvl="6" w:tplc="0427000F" w:tentative="1">
      <w:start w:val="1"/>
      <w:numFmt w:val="decimal"/>
      <w:lvlText w:val="%7."/>
      <w:lvlJc w:val="left"/>
      <w:pPr>
        <w:ind w:left="5640" w:hanging="360"/>
      </w:pPr>
    </w:lvl>
    <w:lvl w:ilvl="7" w:tplc="04270019" w:tentative="1">
      <w:start w:val="1"/>
      <w:numFmt w:val="lowerLetter"/>
      <w:lvlText w:val="%8."/>
      <w:lvlJc w:val="left"/>
      <w:pPr>
        <w:ind w:left="6360" w:hanging="360"/>
      </w:pPr>
    </w:lvl>
    <w:lvl w:ilvl="8" w:tplc="0427001B" w:tentative="1">
      <w:start w:val="1"/>
      <w:numFmt w:val="lowerRoman"/>
      <w:lvlText w:val="%9."/>
      <w:lvlJc w:val="right"/>
      <w:pPr>
        <w:ind w:left="7080" w:hanging="180"/>
      </w:pPr>
    </w:lvl>
  </w:abstractNum>
  <w:abstractNum w:abstractNumId="7" w15:restartNumberingAfterBreak="0">
    <w:nsid w:val="55D5183F"/>
    <w:multiLevelType w:val="hybridMultilevel"/>
    <w:tmpl w:val="F76209B6"/>
    <w:lvl w:ilvl="0" w:tplc="23806DF0">
      <w:start w:val="1"/>
      <w:numFmt w:val="decimal"/>
      <w:lvlText w:val="%1."/>
      <w:lvlJc w:val="left"/>
      <w:pPr>
        <w:ind w:left="1320" w:hanging="360"/>
      </w:pPr>
      <w:rPr>
        <w:rFonts w:hint="default"/>
      </w:rPr>
    </w:lvl>
    <w:lvl w:ilvl="1" w:tplc="04270019" w:tentative="1">
      <w:start w:val="1"/>
      <w:numFmt w:val="lowerLetter"/>
      <w:lvlText w:val="%2."/>
      <w:lvlJc w:val="left"/>
      <w:pPr>
        <w:ind w:left="2040" w:hanging="360"/>
      </w:pPr>
    </w:lvl>
    <w:lvl w:ilvl="2" w:tplc="0427001B" w:tentative="1">
      <w:start w:val="1"/>
      <w:numFmt w:val="lowerRoman"/>
      <w:lvlText w:val="%3."/>
      <w:lvlJc w:val="right"/>
      <w:pPr>
        <w:ind w:left="2760" w:hanging="180"/>
      </w:pPr>
    </w:lvl>
    <w:lvl w:ilvl="3" w:tplc="0427000F" w:tentative="1">
      <w:start w:val="1"/>
      <w:numFmt w:val="decimal"/>
      <w:lvlText w:val="%4."/>
      <w:lvlJc w:val="left"/>
      <w:pPr>
        <w:ind w:left="3480" w:hanging="360"/>
      </w:pPr>
    </w:lvl>
    <w:lvl w:ilvl="4" w:tplc="04270019" w:tentative="1">
      <w:start w:val="1"/>
      <w:numFmt w:val="lowerLetter"/>
      <w:lvlText w:val="%5."/>
      <w:lvlJc w:val="left"/>
      <w:pPr>
        <w:ind w:left="4200" w:hanging="360"/>
      </w:pPr>
    </w:lvl>
    <w:lvl w:ilvl="5" w:tplc="0427001B" w:tentative="1">
      <w:start w:val="1"/>
      <w:numFmt w:val="lowerRoman"/>
      <w:lvlText w:val="%6."/>
      <w:lvlJc w:val="right"/>
      <w:pPr>
        <w:ind w:left="4920" w:hanging="180"/>
      </w:pPr>
    </w:lvl>
    <w:lvl w:ilvl="6" w:tplc="0427000F" w:tentative="1">
      <w:start w:val="1"/>
      <w:numFmt w:val="decimal"/>
      <w:lvlText w:val="%7."/>
      <w:lvlJc w:val="left"/>
      <w:pPr>
        <w:ind w:left="5640" w:hanging="360"/>
      </w:pPr>
    </w:lvl>
    <w:lvl w:ilvl="7" w:tplc="04270019" w:tentative="1">
      <w:start w:val="1"/>
      <w:numFmt w:val="lowerLetter"/>
      <w:lvlText w:val="%8."/>
      <w:lvlJc w:val="left"/>
      <w:pPr>
        <w:ind w:left="6360" w:hanging="360"/>
      </w:pPr>
    </w:lvl>
    <w:lvl w:ilvl="8" w:tplc="0427001B" w:tentative="1">
      <w:start w:val="1"/>
      <w:numFmt w:val="lowerRoman"/>
      <w:lvlText w:val="%9."/>
      <w:lvlJc w:val="right"/>
      <w:pPr>
        <w:ind w:left="7080" w:hanging="180"/>
      </w:pPr>
    </w:lvl>
  </w:abstractNum>
  <w:abstractNum w:abstractNumId="8" w15:restartNumberingAfterBreak="0">
    <w:nsid w:val="5E244555"/>
    <w:multiLevelType w:val="hybridMultilevel"/>
    <w:tmpl w:val="09C054FE"/>
    <w:lvl w:ilvl="0" w:tplc="40740DAE">
      <w:start w:val="1"/>
      <w:numFmt w:val="decimal"/>
      <w:lvlText w:val="%1."/>
      <w:lvlJc w:val="left"/>
      <w:pPr>
        <w:ind w:left="1215" w:hanging="360"/>
      </w:pPr>
      <w:rPr>
        <w:rFonts w:hint="default"/>
      </w:rPr>
    </w:lvl>
    <w:lvl w:ilvl="1" w:tplc="04270019" w:tentative="1">
      <w:start w:val="1"/>
      <w:numFmt w:val="lowerLetter"/>
      <w:lvlText w:val="%2."/>
      <w:lvlJc w:val="left"/>
      <w:pPr>
        <w:ind w:left="1935" w:hanging="360"/>
      </w:pPr>
    </w:lvl>
    <w:lvl w:ilvl="2" w:tplc="0427001B" w:tentative="1">
      <w:start w:val="1"/>
      <w:numFmt w:val="lowerRoman"/>
      <w:lvlText w:val="%3."/>
      <w:lvlJc w:val="right"/>
      <w:pPr>
        <w:ind w:left="2655" w:hanging="180"/>
      </w:pPr>
    </w:lvl>
    <w:lvl w:ilvl="3" w:tplc="0427000F" w:tentative="1">
      <w:start w:val="1"/>
      <w:numFmt w:val="decimal"/>
      <w:lvlText w:val="%4."/>
      <w:lvlJc w:val="left"/>
      <w:pPr>
        <w:ind w:left="3375" w:hanging="360"/>
      </w:pPr>
    </w:lvl>
    <w:lvl w:ilvl="4" w:tplc="04270019" w:tentative="1">
      <w:start w:val="1"/>
      <w:numFmt w:val="lowerLetter"/>
      <w:lvlText w:val="%5."/>
      <w:lvlJc w:val="left"/>
      <w:pPr>
        <w:ind w:left="4095" w:hanging="360"/>
      </w:pPr>
    </w:lvl>
    <w:lvl w:ilvl="5" w:tplc="0427001B" w:tentative="1">
      <w:start w:val="1"/>
      <w:numFmt w:val="lowerRoman"/>
      <w:lvlText w:val="%6."/>
      <w:lvlJc w:val="right"/>
      <w:pPr>
        <w:ind w:left="4815" w:hanging="180"/>
      </w:pPr>
    </w:lvl>
    <w:lvl w:ilvl="6" w:tplc="0427000F" w:tentative="1">
      <w:start w:val="1"/>
      <w:numFmt w:val="decimal"/>
      <w:lvlText w:val="%7."/>
      <w:lvlJc w:val="left"/>
      <w:pPr>
        <w:ind w:left="5535" w:hanging="360"/>
      </w:pPr>
    </w:lvl>
    <w:lvl w:ilvl="7" w:tplc="04270019" w:tentative="1">
      <w:start w:val="1"/>
      <w:numFmt w:val="lowerLetter"/>
      <w:lvlText w:val="%8."/>
      <w:lvlJc w:val="left"/>
      <w:pPr>
        <w:ind w:left="6255" w:hanging="360"/>
      </w:pPr>
    </w:lvl>
    <w:lvl w:ilvl="8" w:tplc="0427001B" w:tentative="1">
      <w:start w:val="1"/>
      <w:numFmt w:val="lowerRoman"/>
      <w:lvlText w:val="%9."/>
      <w:lvlJc w:val="right"/>
      <w:pPr>
        <w:ind w:left="6975" w:hanging="180"/>
      </w:pPr>
    </w:lvl>
  </w:abstractNum>
  <w:abstractNum w:abstractNumId="9" w15:restartNumberingAfterBreak="0">
    <w:nsid w:val="61A30692"/>
    <w:multiLevelType w:val="hybridMultilevel"/>
    <w:tmpl w:val="0206E772"/>
    <w:lvl w:ilvl="0" w:tplc="0427000F">
      <w:start w:val="1"/>
      <w:numFmt w:val="decimal"/>
      <w:lvlText w:val="%1."/>
      <w:lvlJc w:val="left"/>
      <w:pPr>
        <w:ind w:left="1211" w:hanging="36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10" w15:restartNumberingAfterBreak="0">
    <w:nsid w:val="68097927"/>
    <w:multiLevelType w:val="multilevel"/>
    <w:tmpl w:val="6706DA1C"/>
    <w:lvl w:ilvl="0">
      <w:start w:val="1"/>
      <w:numFmt w:val="decimal"/>
      <w:lvlText w:val="%1."/>
      <w:lvlJc w:val="left"/>
      <w:pPr>
        <w:ind w:left="720" w:hanging="360"/>
      </w:pPr>
      <w:rPr>
        <w:rFonts w:hint="default"/>
      </w:rPr>
    </w:lvl>
    <w:lvl w:ilvl="1">
      <w:start w:val="1"/>
      <w:numFmt w:val="decimal"/>
      <w:isLgl/>
      <w:lvlText w:val="%2."/>
      <w:lvlJc w:val="left"/>
      <w:pPr>
        <w:ind w:left="1080" w:hanging="360"/>
      </w:pPr>
      <w:rPr>
        <w:rFonts w:ascii="Times New Roman" w:eastAsia="Times New Roman" w:hAnsi="Times New Roman" w:cs="Times New Roman"/>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1" w15:restartNumberingAfterBreak="0">
    <w:nsid w:val="72421D76"/>
    <w:multiLevelType w:val="hybridMultilevel"/>
    <w:tmpl w:val="23280586"/>
    <w:lvl w:ilvl="0" w:tplc="0427000F">
      <w:start w:val="1"/>
      <w:numFmt w:val="decimal"/>
      <w:lvlText w:val="%1."/>
      <w:lvlJc w:val="left"/>
      <w:pPr>
        <w:ind w:left="720" w:hanging="36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12" w15:restartNumberingAfterBreak="0">
    <w:nsid w:val="75F33F24"/>
    <w:multiLevelType w:val="hybridMultilevel"/>
    <w:tmpl w:val="293416D6"/>
    <w:lvl w:ilvl="0" w:tplc="0427000F">
      <w:start w:val="1"/>
      <w:numFmt w:val="decimal"/>
      <w:lvlText w:val="%1."/>
      <w:lvlJc w:val="left"/>
      <w:pPr>
        <w:ind w:left="1575" w:hanging="360"/>
      </w:pPr>
    </w:lvl>
    <w:lvl w:ilvl="1" w:tplc="04270019" w:tentative="1">
      <w:start w:val="1"/>
      <w:numFmt w:val="lowerLetter"/>
      <w:lvlText w:val="%2."/>
      <w:lvlJc w:val="left"/>
      <w:pPr>
        <w:ind w:left="2295" w:hanging="360"/>
      </w:pPr>
    </w:lvl>
    <w:lvl w:ilvl="2" w:tplc="0427001B" w:tentative="1">
      <w:start w:val="1"/>
      <w:numFmt w:val="lowerRoman"/>
      <w:lvlText w:val="%3."/>
      <w:lvlJc w:val="right"/>
      <w:pPr>
        <w:ind w:left="3015" w:hanging="180"/>
      </w:pPr>
    </w:lvl>
    <w:lvl w:ilvl="3" w:tplc="0427000F" w:tentative="1">
      <w:start w:val="1"/>
      <w:numFmt w:val="decimal"/>
      <w:lvlText w:val="%4."/>
      <w:lvlJc w:val="left"/>
      <w:pPr>
        <w:ind w:left="3735" w:hanging="360"/>
      </w:pPr>
    </w:lvl>
    <w:lvl w:ilvl="4" w:tplc="04270019" w:tentative="1">
      <w:start w:val="1"/>
      <w:numFmt w:val="lowerLetter"/>
      <w:lvlText w:val="%5."/>
      <w:lvlJc w:val="left"/>
      <w:pPr>
        <w:ind w:left="4455" w:hanging="360"/>
      </w:pPr>
    </w:lvl>
    <w:lvl w:ilvl="5" w:tplc="0427001B" w:tentative="1">
      <w:start w:val="1"/>
      <w:numFmt w:val="lowerRoman"/>
      <w:lvlText w:val="%6."/>
      <w:lvlJc w:val="right"/>
      <w:pPr>
        <w:ind w:left="5175" w:hanging="180"/>
      </w:pPr>
    </w:lvl>
    <w:lvl w:ilvl="6" w:tplc="0427000F" w:tentative="1">
      <w:start w:val="1"/>
      <w:numFmt w:val="decimal"/>
      <w:lvlText w:val="%7."/>
      <w:lvlJc w:val="left"/>
      <w:pPr>
        <w:ind w:left="5895" w:hanging="360"/>
      </w:pPr>
    </w:lvl>
    <w:lvl w:ilvl="7" w:tplc="04270019" w:tentative="1">
      <w:start w:val="1"/>
      <w:numFmt w:val="lowerLetter"/>
      <w:lvlText w:val="%8."/>
      <w:lvlJc w:val="left"/>
      <w:pPr>
        <w:ind w:left="6615" w:hanging="360"/>
      </w:pPr>
    </w:lvl>
    <w:lvl w:ilvl="8" w:tplc="0427001B" w:tentative="1">
      <w:start w:val="1"/>
      <w:numFmt w:val="lowerRoman"/>
      <w:lvlText w:val="%9."/>
      <w:lvlJc w:val="right"/>
      <w:pPr>
        <w:ind w:left="7335" w:hanging="180"/>
      </w:pPr>
    </w:lvl>
  </w:abstractNum>
  <w:num w:numId="1" w16cid:durableId="834495150">
    <w:abstractNumId w:val="3"/>
  </w:num>
  <w:num w:numId="2" w16cid:durableId="1601179581">
    <w:abstractNumId w:val="12"/>
  </w:num>
  <w:num w:numId="3" w16cid:durableId="500194159">
    <w:abstractNumId w:val="8"/>
  </w:num>
  <w:num w:numId="4" w16cid:durableId="292096666">
    <w:abstractNumId w:val="2"/>
  </w:num>
  <w:num w:numId="5" w16cid:durableId="1447121067">
    <w:abstractNumId w:val="4"/>
  </w:num>
  <w:num w:numId="6" w16cid:durableId="1611662684">
    <w:abstractNumId w:val="10"/>
  </w:num>
  <w:num w:numId="7" w16cid:durableId="942541740">
    <w:abstractNumId w:val="6"/>
  </w:num>
  <w:num w:numId="8" w16cid:durableId="588269740">
    <w:abstractNumId w:val="11"/>
  </w:num>
  <w:num w:numId="9" w16cid:durableId="1533109495">
    <w:abstractNumId w:val="9"/>
  </w:num>
  <w:num w:numId="10" w16cid:durableId="271984534">
    <w:abstractNumId w:val="0"/>
  </w:num>
  <w:num w:numId="11" w16cid:durableId="1927837600">
    <w:abstractNumId w:val="7"/>
  </w:num>
  <w:num w:numId="12" w16cid:durableId="1438210125">
    <w:abstractNumId w:val="1"/>
  </w:num>
  <w:num w:numId="13" w16cid:durableId="164685484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396"/>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5B94"/>
    <w:rsid w:val="00000877"/>
    <w:rsid w:val="00001704"/>
    <w:rsid w:val="00002774"/>
    <w:rsid w:val="00004EE1"/>
    <w:rsid w:val="00006263"/>
    <w:rsid w:val="00007138"/>
    <w:rsid w:val="00011504"/>
    <w:rsid w:val="0001209E"/>
    <w:rsid w:val="00012CD4"/>
    <w:rsid w:val="00013498"/>
    <w:rsid w:val="00014402"/>
    <w:rsid w:val="0001451E"/>
    <w:rsid w:val="00014C1A"/>
    <w:rsid w:val="00015CC8"/>
    <w:rsid w:val="00016F71"/>
    <w:rsid w:val="0002048D"/>
    <w:rsid w:val="00024E80"/>
    <w:rsid w:val="00025934"/>
    <w:rsid w:val="00025F37"/>
    <w:rsid w:val="00025FF5"/>
    <w:rsid w:val="0002647B"/>
    <w:rsid w:val="00026760"/>
    <w:rsid w:val="00030435"/>
    <w:rsid w:val="00031DBE"/>
    <w:rsid w:val="00031E24"/>
    <w:rsid w:val="000324B4"/>
    <w:rsid w:val="00032D70"/>
    <w:rsid w:val="00040C0E"/>
    <w:rsid w:val="00041489"/>
    <w:rsid w:val="00042EC0"/>
    <w:rsid w:val="000444D9"/>
    <w:rsid w:val="00044F91"/>
    <w:rsid w:val="0004528B"/>
    <w:rsid w:val="00045E5B"/>
    <w:rsid w:val="00046C61"/>
    <w:rsid w:val="000502DC"/>
    <w:rsid w:val="0005043E"/>
    <w:rsid w:val="0005680F"/>
    <w:rsid w:val="00056A6E"/>
    <w:rsid w:val="0006004C"/>
    <w:rsid w:val="00060532"/>
    <w:rsid w:val="0006560C"/>
    <w:rsid w:val="000662E3"/>
    <w:rsid w:val="00067473"/>
    <w:rsid w:val="00067BB6"/>
    <w:rsid w:val="00073C90"/>
    <w:rsid w:val="00075497"/>
    <w:rsid w:val="00076376"/>
    <w:rsid w:val="00077203"/>
    <w:rsid w:val="00077E71"/>
    <w:rsid w:val="00080616"/>
    <w:rsid w:val="00080AB3"/>
    <w:rsid w:val="00080FF9"/>
    <w:rsid w:val="0008128B"/>
    <w:rsid w:val="00081CAB"/>
    <w:rsid w:val="000830CF"/>
    <w:rsid w:val="00084B82"/>
    <w:rsid w:val="0008509E"/>
    <w:rsid w:val="000867AD"/>
    <w:rsid w:val="00087AC1"/>
    <w:rsid w:val="000901A1"/>
    <w:rsid w:val="0009099A"/>
    <w:rsid w:val="00092541"/>
    <w:rsid w:val="0009336A"/>
    <w:rsid w:val="00094E57"/>
    <w:rsid w:val="00095278"/>
    <w:rsid w:val="000952FC"/>
    <w:rsid w:val="000953F5"/>
    <w:rsid w:val="0009588A"/>
    <w:rsid w:val="00095EB1"/>
    <w:rsid w:val="000A1DED"/>
    <w:rsid w:val="000A3583"/>
    <w:rsid w:val="000A544E"/>
    <w:rsid w:val="000A629A"/>
    <w:rsid w:val="000B1F54"/>
    <w:rsid w:val="000C0F04"/>
    <w:rsid w:val="000C1D2C"/>
    <w:rsid w:val="000C3CE3"/>
    <w:rsid w:val="000C58DB"/>
    <w:rsid w:val="000C6CCC"/>
    <w:rsid w:val="000C7CC1"/>
    <w:rsid w:val="000D2B55"/>
    <w:rsid w:val="000D51F0"/>
    <w:rsid w:val="000D5A86"/>
    <w:rsid w:val="000E0A45"/>
    <w:rsid w:val="000E1E8F"/>
    <w:rsid w:val="000E3AFC"/>
    <w:rsid w:val="000E4C3B"/>
    <w:rsid w:val="000E58C6"/>
    <w:rsid w:val="000E67D3"/>
    <w:rsid w:val="000F000A"/>
    <w:rsid w:val="000F02D4"/>
    <w:rsid w:val="000F050D"/>
    <w:rsid w:val="000F0B0F"/>
    <w:rsid w:val="000F2112"/>
    <w:rsid w:val="000F2C41"/>
    <w:rsid w:val="000F45AA"/>
    <w:rsid w:val="000F5E31"/>
    <w:rsid w:val="000F6418"/>
    <w:rsid w:val="000F6985"/>
    <w:rsid w:val="000F7FDC"/>
    <w:rsid w:val="0010017D"/>
    <w:rsid w:val="00102D67"/>
    <w:rsid w:val="00103AB6"/>
    <w:rsid w:val="00104E58"/>
    <w:rsid w:val="00111CC5"/>
    <w:rsid w:val="001143C1"/>
    <w:rsid w:val="00114699"/>
    <w:rsid w:val="00114CF3"/>
    <w:rsid w:val="00115120"/>
    <w:rsid w:val="0012173E"/>
    <w:rsid w:val="00122BE6"/>
    <w:rsid w:val="0012456A"/>
    <w:rsid w:val="001248A5"/>
    <w:rsid w:val="001252FC"/>
    <w:rsid w:val="0012670F"/>
    <w:rsid w:val="00131A5C"/>
    <w:rsid w:val="00133C13"/>
    <w:rsid w:val="00137061"/>
    <w:rsid w:val="001401BD"/>
    <w:rsid w:val="00140B82"/>
    <w:rsid w:val="00140E99"/>
    <w:rsid w:val="001410C1"/>
    <w:rsid w:val="00141EEE"/>
    <w:rsid w:val="001428BD"/>
    <w:rsid w:val="00142E03"/>
    <w:rsid w:val="0014306E"/>
    <w:rsid w:val="00143FA3"/>
    <w:rsid w:val="00145205"/>
    <w:rsid w:val="00145457"/>
    <w:rsid w:val="00145D33"/>
    <w:rsid w:val="00146FE9"/>
    <w:rsid w:val="00147A81"/>
    <w:rsid w:val="00150A6B"/>
    <w:rsid w:val="00151D4A"/>
    <w:rsid w:val="00152175"/>
    <w:rsid w:val="00152F75"/>
    <w:rsid w:val="0015699B"/>
    <w:rsid w:val="00157CBC"/>
    <w:rsid w:val="00163178"/>
    <w:rsid w:val="00164BC7"/>
    <w:rsid w:val="00167881"/>
    <w:rsid w:val="0017116B"/>
    <w:rsid w:val="00175850"/>
    <w:rsid w:val="00175974"/>
    <w:rsid w:val="00176717"/>
    <w:rsid w:val="00177FE0"/>
    <w:rsid w:val="001823E3"/>
    <w:rsid w:val="001864EE"/>
    <w:rsid w:val="0019249E"/>
    <w:rsid w:val="001937C1"/>
    <w:rsid w:val="0019438C"/>
    <w:rsid w:val="0019477E"/>
    <w:rsid w:val="001958DD"/>
    <w:rsid w:val="001A0246"/>
    <w:rsid w:val="001A0942"/>
    <w:rsid w:val="001A3604"/>
    <w:rsid w:val="001A3EB7"/>
    <w:rsid w:val="001A5B1C"/>
    <w:rsid w:val="001A772A"/>
    <w:rsid w:val="001B0693"/>
    <w:rsid w:val="001B085E"/>
    <w:rsid w:val="001B167C"/>
    <w:rsid w:val="001B257E"/>
    <w:rsid w:val="001B3C60"/>
    <w:rsid w:val="001B4166"/>
    <w:rsid w:val="001B5556"/>
    <w:rsid w:val="001B7697"/>
    <w:rsid w:val="001B7A3A"/>
    <w:rsid w:val="001C085F"/>
    <w:rsid w:val="001C0FDA"/>
    <w:rsid w:val="001C1CCC"/>
    <w:rsid w:val="001C2B61"/>
    <w:rsid w:val="001C3580"/>
    <w:rsid w:val="001C5870"/>
    <w:rsid w:val="001C5924"/>
    <w:rsid w:val="001C6380"/>
    <w:rsid w:val="001C75A8"/>
    <w:rsid w:val="001D047D"/>
    <w:rsid w:val="001D1FFB"/>
    <w:rsid w:val="001D3BFC"/>
    <w:rsid w:val="001D3D7A"/>
    <w:rsid w:val="001D6AD4"/>
    <w:rsid w:val="001E068A"/>
    <w:rsid w:val="001E30F1"/>
    <w:rsid w:val="001E3D8C"/>
    <w:rsid w:val="001E3EAD"/>
    <w:rsid w:val="001E4E86"/>
    <w:rsid w:val="001E52AB"/>
    <w:rsid w:val="001E54BD"/>
    <w:rsid w:val="001E55F7"/>
    <w:rsid w:val="001E5FDF"/>
    <w:rsid w:val="001E66D1"/>
    <w:rsid w:val="001E6972"/>
    <w:rsid w:val="001E76E4"/>
    <w:rsid w:val="001F0F16"/>
    <w:rsid w:val="001F410C"/>
    <w:rsid w:val="001F70FF"/>
    <w:rsid w:val="00200F85"/>
    <w:rsid w:val="00204E0A"/>
    <w:rsid w:val="00206A72"/>
    <w:rsid w:val="0020756B"/>
    <w:rsid w:val="00212197"/>
    <w:rsid w:val="00212838"/>
    <w:rsid w:val="00213EE4"/>
    <w:rsid w:val="00214315"/>
    <w:rsid w:val="00214803"/>
    <w:rsid w:val="00215804"/>
    <w:rsid w:val="00216182"/>
    <w:rsid w:val="00217EBB"/>
    <w:rsid w:val="00220A81"/>
    <w:rsid w:val="002215AF"/>
    <w:rsid w:val="00221A6B"/>
    <w:rsid w:val="00221D8F"/>
    <w:rsid w:val="00222263"/>
    <w:rsid w:val="002244B0"/>
    <w:rsid w:val="00224836"/>
    <w:rsid w:val="0022640E"/>
    <w:rsid w:val="00226AE0"/>
    <w:rsid w:val="0023002C"/>
    <w:rsid w:val="0023297A"/>
    <w:rsid w:val="002342FD"/>
    <w:rsid w:val="00234666"/>
    <w:rsid w:val="0023577E"/>
    <w:rsid w:val="00236971"/>
    <w:rsid w:val="00240336"/>
    <w:rsid w:val="0024153E"/>
    <w:rsid w:val="00242267"/>
    <w:rsid w:val="00244174"/>
    <w:rsid w:val="0024600F"/>
    <w:rsid w:val="00252746"/>
    <w:rsid w:val="00253749"/>
    <w:rsid w:val="00254267"/>
    <w:rsid w:val="00254749"/>
    <w:rsid w:val="00255B37"/>
    <w:rsid w:val="00255FE4"/>
    <w:rsid w:val="00256115"/>
    <w:rsid w:val="00256AD9"/>
    <w:rsid w:val="00257156"/>
    <w:rsid w:val="00260279"/>
    <w:rsid w:val="002632B4"/>
    <w:rsid w:val="002638F4"/>
    <w:rsid w:val="002643F4"/>
    <w:rsid w:val="00264654"/>
    <w:rsid w:val="00271CB7"/>
    <w:rsid w:val="00271FD6"/>
    <w:rsid w:val="00272154"/>
    <w:rsid w:val="0027224D"/>
    <w:rsid w:val="002733E2"/>
    <w:rsid w:val="00273AC8"/>
    <w:rsid w:val="00273BB8"/>
    <w:rsid w:val="0027403A"/>
    <w:rsid w:val="00275164"/>
    <w:rsid w:val="002751DE"/>
    <w:rsid w:val="00275283"/>
    <w:rsid w:val="00280016"/>
    <w:rsid w:val="0028713F"/>
    <w:rsid w:val="00291F67"/>
    <w:rsid w:val="0029364A"/>
    <w:rsid w:val="002940AF"/>
    <w:rsid w:val="0029415A"/>
    <w:rsid w:val="002947AB"/>
    <w:rsid w:val="00295CE3"/>
    <w:rsid w:val="00295E39"/>
    <w:rsid w:val="00296A46"/>
    <w:rsid w:val="00297ED1"/>
    <w:rsid w:val="002A1DBA"/>
    <w:rsid w:val="002A237C"/>
    <w:rsid w:val="002A3E5B"/>
    <w:rsid w:val="002B2CD0"/>
    <w:rsid w:val="002C10CD"/>
    <w:rsid w:val="002C3221"/>
    <w:rsid w:val="002C4A00"/>
    <w:rsid w:val="002C5606"/>
    <w:rsid w:val="002C6CFA"/>
    <w:rsid w:val="002D0D9B"/>
    <w:rsid w:val="002D0FCE"/>
    <w:rsid w:val="002D1FB2"/>
    <w:rsid w:val="002D31B5"/>
    <w:rsid w:val="002D32DE"/>
    <w:rsid w:val="002D4182"/>
    <w:rsid w:val="002D46E1"/>
    <w:rsid w:val="002D5677"/>
    <w:rsid w:val="002E00B8"/>
    <w:rsid w:val="002E0DD2"/>
    <w:rsid w:val="002E2581"/>
    <w:rsid w:val="002E4FD7"/>
    <w:rsid w:val="002F0F06"/>
    <w:rsid w:val="002F105C"/>
    <w:rsid w:val="002F2265"/>
    <w:rsid w:val="002F37FE"/>
    <w:rsid w:val="002F5014"/>
    <w:rsid w:val="002F6433"/>
    <w:rsid w:val="003001BC"/>
    <w:rsid w:val="00300790"/>
    <w:rsid w:val="00301FA9"/>
    <w:rsid w:val="00302D9A"/>
    <w:rsid w:val="00302EB9"/>
    <w:rsid w:val="00302F1B"/>
    <w:rsid w:val="00304A4E"/>
    <w:rsid w:val="00305A74"/>
    <w:rsid w:val="00305B94"/>
    <w:rsid w:val="00313C86"/>
    <w:rsid w:val="00315285"/>
    <w:rsid w:val="003169BB"/>
    <w:rsid w:val="00317957"/>
    <w:rsid w:val="00317A2D"/>
    <w:rsid w:val="0032031F"/>
    <w:rsid w:val="00320EE7"/>
    <w:rsid w:val="003214FD"/>
    <w:rsid w:val="00321665"/>
    <w:rsid w:val="003230E2"/>
    <w:rsid w:val="003231B2"/>
    <w:rsid w:val="003237E3"/>
    <w:rsid w:val="003254C7"/>
    <w:rsid w:val="003277C6"/>
    <w:rsid w:val="00327D47"/>
    <w:rsid w:val="0033038C"/>
    <w:rsid w:val="00331169"/>
    <w:rsid w:val="00331B2B"/>
    <w:rsid w:val="00332B0F"/>
    <w:rsid w:val="00332F75"/>
    <w:rsid w:val="0033358D"/>
    <w:rsid w:val="0033567C"/>
    <w:rsid w:val="00335A8F"/>
    <w:rsid w:val="00336B64"/>
    <w:rsid w:val="00340032"/>
    <w:rsid w:val="0034048E"/>
    <w:rsid w:val="00342D0A"/>
    <w:rsid w:val="00345291"/>
    <w:rsid w:val="003465AF"/>
    <w:rsid w:val="00346CBF"/>
    <w:rsid w:val="003475E4"/>
    <w:rsid w:val="0035093C"/>
    <w:rsid w:val="003512EE"/>
    <w:rsid w:val="003518FA"/>
    <w:rsid w:val="003562D2"/>
    <w:rsid w:val="00357CE5"/>
    <w:rsid w:val="00360A44"/>
    <w:rsid w:val="00361032"/>
    <w:rsid w:val="00364B01"/>
    <w:rsid w:val="00364FC0"/>
    <w:rsid w:val="003653DF"/>
    <w:rsid w:val="00365AD4"/>
    <w:rsid w:val="00365D50"/>
    <w:rsid w:val="00365DA3"/>
    <w:rsid w:val="00372932"/>
    <w:rsid w:val="00376CF5"/>
    <w:rsid w:val="00383E00"/>
    <w:rsid w:val="0038422E"/>
    <w:rsid w:val="003849AC"/>
    <w:rsid w:val="00386E8F"/>
    <w:rsid w:val="00387108"/>
    <w:rsid w:val="00393FF9"/>
    <w:rsid w:val="0039415B"/>
    <w:rsid w:val="003953FF"/>
    <w:rsid w:val="00396E57"/>
    <w:rsid w:val="003A33DF"/>
    <w:rsid w:val="003A3FE9"/>
    <w:rsid w:val="003A47C9"/>
    <w:rsid w:val="003A518C"/>
    <w:rsid w:val="003A52CF"/>
    <w:rsid w:val="003A5911"/>
    <w:rsid w:val="003A6158"/>
    <w:rsid w:val="003A6234"/>
    <w:rsid w:val="003B1C01"/>
    <w:rsid w:val="003B25A5"/>
    <w:rsid w:val="003B2F9E"/>
    <w:rsid w:val="003B5375"/>
    <w:rsid w:val="003C16A4"/>
    <w:rsid w:val="003C25C6"/>
    <w:rsid w:val="003C42F2"/>
    <w:rsid w:val="003C4A98"/>
    <w:rsid w:val="003C4F5D"/>
    <w:rsid w:val="003C67E3"/>
    <w:rsid w:val="003D093F"/>
    <w:rsid w:val="003D2104"/>
    <w:rsid w:val="003D2974"/>
    <w:rsid w:val="003D4A0B"/>
    <w:rsid w:val="003D5A3A"/>
    <w:rsid w:val="003D63EC"/>
    <w:rsid w:val="003D7373"/>
    <w:rsid w:val="003E0750"/>
    <w:rsid w:val="003E17C2"/>
    <w:rsid w:val="003E2FB3"/>
    <w:rsid w:val="003E3D0C"/>
    <w:rsid w:val="003E46B4"/>
    <w:rsid w:val="003E5622"/>
    <w:rsid w:val="003E7F0D"/>
    <w:rsid w:val="003F04A6"/>
    <w:rsid w:val="003F104C"/>
    <w:rsid w:val="003F1189"/>
    <w:rsid w:val="003F191C"/>
    <w:rsid w:val="003F4764"/>
    <w:rsid w:val="003F547E"/>
    <w:rsid w:val="003F5848"/>
    <w:rsid w:val="003F68F9"/>
    <w:rsid w:val="003F6C45"/>
    <w:rsid w:val="0040257B"/>
    <w:rsid w:val="0040279D"/>
    <w:rsid w:val="00403C9B"/>
    <w:rsid w:val="00407222"/>
    <w:rsid w:val="00411045"/>
    <w:rsid w:val="004121D0"/>
    <w:rsid w:val="004122BC"/>
    <w:rsid w:val="004129C0"/>
    <w:rsid w:val="00413FAF"/>
    <w:rsid w:val="00414D3B"/>
    <w:rsid w:val="00416036"/>
    <w:rsid w:val="004162FD"/>
    <w:rsid w:val="00416FB7"/>
    <w:rsid w:val="00417B04"/>
    <w:rsid w:val="004233E4"/>
    <w:rsid w:val="004268BE"/>
    <w:rsid w:val="0042749A"/>
    <w:rsid w:val="00430B2D"/>
    <w:rsid w:val="00431580"/>
    <w:rsid w:val="00431E39"/>
    <w:rsid w:val="00432E37"/>
    <w:rsid w:val="00434359"/>
    <w:rsid w:val="00434DC2"/>
    <w:rsid w:val="00435763"/>
    <w:rsid w:val="004364F4"/>
    <w:rsid w:val="0043748B"/>
    <w:rsid w:val="0043799C"/>
    <w:rsid w:val="00441DB9"/>
    <w:rsid w:val="00444E06"/>
    <w:rsid w:val="00446A04"/>
    <w:rsid w:val="00446B9B"/>
    <w:rsid w:val="00447D07"/>
    <w:rsid w:val="004507E6"/>
    <w:rsid w:val="004523C3"/>
    <w:rsid w:val="00452D68"/>
    <w:rsid w:val="00454217"/>
    <w:rsid w:val="004544BD"/>
    <w:rsid w:val="0045538A"/>
    <w:rsid w:val="004558CF"/>
    <w:rsid w:val="004578CE"/>
    <w:rsid w:val="00461599"/>
    <w:rsid w:val="0046183B"/>
    <w:rsid w:val="004619F2"/>
    <w:rsid w:val="00461E36"/>
    <w:rsid w:val="00462D51"/>
    <w:rsid w:val="00463362"/>
    <w:rsid w:val="00463E03"/>
    <w:rsid w:val="004662B6"/>
    <w:rsid w:val="004674BF"/>
    <w:rsid w:val="004675A3"/>
    <w:rsid w:val="0047039D"/>
    <w:rsid w:val="00471311"/>
    <w:rsid w:val="00473501"/>
    <w:rsid w:val="00473DB2"/>
    <w:rsid w:val="00473EEC"/>
    <w:rsid w:val="00474A83"/>
    <w:rsid w:val="00475487"/>
    <w:rsid w:val="00475734"/>
    <w:rsid w:val="00475F60"/>
    <w:rsid w:val="004823B1"/>
    <w:rsid w:val="00484051"/>
    <w:rsid w:val="00484121"/>
    <w:rsid w:val="0048585B"/>
    <w:rsid w:val="00487479"/>
    <w:rsid w:val="00487498"/>
    <w:rsid w:val="00490853"/>
    <w:rsid w:val="004915D9"/>
    <w:rsid w:val="00491DD1"/>
    <w:rsid w:val="00493429"/>
    <w:rsid w:val="004949D4"/>
    <w:rsid w:val="004975E9"/>
    <w:rsid w:val="00497EA6"/>
    <w:rsid w:val="004A07E9"/>
    <w:rsid w:val="004A0EE3"/>
    <w:rsid w:val="004A2D5B"/>
    <w:rsid w:val="004A3AAC"/>
    <w:rsid w:val="004A41BC"/>
    <w:rsid w:val="004A6DA4"/>
    <w:rsid w:val="004A7122"/>
    <w:rsid w:val="004A7829"/>
    <w:rsid w:val="004B06AE"/>
    <w:rsid w:val="004B4472"/>
    <w:rsid w:val="004B7915"/>
    <w:rsid w:val="004C262F"/>
    <w:rsid w:val="004C3DF6"/>
    <w:rsid w:val="004C52D7"/>
    <w:rsid w:val="004C5683"/>
    <w:rsid w:val="004C586A"/>
    <w:rsid w:val="004C68BB"/>
    <w:rsid w:val="004C6FC1"/>
    <w:rsid w:val="004C75BA"/>
    <w:rsid w:val="004C775C"/>
    <w:rsid w:val="004D1227"/>
    <w:rsid w:val="004D1B61"/>
    <w:rsid w:val="004D31A8"/>
    <w:rsid w:val="004D6B7E"/>
    <w:rsid w:val="004E0B87"/>
    <w:rsid w:val="004E14CB"/>
    <w:rsid w:val="004E1BB1"/>
    <w:rsid w:val="004E4B2E"/>
    <w:rsid w:val="004E58EC"/>
    <w:rsid w:val="004E6B1D"/>
    <w:rsid w:val="004E7423"/>
    <w:rsid w:val="004F0B24"/>
    <w:rsid w:val="004F1420"/>
    <w:rsid w:val="004F1474"/>
    <w:rsid w:val="004F17C7"/>
    <w:rsid w:val="004F228F"/>
    <w:rsid w:val="004F2BEC"/>
    <w:rsid w:val="004F322E"/>
    <w:rsid w:val="004F3453"/>
    <w:rsid w:val="004F3EF8"/>
    <w:rsid w:val="004F4AFD"/>
    <w:rsid w:val="004F5570"/>
    <w:rsid w:val="004F5CD4"/>
    <w:rsid w:val="004F625F"/>
    <w:rsid w:val="0050026C"/>
    <w:rsid w:val="005004AF"/>
    <w:rsid w:val="0050537C"/>
    <w:rsid w:val="0051734C"/>
    <w:rsid w:val="0052195D"/>
    <w:rsid w:val="00523BF3"/>
    <w:rsid w:val="00530B48"/>
    <w:rsid w:val="00530DE6"/>
    <w:rsid w:val="00531F7F"/>
    <w:rsid w:val="005320EF"/>
    <w:rsid w:val="00534565"/>
    <w:rsid w:val="005347E5"/>
    <w:rsid w:val="00535012"/>
    <w:rsid w:val="00537CFC"/>
    <w:rsid w:val="00541838"/>
    <w:rsid w:val="005418BA"/>
    <w:rsid w:val="00544BA0"/>
    <w:rsid w:val="005456CD"/>
    <w:rsid w:val="00545F87"/>
    <w:rsid w:val="0054795F"/>
    <w:rsid w:val="00547F3A"/>
    <w:rsid w:val="00551105"/>
    <w:rsid w:val="0055184D"/>
    <w:rsid w:val="00552D6A"/>
    <w:rsid w:val="005539F9"/>
    <w:rsid w:val="00556535"/>
    <w:rsid w:val="00557BA7"/>
    <w:rsid w:val="0056145C"/>
    <w:rsid w:val="00562EB3"/>
    <w:rsid w:val="00563B88"/>
    <w:rsid w:val="00564694"/>
    <w:rsid w:val="00564A0C"/>
    <w:rsid w:val="005675A5"/>
    <w:rsid w:val="00570680"/>
    <w:rsid w:val="00572E92"/>
    <w:rsid w:val="00574B88"/>
    <w:rsid w:val="0057656F"/>
    <w:rsid w:val="00577C50"/>
    <w:rsid w:val="00580A6E"/>
    <w:rsid w:val="00586B74"/>
    <w:rsid w:val="00587DB0"/>
    <w:rsid w:val="0059119A"/>
    <w:rsid w:val="0059161D"/>
    <w:rsid w:val="00591820"/>
    <w:rsid w:val="00591830"/>
    <w:rsid w:val="00591ADB"/>
    <w:rsid w:val="005934D7"/>
    <w:rsid w:val="00595041"/>
    <w:rsid w:val="00595D27"/>
    <w:rsid w:val="005977DB"/>
    <w:rsid w:val="00597C97"/>
    <w:rsid w:val="005A0232"/>
    <w:rsid w:val="005A0D2E"/>
    <w:rsid w:val="005A2869"/>
    <w:rsid w:val="005A4BF5"/>
    <w:rsid w:val="005A79BE"/>
    <w:rsid w:val="005A7AA7"/>
    <w:rsid w:val="005B44BE"/>
    <w:rsid w:val="005B544E"/>
    <w:rsid w:val="005B7397"/>
    <w:rsid w:val="005C2887"/>
    <w:rsid w:val="005C2FB9"/>
    <w:rsid w:val="005C382A"/>
    <w:rsid w:val="005C5A71"/>
    <w:rsid w:val="005D0CC5"/>
    <w:rsid w:val="005D12A5"/>
    <w:rsid w:val="005D2458"/>
    <w:rsid w:val="005D44EC"/>
    <w:rsid w:val="005D50E1"/>
    <w:rsid w:val="005D57B0"/>
    <w:rsid w:val="005D7E78"/>
    <w:rsid w:val="005E00BB"/>
    <w:rsid w:val="005E2A2D"/>
    <w:rsid w:val="005E3512"/>
    <w:rsid w:val="005E38BB"/>
    <w:rsid w:val="005E4550"/>
    <w:rsid w:val="005E61AF"/>
    <w:rsid w:val="005F04E9"/>
    <w:rsid w:val="005F0B66"/>
    <w:rsid w:val="005F10F2"/>
    <w:rsid w:val="005F2FD1"/>
    <w:rsid w:val="005F6B24"/>
    <w:rsid w:val="00601E70"/>
    <w:rsid w:val="0060350B"/>
    <w:rsid w:val="006053B0"/>
    <w:rsid w:val="00606E24"/>
    <w:rsid w:val="00612D48"/>
    <w:rsid w:val="00612DD3"/>
    <w:rsid w:val="00613726"/>
    <w:rsid w:val="00613996"/>
    <w:rsid w:val="00613BD2"/>
    <w:rsid w:val="0061401F"/>
    <w:rsid w:val="006141BE"/>
    <w:rsid w:val="006144F4"/>
    <w:rsid w:val="006173F5"/>
    <w:rsid w:val="00620225"/>
    <w:rsid w:val="00620B33"/>
    <w:rsid w:val="0062315D"/>
    <w:rsid w:val="006271B4"/>
    <w:rsid w:val="00630A78"/>
    <w:rsid w:val="00630EB3"/>
    <w:rsid w:val="0063193D"/>
    <w:rsid w:val="006324A1"/>
    <w:rsid w:val="006328CA"/>
    <w:rsid w:val="00635077"/>
    <w:rsid w:val="00636AE4"/>
    <w:rsid w:val="0064029E"/>
    <w:rsid w:val="00641273"/>
    <w:rsid w:val="00641913"/>
    <w:rsid w:val="00645744"/>
    <w:rsid w:val="00646535"/>
    <w:rsid w:val="00647836"/>
    <w:rsid w:val="0065044A"/>
    <w:rsid w:val="006509A8"/>
    <w:rsid w:val="00650F31"/>
    <w:rsid w:val="00651006"/>
    <w:rsid w:val="006544D6"/>
    <w:rsid w:val="006550C2"/>
    <w:rsid w:val="00655B76"/>
    <w:rsid w:val="00657420"/>
    <w:rsid w:val="0066048A"/>
    <w:rsid w:val="006617E2"/>
    <w:rsid w:val="00661BA7"/>
    <w:rsid w:val="00662396"/>
    <w:rsid w:val="00662481"/>
    <w:rsid w:val="00663A80"/>
    <w:rsid w:val="00667FAB"/>
    <w:rsid w:val="00673DC4"/>
    <w:rsid w:val="006773D4"/>
    <w:rsid w:val="00677585"/>
    <w:rsid w:val="00680795"/>
    <w:rsid w:val="00685315"/>
    <w:rsid w:val="00685CF5"/>
    <w:rsid w:val="00686A4C"/>
    <w:rsid w:val="006870F6"/>
    <w:rsid w:val="00687BC5"/>
    <w:rsid w:val="00690B72"/>
    <w:rsid w:val="00693025"/>
    <w:rsid w:val="00695210"/>
    <w:rsid w:val="00695B5C"/>
    <w:rsid w:val="00695F76"/>
    <w:rsid w:val="00697E0B"/>
    <w:rsid w:val="006A4ABD"/>
    <w:rsid w:val="006A5616"/>
    <w:rsid w:val="006A5C01"/>
    <w:rsid w:val="006A5C68"/>
    <w:rsid w:val="006A614D"/>
    <w:rsid w:val="006A7E69"/>
    <w:rsid w:val="006B1A7F"/>
    <w:rsid w:val="006B3531"/>
    <w:rsid w:val="006B36AE"/>
    <w:rsid w:val="006B4792"/>
    <w:rsid w:val="006B5462"/>
    <w:rsid w:val="006B5EFA"/>
    <w:rsid w:val="006B63D8"/>
    <w:rsid w:val="006B74FC"/>
    <w:rsid w:val="006C1187"/>
    <w:rsid w:val="006C1876"/>
    <w:rsid w:val="006C3A12"/>
    <w:rsid w:val="006C3F3B"/>
    <w:rsid w:val="006C6125"/>
    <w:rsid w:val="006C6662"/>
    <w:rsid w:val="006D1491"/>
    <w:rsid w:val="006D1492"/>
    <w:rsid w:val="006D1921"/>
    <w:rsid w:val="006D1DFF"/>
    <w:rsid w:val="006D528A"/>
    <w:rsid w:val="006D5702"/>
    <w:rsid w:val="006D7F5C"/>
    <w:rsid w:val="006E140E"/>
    <w:rsid w:val="006E3A7E"/>
    <w:rsid w:val="006E3AC4"/>
    <w:rsid w:val="006E55F5"/>
    <w:rsid w:val="006E6BFE"/>
    <w:rsid w:val="006E7593"/>
    <w:rsid w:val="006F498E"/>
    <w:rsid w:val="006F5460"/>
    <w:rsid w:val="006F58A8"/>
    <w:rsid w:val="006F6B3A"/>
    <w:rsid w:val="007005C9"/>
    <w:rsid w:val="0070571F"/>
    <w:rsid w:val="00712AA2"/>
    <w:rsid w:val="007135F3"/>
    <w:rsid w:val="00713E72"/>
    <w:rsid w:val="00717098"/>
    <w:rsid w:val="00717244"/>
    <w:rsid w:val="007207B4"/>
    <w:rsid w:val="007211B9"/>
    <w:rsid w:val="00722068"/>
    <w:rsid w:val="0072304C"/>
    <w:rsid w:val="007250AA"/>
    <w:rsid w:val="007250B8"/>
    <w:rsid w:val="007269B8"/>
    <w:rsid w:val="00726DDB"/>
    <w:rsid w:val="0072726A"/>
    <w:rsid w:val="00727955"/>
    <w:rsid w:val="00730850"/>
    <w:rsid w:val="00730E9F"/>
    <w:rsid w:val="007316F8"/>
    <w:rsid w:val="0073420C"/>
    <w:rsid w:val="0073649B"/>
    <w:rsid w:val="00737397"/>
    <w:rsid w:val="007416A0"/>
    <w:rsid w:val="00743982"/>
    <w:rsid w:val="00744F7A"/>
    <w:rsid w:val="0074551C"/>
    <w:rsid w:val="0074560F"/>
    <w:rsid w:val="00746AFD"/>
    <w:rsid w:val="00747EC2"/>
    <w:rsid w:val="0075157F"/>
    <w:rsid w:val="0075257F"/>
    <w:rsid w:val="00754CE8"/>
    <w:rsid w:val="00754E61"/>
    <w:rsid w:val="00755256"/>
    <w:rsid w:val="00755EE8"/>
    <w:rsid w:val="00762D89"/>
    <w:rsid w:val="00763871"/>
    <w:rsid w:val="00766288"/>
    <w:rsid w:val="0076689A"/>
    <w:rsid w:val="0077054A"/>
    <w:rsid w:val="00770847"/>
    <w:rsid w:val="00770F73"/>
    <w:rsid w:val="00774900"/>
    <w:rsid w:val="00776257"/>
    <w:rsid w:val="00780FA6"/>
    <w:rsid w:val="00783D46"/>
    <w:rsid w:val="007846AF"/>
    <w:rsid w:val="007852C3"/>
    <w:rsid w:val="00785389"/>
    <w:rsid w:val="00786231"/>
    <w:rsid w:val="0079085D"/>
    <w:rsid w:val="00792474"/>
    <w:rsid w:val="0079585D"/>
    <w:rsid w:val="00797406"/>
    <w:rsid w:val="007976E5"/>
    <w:rsid w:val="007A0AC2"/>
    <w:rsid w:val="007A2DD3"/>
    <w:rsid w:val="007A30A9"/>
    <w:rsid w:val="007A50AC"/>
    <w:rsid w:val="007A6836"/>
    <w:rsid w:val="007A6D94"/>
    <w:rsid w:val="007A6F3C"/>
    <w:rsid w:val="007A7C43"/>
    <w:rsid w:val="007B123D"/>
    <w:rsid w:val="007B2783"/>
    <w:rsid w:val="007B2B02"/>
    <w:rsid w:val="007B3AC8"/>
    <w:rsid w:val="007B3D76"/>
    <w:rsid w:val="007B575F"/>
    <w:rsid w:val="007B59D2"/>
    <w:rsid w:val="007B5DC0"/>
    <w:rsid w:val="007B6153"/>
    <w:rsid w:val="007B65BE"/>
    <w:rsid w:val="007B7624"/>
    <w:rsid w:val="007C0487"/>
    <w:rsid w:val="007C2BE6"/>
    <w:rsid w:val="007C2FD6"/>
    <w:rsid w:val="007C497C"/>
    <w:rsid w:val="007C62F1"/>
    <w:rsid w:val="007C6A15"/>
    <w:rsid w:val="007C7D02"/>
    <w:rsid w:val="007D11F9"/>
    <w:rsid w:val="007D19F9"/>
    <w:rsid w:val="007D2308"/>
    <w:rsid w:val="007D3119"/>
    <w:rsid w:val="007D3943"/>
    <w:rsid w:val="007D3B0A"/>
    <w:rsid w:val="007D4778"/>
    <w:rsid w:val="007D484A"/>
    <w:rsid w:val="007D65CF"/>
    <w:rsid w:val="007D747D"/>
    <w:rsid w:val="007E6A40"/>
    <w:rsid w:val="007E6D11"/>
    <w:rsid w:val="007F0B32"/>
    <w:rsid w:val="007F0EF2"/>
    <w:rsid w:val="007F1F07"/>
    <w:rsid w:val="007F1F5F"/>
    <w:rsid w:val="007F4075"/>
    <w:rsid w:val="007F4707"/>
    <w:rsid w:val="007F56A3"/>
    <w:rsid w:val="007F6C89"/>
    <w:rsid w:val="007F7B27"/>
    <w:rsid w:val="008000EA"/>
    <w:rsid w:val="008011E5"/>
    <w:rsid w:val="008026D2"/>
    <w:rsid w:val="00803356"/>
    <w:rsid w:val="00805694"/>
    <w:rsid w:val="00805737"/>
    <w:rsid w:val="00806A1D"/>
    <w:rsid w:val="00806CF9"/>
    <w:rsid w:val="00810098"/>
    <w:rsid w:val="008105A3"/>
    <w:rsid w:val="00810CD2"/>
    <w:rsid w:val="00810FE7"/>
    <w:rsid w:val="00811F7F"/>
    <w:rsid w:val="008156E5"/>
    <w:rsid w:val="008165F9"/>
    <w:rsid w:val="00816F0F"/>
    <w:rsid w:val="008176FB"/>
    <w:rsid w:val="00820B3F"/>
    <w:rsid w:val="008220EC"/>
    <w:rsid w:val="00823021"/>
    <w:rsid w:val="00824834"/>
    <w:rsid w:val="00824839"/>
    <w:rsid w:val="00824E6F"/>
    <w:rsid w:val="00826A40"/>
    <w:rsid w:val="00826C78"/>
    <w:rsid w:val="008300A2"/>
    <w:rsid w:val="0083140E"/>
    <w:rsid w:val="00832AAF"/>
    <w:rsid w:val="00832E26"/>
    <w:rsid w:val="00832F5B"/>
    <w:rsid w:val="00834B73"/>
    <w:rsid w:val="00835BCE"/>
    <w:rsid w:val="00836FCB"/>
    <w:rsid w:val="00837D33"/>
    <w:rsid w:val="008402DD"/>
    <w:rsid w:val="008422B1"/>
    <w:rsid w:val="00846666"/>
    <w:rsid w:val="00851C4C"/>
    <w:rsid w:val="00852061"/>
    <w:rsid w:val="008527C2"/>
    <w:rsid w:val="00852F2D"/>
    <w:rsid w:val="008535ED"/>
    <w:rsid w:val="008538B3"/>
    <w:rsid w:val="0085484C"/>
    <w:rsid w:val="008564AF"/>
    <w:rsid w:val="0085683E"/>
    <w:rsid w:val="008608DB"/>
    <w:rsid w:val="008611CA"/>
    <w:rsid w:val="008627F0"/>
    <w:rsid w:val="008633E4"/>
    <w:rsid w:val="00863719"/>
    <w:rsid w:val="00864FB7"/>
    <w:rsid w:val="00866D56"/>
    <w:rsid w:val="008678B9"/>
    <w:rsid w:val="00867FBC"/>
    <w:rsid w:val="008703DC"/>
    <w:rsid w:val="00871310"/>
    <w:rsid w:val="008717F5"/>
    <w:rsid w:val="00874794"/>
    <w:rsid w:val="00874C50"/>
    <w:rsid w:val="00876F03"/>
    <w:rsid w:val="008771BF"/>
    <w:rsid w:val="00877C32"/>
    <w:rsid w:val="008810D2"/>
    <w:rsid w:val="00883D4B"/>
    <w:rsid w:val="00883F51"/>
    <w:rsid w:val="008860B8"/>
    <w:rsid w:val="00887747"/>
    <w:rsid w:val="00893959"/>
    <w:rsid w:val="00895750"/>
    <w:rsid w:val="00896C02"/>
    <w:rsid w:val="00897CCC"/>
    <w:rsid w:val="00897D0C"/>
    <w:rsid w:val="008A0B19"/>
    <w:rsid w:val="008A1D5D"/>
    <w:rsid w:val="008A20E3"/>
    <w:rsid w:val="008A41F7"/>
    <w:rsid w:val="008A4410"/>
    <w:rsid w:val="008A51C1"/>
    <w:rsid w:val="008A543E"/>
    <w:rsid w:val="008A557C"/>
    <w:rsid w:val="008A76A1"/>
    <w:rsid w:val="008A7F80"/>
    <w:rsid w:val="008B0300"/>
    <w:rsid w:val="008B10A4"/>
    <w:rsid w:val="008B2405"/>
    <w:rsid w:val="008B3E50"/>
    <w:rsid w:val="008B6251"/>
    <w:rsid w:val="008B63BC"/>
    <w:rsid w:val="008B675B"/>
    <w:rsid w:val="008B70FA"/>
    <w:rsid w:val="008C38F6"/>
    <w:rsid w:val="008C39B4"/>
    <w:rsid w:val="008C5055"/>
    <w:rsid w:val="008C5934"/>
    <w:rsid w:val="008C5BB8"/>
    <w:rsid w:val="008C7FF4"/>
    <w:rsid w:val="008D0DA7"/>
    <w:rsid w:val="008D1161"/>
    <w:rsid w:val="008D14AD"/>
    <w:rsid w:val="008D243D"/>
    <w:rsid w:val="008D61D3"/>
    <w:rsid w:val="008D6695"/>
    <w:rsid w:val="008D6AEF"/>
    <w:rsid w:val="008D75A4"/>
    <w:rsid w:val="008D7F07"/>
    <w:rsid w:val="008E02BB"/>
    <w:rsid w:val="008E162C"/>
    <w:rsid w:val="008E53A1"/>
    <w:rsid w:val="008E70A7"/>
    <w:rsid w:val="008E7BEE"/>
    <w:rsid w:val="008F0466"/>
    <w:rsid w:val="008F1A6A"/>
    <w:rsid w:val="008F2571"/>
    <w:rsid w:val="008F25B8"/>
    <w:rsid w:val="008F524B"/>
    <w:rsid w:val="008F55DB"/>
    <w:rsid w:val="008F780D"/>
    <w:rsid w:val="00910C0F"/>
    <w:rsid w:val="00910EEC"/>
    <w:rsid w:val="009116AA"/>
    <w:rsid w:val="0091191C"/>
    <w:rsid w:val="00911C96"/>
    <w:rsid w:val="009120B8"/>
    <w:rsid w:val="00912BE9"/>
    <w:rsid w:val="00913878"/>
    <w:rsid w:val="00914C1C"/>
    <w:rsid w:val="0091563F"/>
    <w:rsid w:val="009202C9"/>
    <w:rsid w:val="00922BAB"/>
    <w:rsid w:val="00923676"/>
    <w:rsid w:val="0092440B"/>
    <w:rsid w:val="0092457B"/>
    <w:rsid w:val="009245E6"/>
    <w:rsid w:val="00924CBB"/>
    <w:rsid w:val="009263D9"/>
    <w:rsid w:val="0092698F"/>
    <w:rsid w:val="009305D7"/>
    <w:rsid w:val="009313AB"/>
    <w:rsid w:val="009319F5"/>
    <w:rsid w:val="0093260A"/>
    <w:rsid w:val="00932D1C"/>
    <w:rsid w:val="009346E0"/>
    <w:rsid w:val="00935A40"/>
    <w:rsid w:val="00935F4D"/>
    <w:rsid w:val="00942D6B"/>
    <w:rsid w:val="00943CFB"/>
    <w:rsid w:val="00943F2F"/>
    <w:rsid w:val="00946454"/>
    <w:rsid w:val="009516D4"/>
    <w:rsid w:val="009529BE"/>
    <w:rsid w:val="0095432B"/>
    <w:rsid w:val="00955057"/>
    <w:rsid w:val="009550FD"/>
    <w:rsid w:val="0095730D"/>
    <w:rsid w:val="00962CBF"/>
    <w:rsid w:val="009678D8"/>
    <w:rsid w:val="00970B6C"/>
    <w:rsid w:val="00970FE1"/>
    <w:rsid w:val="0097114A"/>
    <w:rsid w:val="009719A9"/>
    <w:rsid w:val="00976CFE"/>
    <w:rsid w:val="0097705D"/>
    <w:rsid w:val="009774A9"/>
    <w:rsid w:val="009801E3"/>
    <w:rsid w:val="009812A3"/>
    <w:rsid w:val="00981490"/>
    <w:rsid w:val="009831C3"/>
    <w:rsid w:val="00985C72"/>
    <w:rsid w:val="00986200"/>
    <w:rsid w:val="00986DFE"/>
    <w:rsid w:val="00987AF9"/>
    <w:rsid w:val="00987C77"/>
    <w:rsid w:val="009942DA"/>
    <w:rsid w:val="0099609F"/>
    <w:rsid w:val="0099684D"/>
    <w:rsid w:val="009A0F72"/>
    <w:rsid w:val="009A11F3"/>
    <w:rsid w:val="009A12EA"/>
    <w:rsid w:val="009A1634"/>
    <w:rsid w:val="009A19B5"/>
    <w:rsid w:val="009A24B7"/>
    <w:rsid w:val="009A39F4"/>
    <w:rsid w:val="009A4E58"/>
    <w:rsid w:val="009A5EB0"/>
    <w:rsid w:val="009A6A8E"/>
    <w:rsid w:val="009B0D66"/>
    <w:rsid w:val="009B39C2"/>
    <w:rsid w:val="009B40D3"/>
    <w:rsid w:val="009B4623"/>
    <w:rsid w:val="009B51FF"/>
    <w:rsid w:val="009C015D"/>
    <w:rsid w:val="009C30E2"/>
    <w:rsid w:val="009C3BE3"/>
    <w:rsid w:val="009C4192"/>
    <w:rsid w:val="009C4F40"/>
    <w:rsid w:val="009D1A45"/>
    <w:rsid w:val="009D1CAE"/>
    <w:rsid w:val="009D2A5F"/>
    <w:rsid w:val="009D3170"/>
    <w:rsid w:val="009E06A1"/>
    <w:rsid w:val="009E1BBC"/>
    <w:rsid w:val="009E2C62"/>
    <w:rsid w:val="009E4B4D"/>
    <w:rsid w:val="009E5CB5"/>
    <w:rsid w:val="009E726D"/>
    <w:rsid w:val="009E7BDD"/>
    <w:rsid w:val="009F023A"/>
    <w:rsid w:val="009F5340"/>
    <w:rsid w:val="009F591A"/>
    <w:rsid w:val="00A00F3B"/>
    <w:rsid w:val="00A0127C"/>
    <w:rsid w:val="00A01C1D"/>
    <w:rsid w:val="00A01DBC"/>
    <w:rsid w:val="00A01F90"/>
    <w:rsid w:val="00A02246"/>
    <w:rsid w:val="00A025D4"/>
    <w:rsid w:val="00A04F8E"/>
    <w:rsid w:val="00A0583B"/>
    <w:rsid w:val="00A05F74"/>
    <w:rsid w:val="00A07C4C"/>
    <w:rsid w:val="00A11623"/>
    <w:rsid w:val="00A139E0"/>
    <w:rsid w:val="00A13CBE"/>
    <w:rsid w:val="00A14807"/>
    <w:rsid w:val="00A14CC8"/>
    <w:rsid w:val="00A15C99"/>
    <w:rsid w:val="00A15F3A"/>
    <w:rsid w:val="00A1742B"/>
    <w:rsid w:val="00A17FC2"/>
    <w:rsid w:val="00A2026D"/>
    <w:rsid w:val="00A228CB"/>
    <w:rsid w:val="00A22C61"/>
    <w:rsid w:val="00A2446C"/>
    <w:rsid w:val="00A27873"/>
    <w:rsid w:val="00A309B5"/>
    <w:rsid w:val="00A311F2"/>
    <w:rsid w:val="00A313AE"/>
    <w:rsid w:val="00A33183"/>
    <w:rsid w:val="00A334BE"/>
    <w:rsid w:val="00A335F5"/>
    <w:rsid w:val="00A37746"/>
    <w:rsid w:val="00A40663"/>
    <w:rsid w:val="00A41572"/>
    <w:rsid w:val="00A41C73"/>
    <w:rsid w:val="00A43A10"/>
    <w:rsid w:val="00A442B5"/>
    <w:rsid w:val="00A4465E"/>
    <w:rsid w:val="00A45340"/>
    <w:rsid w:val="00A4682D"/>
    <w:rsid w:val="00A46AC1"/>
    <w:rsid w:val="00A47358"/>
    <w:rsid w:val="00A510FA"/>
    <w:rsid w:val="00A538FD"/>
    <w:rsid w:val="00A53A5B"/>
    <w:rsid w:val="00A555D2"/>
    <w:rsid w:val="00A60AEC"/>
    <w:rsid w:val="00A61625"/>
    <w:rsid w:val="00A61A0F"/>
    <w:rsid w:val="00A62283"/>
    <w:rsid w:val="00A62B72"/>
    <w:rsid w:val="00A63E9B"/>
    <w:rsid w:val="00A64012"/>
    <w:rsid w:val="00A65991"/>
    <w:rsid w:val="00A661DB"/>
    <w:rsid w:val="00A70910"/>
    <w:rsid w:val="00A73781"/>
    <w:rsid w:val="00A74C11"/>
    <w:rsid w:val="00A7546C"/>
    <w:rsid w:val="00A75EA9"/>
    <w:rsid w:val="00A76429"/>
    <w:rsid w:val="00A77547"/>
    <w:rsid w:val="00A80FBD"/>
    <w:rsid w:val="00A814B3"/>
    <w:rsid w:val="00A84AEA"/>
    <w:rsid w:val="00A85647"/>
    <w:rsid w:val="00A86574"/>
    <w:rsid w:val="00A86DE1"/>
    <w:rsid w:val="00A9023A"/>
    <w:rsid w:val="00A909F8"/>
    <w:rsid w:val="00A919CA"/>
    <w:rsid w:val="00A92906"/>
    <w:rsid w:val="00A93399"/>
    <w:rsid w:val="00A94B31"/>
    <w:rsid w:val="00A95E1E"/>
    <w:rsid w:val="00A960D0"/>
    <w:rsid w:val="00AA114E"/>
    <w:rsid w:val="00AA1AC8"/>
    <w:rsid w:val="00AA391D"/>
    <w:rsid w:val="00AA6679"/>
    <w:rsid w:val="00AA686F"/>
    <w:rsid w:val="00AA7680"/>
    <w:rsid w:val="00AA7998"/>
    <w:rsid w:val="00AB0410"/>
    <w:rsid w:val="00AB083B"/>
    <w:rsid w:val="00AB3111"/>
    <w:rsid w:val="00AB511A"/>
    <w:rsid w:val="00AB7B88"/>
    <w:rsid w:val="00AB7C92"/>
    <w:rsid w:val="00AC0FF7"/>
    <w:rsid w:val="00AC3508"/>
    <w:rsid w:val="00AC3BAD"/>
    <w:rsid w:val="00AC5108"/>
    <w:rsid w:val="00AC5436"/>
    <w:rsid w:val="00AC567A"/>
    <w:rsid w:val="00AC6D94"/>
    <w:rsid w:val="00AC76AF"/>
    <w:rsid w:val="00AD010F"/>
    <w:rsid w:val="00AD1041"/>
    <w:rsid w:val="00AD1583"/>
    <w:rsid w:val="00AD20F0"/>
    <w:rsid w:val="00AD2E69"/>
    <w:rsid w:val="00AD2FCA"/>
    <w:rsid w:val="00AD7C18"/>
    <w:rsid w:val="00AE368E"/>
    <w:rsid w:val="00AE4A72"/>
    <w:rsid w:val="00AE6091"/>
    <w:rsid w:val="00AE6ECE"/>
    <w:rsid w:val="00AE70F8"/>
    <w:rsid w:val="00AE741C"/>
    <w:rsid w:val="00AF0317"/>
    <w:rsid w:val="00AF091E"/>
    <w:rsid w:val="00AF1B19"/>
    <w:rsid w:val="00AF1F3C"/>
    <w:rsid w:val="00AF4345"/>
    <w:rsid w:val="00AF4B02"/>
    <w:rsid w:val="00B00E3B"/>
    <w:rsid w:val="00B01657"/>
    <w:rsid w:val="00B02B5F"/>
    <w:rsid w:val="00B02CEF"/>
    <w:rsid w:val="00B03346"/>
    <w:rsid w:val="00B03702"/>
    <w:rsid w:val="00B055C8"/>
    <w:rsid w:val="00B06182"/>
    <w:rsid w:val="00B07ED8"/>
    <w:rsid w:val="00B100BC"/>
    <w:rsid w:val="00B10BD1"/>
    <w:rsid w:val="00B111FB"/>
    <w:rsid w:val="00B11406"/>
    <w:rsid w:val="00B11C8F"/>
    <w:rsid w:val="00B120AA"/>
    <w:rsid w:val="00B12453"/>
    <w:rsid w:val="00B13B58"/>
    <w:rsid w:val="00B211BD"/>
    <w:rsid w:val="00B21254"/>
    <w:rsid w:val="00B226C8"/>
    <w:rsid w:val="00B23056"/>
    <w:rsid w:val="00B23EC6"/>
    <w:rsid w:val="00B24B67"/>
    <w:rsid w:val="00B257D3"/>
    <w:rsid w:val="00B25FFE"/>
    <w:rsid w:val="00B27D3A"/>
    <w:rsid w:val="00B30204"/>
    <w:rsid w:val="00B317BB"/>
    <w:rsid w:val="00B31AC0"/>
    <w:rsid w:val="00B323ED"/>
    <w:rsid w:val="00B32410"/>
    <w:rsid w:val="00B33EEE"/>
    <w:rsid w:val="00B37214"/>
    <w:rsid w:val="00B3777E"/>
    <w:rsid w:val="00B419C0"/>
    <w:rsid w:val="00B44B0F"/>
    <w:rsid w:val="00B45290"/>
    <w:rsid w:val="00B45361"/>
    <w:rsid w:val="00B4599E"/>
    <w:rsid w:val="00B4606C"/>
    <w:rsid w:val="00B472EF"/>
    <w:rsid w:val="00B53F1C"/>
    <w:rsid w:val="00B5439E"/>
    <w:rsid w:val="00B55D4C"/>
    <w:rsid w:val="00B5657C"/>
    <w:rsid w:val="00B60AC0"/>
    <w:rsid w:val="00B61B7B"/>
    <w:rsid w:val="00B6699F"/>
    <w:rsid w:val="00B669EA"/>
    <w:rsid w:val="00B66D8C"/>
    <w:rsid w:val="00B670D2"/>
    <w:rsid w:val="00B67CB2"/>
    <w:rsid w:val="00B71132"/>
    <w:rsid w:val="00B7327C"/>
    <w:rsid w:val="00B7434F"/>
    <w:rsid w:val="00B74357"/>
    <w:rsid w:val="00B74363"/>
    <w:rsid w:val="00B74431"/>
    <w:rsid w:val="00B76126"/>
    <w:rsid w:val="00B807B0"/>
    <w:rsid w:val="00B80C04"/>
    <w:rsid w:val="00B825E4"/>
    <w:rsid w:val="00B8435D"/>
    <w:rsid w:val="00B84460"/>
    <w:rsid w:val="00B8530A"/>
    <w:rsid w:val="00B85402"/>
    <w:rsid w:val="00B87E83"/>
    <w:rsid w:val="00B902AA"/>
    <w:rsid w:val="00B9063F"/>
    <w:rsid w:val="00B910F6"/>
    <w:rsid w:val="00B918FB"/>
    <w:rsid w:val="00B9255A"/>
    <w:rsid w:val="00B94493"/>
    <w:rsid w:val="00B94E48"/>
    <w:rsid w:val="00B95AC9"/>
    <w:rsid w:val="00B96000"/>
    <w:rsid w:val="00BA4610"/>
    <w:rsid w:val="00BA6DA1"/>
    <w:rsid w:val="00BB029A"/>
    <w:rsid w:val="00BB0857"/>
    <w:rsid w:val="00BB34DC"/>
    <w:rsid w:val="00BB392A"/>
    <w:rsid w:val="00BB3BAE"/>
    <w:rsid w:val="00BB48B5"/>
    <w:rsid w:val="00BB5C23"/>
    <w:rsid w:val="00BC31FA"/>
    <w:rsid w:val="00BC50F3"/>
    <w:rsid w:val="00BC5354"/>
    <w:rsid w:val="00BC544D"/>
    <w:rsid w:val="00BC654D"/>
    <w:rsid w:val="00BC7C1F"/>
    <w:rsid w:val="00BC7CBF"/>
    <w:rsid w:val="00BD1193"/>
    <w:rsid w:val="00BD2574"/>
    <w:rsid w:val="00BD2853"/>
    <w:rsid w:val="00BD4BBC"/>
    <w:rsid w:val="00BD4DD4"/>
    <w:rsid w:val="00BD57AA"/>
    <w:rsid w:val="00BD683D"/>
    <w:rsid w:val="00BE20C4"/>
    <w:rsid w:val="00BE3C33"/>
    <w:rsid w:val="00BE4C62"/>
    <w:rsid w:val="00BE5802"/>
    <w:rsid w:val="00BE5854"/>
    <w:rsid w:val="00BE7A33"/>
    <w:rsid w:val="00BF534A"/>
    <w:rsid w:val="00BF6B15"/>
    <w:rsid w:val="00C00121"/>
    <w:rsid w:val="00C00A00"/>
    <w:rsid w:val="00C01A18"/>
    <w:rsid w:val="00C02E32"/>
    <w:rsid w:val="00C0383C"/>
    <w:rsid w:val="00C03E02"/>
    <w:rsid w:val="00C0469C"/>
    <w:rsid w:val="00C049BC"/>
    <w:rsid w:val="00C056A9"/>
    <w:rsid w:val="00C10249"/>
    <w:rsid w:val="00C111D4"/>
    <w:rsid w:val="00C14845"/>
    <w:rsid w:val="00C17AFA"/>
    <w:rsid w:val="00C17F3E"/>
    <w:rsid w:val="00C20550"/>
    <w:rsid w:val="00C22D44"/>
    <w:rsid w:val="00C22D47"/>
    <w:rsid w:val="00C23B7E"/>
    <w:rsid w:val="00C257F4"/>
    <w:rsid w:val="00C27190"/>
    <w:rsid w:val="00C30C12"/>
    <w:rsid w:val="00C31908"/>
    <w:rsid w:val="00C3360C"/>
    <w:rsid w:val="00C36331"/>
    <w:rsid w:val="00C36D05"/>
    <w:rsid w:val="00C4070F"/>
    <w:rsid w:val="00C43305"/>
    <w:rsid w:val="00C433B5"/>
    <w:rsid w:val="00C449F0"/>
    <w:rsid w:val="00C46A32"/>
    <w:rsid w:val="00C47D22"/>
    <w:rsid w:val="00C513A6"/>
    <w:rsid w:val="00C51EB3"/>
    <w:rsid w:val="00C54198"/>
    <w:rsid w:val="00C55A61"/>
    <w:rsid w:val="00C57A60"/>
    <w:rsid w:val="00C61C93"/>
    <w:rsid w:val="00C6376E"/>
    <w:rsid w:val="00C63836"/>
    <w:rsid w:val="00C63EE8"/>
    <w:rsid w:val="00C65486"/>
    <w:rsid w:val="00C701AD"/>
    <w:rsid w:val="00C708AD"/>
    <w:rsid w:val="00C70C21"/>
    <w:rsid w:val="00C72CA0"/>
    <w:rsid w:val="00C733E8"/>
    <w:rsid w:val="00C759B3"/>
    <w:rsid w:val="00C7604C"/>
    <w:rsid w:val="00C76CF2"/>
    <w:rsid w:val="00C8384B"/>
    <w:rsid w:val="00C840E1"/>
    <w:rsid w:val="00C86853"/>
    <w:rsid w:val="00C87FAE"/>
    <w:rsid w:val="00C90883"/>
    <w:rsid w:val="00C91488"/>
    <w:rsid w:val="00C927F9"/>
    <w:rsid w:val="00C92D97"/>
    <w:rsid w:val="00C93371"/>
    <w:rsid w:val="00C93EFC"/>
    <w:rsid w:val="00C94FE3"/>
    <w:rsid w:val="00C964BA"/>
    <w:rsid w:val="00C96F69"/>
    <w:rsid w:val="00C97367"/>
    <w:rsid w:val="00C979D9"/>
    <w:rsid w:val="00CA0412"/>
    <w:rsid w:val="00CA05CD"/>
    <w:rsid w:val="00CA073C"/>
    <w:rsid w:val="00CA2DC3"/>
    <w:rsid w:val="00CA3964"/>
    <w:rsid w:val="00CA4ECC"/>
    <w:rsid w:val="00CA6053"/>
    <w:rsid w:val="00CA6554"/>
    <w:rsid w:val="00CB1EB8"/>
    <w:rsid w:val="00CB35BC"/>
    <w:rsid w:val="00CB3B09"/>
    <w:rsid w:val="00CB564A"/>
    <w:rsid w:val="00CB5A19"/>
    <w:rsid w:val="00CB656D"/>
    <w:rsid w:val="00CB72EB"/>
    <w:rsid w:val="00CB73BB"/>
    <w:rsid w:val="00CB78AA"/>
    <w:rsid w:val="00CC0363"/>
    <w:rsid w:val="00CC1DF0"/>
    <w:rsid w:val="00CC227A"/>
    <w:rsid w:val="00CC3141"/>
    <w:rsid w:val="00CD08DD"/>
    <w:rsid w:val="00CD0E5E"/>
    <w:rsid w:val="00CD1126"/>
    <w:rsid w:val="00CD14C9"/>
    <w:rsid w:val="00CD1E52"/>
    <w:rsid w:val="00CD3033"/>
    <w:rsid w:val="00CD69F3"/>
    <w:rsid w:val="00CD7DA7"/>
    <w:rsid w:val="00CE204F"/>
    <w:rsid w:val="00CE390D"/>
    <w:rsid w:val="00CE51BD"/>
    <w:rsid w:val="00CE531B"/>
    <w:rsid w:val="00CE59EC"/>
    <w:rsid w:val="00CE5E09"/>
    <w:rsid w:val="00CE6788"/>
    <w:rsid w:val="00CE7DDA"/>
    <w:rsid w:val="00CE7E72"/>
    <w:rsid w:val="00CF0262"/>
    <w:rsid w:val="00CF0897"/>
    <w:rsid w:val="00CF08C1"/>
    <w:rsid w:val="00CF1BF3"/>
    <w:rsid w:val="00CF1F8B"/>
    <w:rsid w:val="00CF264A"/>
    <w:rsid w:val="00CF4FBF"/>
    <w:rsid w:val="00CF74A9"/>
    <w:rsid w:val="00D00472"/>
    <w:rsid w:val="00D00564"/>
    <w:rsid w:val="00D012AC"/>
    <w:rsid w:val="00D10C0F"/>
    <w:rsid w:val="00D119BC"/>
    <w:rsid w:val="00D128A4"/>
    <w:rsid w:val="00D12AEE"/>
    <w:rsid w:val="00D14FB4"/>
    <w:rsid w:val="00D16D97"/>
    <w:rsid w:val="00D16F06"/>
    <w:rsid w:val="00D17DC0"/>
    <w:rsid w:val="00D204D9"/>
    <w:rsid w:val="00D22F03"/>
    <w:rsid w:val="00D238A1"/>
    <w:rsid w:val="00D26064"/>
    <w:rsid w:val="00D27DD8"/>
    <w:rsid w:val="00D318F6"/>
    <w:rsid w:val="00D31919"/>
    <w:rsid w:val="00D33001"/>
    <w:rsid w:val="00D3436A"/>
    <w:rsid w:val="00D355D2"/>
    <w:rsid w:val="00D35EE2"/>
    <w:rsid w:val="00D369CC"/>
    <w:rsid w:val="00D37E75"/>
    <w:rsid w:val="00D428C0"/>
    <w:rsid w:val="00D4508F"/>
    <w:rsid w:val="00D477BF"/>
    <w:rsid w:val="00D50566"/>
    <w:rsid w:val="00D51DDE"/>
    <w:rsid w:val="00D53830"/>
    <w:rsid w:val="00D55456"/>
    <w:rsid w:val="00D55C7A"/>
    <w:rsid w:val="00D566A3"/>
    <w:rsid w:val="00D56C8D"/>
    <w:rsid w:val="00D577BC"/>
    <w:rsid w:val="00D57D9E"/>
    <w:rsid w:val="00D6004F"/>
    <w:rsid w:val="00D605D2"/>
    <w:rsid w:val="00D6096A"/>
    <w:rsid w:val="00D62668"/>
    <w:rsid w:val="00D63E09"/>
    <w:rsid w:val="00D64D8C"/>
    <w:rsid w:val="00D65288"/>
    <w:rsid w:val="00D67718"/>
    <w:rsid w:val="00D71294"/>
    <w:rsid w:val="00D71B1A"/>
    <w:rsid w:val="00D72F47"/>
    <w:rsid w:val="00D72FC3"/>
    <w:rsid w:val="00D74073"/>
    <w:rsid w:val="00D743FA"/>
    <w:rsid w:val="00D74B58"/>
    <w:rsid w:val="00D777A7"/>
    <w:rsid w:val="00D77971"/>
    <w:rsid w:val="00D82240"/>
    <w:rsid w:val="00D84433"/>
    <w:rsid w:val="00D8450F"/>
    <w:rsid w:val="00D852A3"/>
    <w:rsid w:val="00D87309"/>
    <w:rsid w:val="00D91BD0"/>
    <w:rsid w:val="00D926F3"/>
    <w:rsid w:val="00D92DBF"/>
    <w:rsid w:val="00D95E56"/>
    <w:rsid w:val="00D96765"/>
    <w:rsid w:val="00D97788"/>
    <w:rsid w:val="00D97FB9"/>
    <w:rsid w:val="00DA0798"/>
    <w:rsid w:val="00DA0BCE"/>
    <w:rsid w:val="00DA30F2"/>
    <w:rsid w:val="00DA4283"/>
    <w:rsid w:val="00DA42C9"/>
    <w:rsid w:val="00DA646D"/>
    <w:rsid w:val="00DA7CB1"/>
    <w:rsid w:val="00DA7D63"/>
    <w:rsid w:val="00DB0A18"/>
    <w:rsid w:val="00DB1533"/>
    <w:rsid w:val="00DB1E2C"/>
    <w:rsid w:val="00DB2199"/>
    <w:rsid w:val="00DB2630"/>
    <w:rsid w:val="00DB32D8"/>
    <w:rsid w:val="00DB33EB"/>
    <w:rsid w:val="00DB6732"/>
    <w:rsid w:val="00DB739C"/>
    <w:rsid w:val="00DC0532"/>
    <w:rsid w:val="00DC0BD5"/>
    <w:rsid w:val="00DC3D91"/>
    <w:rsid w:val="00DC4C74"/>
    <w:rsid w:val="00DC5277"/>
    <w:rsid w:val="00DD107E"/>
    <w:rsid w:val="00DD1C79"/>
    <w:rsid w:val="00DD4214"/>
    <w:rsid w:val="00DD5C96"/>
    <w:rsid w:val="00DD68DE"/>
    <w:rsid w:val="00DD772D"/>
    <w:rsid w:val="00DD77E3"/>
    <w:rsid w:val="00DE1784"/>
    <w:rsid w:val="00DE26F0"/>
    <w:rsid w:val="00DE75CF"/>
    <w:rsid w:val="00DF0120"/>
    <w:rsid w:val="00DF38DA"/>
    <w:rsid w:val="00DF620F"/>
    <w:rsid w:val="00DF6883"/>
    <w:rsid w:val="00E00033"/>
    <w:rsid w:val="00E000FD"/>
    <w:rsid w:val="00E00466"/>
    <w:rsid w:val="00E025CC"/>
    <w:rsid w:val="00E06A40"/>
    <w:rsid w:val="00E12EE8"/>
    <w:rsid w:val="00E14036"/>
    <w:rsid w:val="00E1452B"/>
    <w:rsid w:val="00E15138"/>
    <w:rsid w:val="00E16D40"/>
    <w:rsid w:val="00E1724E"/>
    <w:rsid w:val="00E205E8"/>
    <w:rsid w:val="00E21F3C"/>
    <w:rsid w:val="00E22437"/>
    <w:rsid w:val="00E2445E"/>
    <w:rsid w:val="00E25DC9"/>
    <w:rsid w:val="00E27B44"/>
    <w:rsid w:val="00E3019E"/>
    <w:rsid w:val="00E305C5"/>
    <w:rsid w:val="00E308DF"/>
    <w:rsid w:val="00E337F7"/>
    <w:rsid w:val="00E34D97"/>
    <w:rsid w:val="00E35513"/>
    <w:rsid w:val="00E40C39"/>
    <w:rsid w:val="00E42E99"/>
    <w:rsid w:val="00E43302"/>
    <w:rsid w:val="00E43C43"/>
    <w:rsid w:val="00E44318"/>
    <w:rsid w:val="00E44A2A"/>
    <w:rsid w:val="00E44AD6"/>
    <w:rsid w:val="00E456D2"/>
    <w:rsid w:val="00E47955"/>
    <w:rsid w:val="00E47EC7"/>
    <w:rsid w:val="00E50370"/>
    <w:rsid w:val="00E51B26"/>
    <w:rsid w:val="00E5330C"/>
    <w:rsid w:val="00E57284"/>
    <w:rsid w:val="00E614C3"/>
    <w:rsid w:val="00E61C89"/>
    <w:rsid w:val="00E63486"/>
    <w:rsid w:val="00E64277"/>
    <w:rsid w:val="00E64890"/>
    <w:rsid w:val="00E66DB5"/>
    <w:rsid w:val="00E67C3E"/>
    <w:rsid w:val="00E713FC"/>
    <w:rsid w:val="00E7215C"/>
    <w:rsid w:val="00E74D20"/>
    <w:rsid w:val="00E7623A"/>
    <w:rsid w:val="00E763A1"/>
    <w:rsid w:val="00E80013"/>
    <w:rsid w:val="00E8124F"/>
    <w:rsid w:val="00E83131"/>
    <w:rsid w:val="00E84A0D"/>
    <w:rsid w:val="00E8697C"/>
    <w:rsid w:val="00E87C94"/>
    <w:rsid w:val="00E87D84"/>
    <w:rsid w:val="00E907BC"/>
    <w:rsid w:val="00E9222E"/>
    <w:rsid w:val="00E92682"/>
    <w:rsid w:val="00E97D20"/>
    <w:rsid w:val="00EA0266"/>
    <w:rsid w:val="00EA461B"/>
    <w:rsid w:val="00EA4661"/>
    <w:rsid w:val="00EA546B"/>
    <w:rsid w:val="00EA7B64"/>
    <w:rsid w:val="00EB26D9"/>
    <w:rsid w:val="00EB2B76"/>
    <w:rsid w:val="00EB3292"/>
    <w:rsid w:val="00EB4036"/>
    <w:rsid w:val="00EB46ED"/>
    <w:rsid w:val="00EB5828"/>
    <w:rsid w:val="00EC084D"/>
    <w:rsid w:val="00EC0CDA"/>
    <w:rsid w:val="00EC2323"/>
    <w:rsid w:val="00EC45F3"/>
    <w:rsid w:val="00EC598A"/>
    <w:rsid w:val="00EC7B43"/>
    <w:rsid w:val="00ED0860"/>
    <w:rsid w:val="00ED25A5"/>
    <w:rsid w:val="00ED5216"/>
    <w:rsid w:val="00EE0CD0"/>
    <w:rsid w:val="00EE49D3"/>
    <w:rsid w:val="00EE4E0A"/>
    <w:rsid w:val="00EE54C5"/>
    <w:rsid w:val="00EE795A"/>
    <w:rsid w:val="00EF09A0"/>
    <w:rsid w:val="00EF2A43"/>
    <w:rsid w:val="00EF64E5"/>
    <w:rsid w:val="00F0077F"/>
    <w:rsid w:val="00F030AC"/>
    <w:rsid w:val="00F03F29"/>
    <w:rsid w:val="00F106FC"/>
    <w:rsid w:val="00F111DC"/>
    <w:rsid w:val="00F115BF"/>
    <w:rsid w:val="00F127C9"/>
    <w:rsid w:val="00F12D5D"/>
    <w:rsid w:val="00F14288"/>
    <w:rsid w:val="00F14AFB"/>
    <w:rsid w:val="00F1689E"/>
    <w:rsid w:val="00F16A97"/>
    <w:rsid w:val="00F2197C"/>
    <w:rsid w:val="00F21D89"/>
    <w:rsid w:val="00F22317"/>
    <w:rsid w:val="00F22D75"/>
    <w:rsid w:val="00F237F0"/>
    <w:rsid w:val="00F24FFA"/>
    <w:rsid w:val="00F2589E"/>
    <w:rsid w:val="00F26F79"/>
    <w:rsid w:val="00F27C32"/>
    <w:rsid w:val="00F27FE3"/>
    <w:rsid w:val="00F306A2"/>
    <w:rsid w:val="00F30EBC"/>
    <w:rsid w:val="00F31AC7"/>
    <w:rsid w:val="00F32234"/>
    <w:rsid w:val="00F32B48"/>
    <w:rsid w:val="00F32DB9"/>
    <w:rsid w:val="00F3568E"/>
    <w:rsid w:val="00F3763F"/>
    <w:rsid w:val="00F37B02"/>
    <w:rsid w:val="00F37E05"/>
    <w:rsid w:val="00F414B0"/>
    <w:rsid w:val="00F41C40"/>
    <w:rsid w:val="00F449E6"/>
    <w:rsid w:val="00F45590"/>
    <w:rsid w:val="00F461DE"/>
    <w:rsid w:val="00F4639F"/>
    <w:rsid w:val="00F46D08"/>
    <w:rsid w:val="00F5049B"/>
    <w:rsid w:val="00F5317C"/>
    <w:rsid w:val="00F53E76"/>
    <w:rsid w:val="00F54A2E"/>
    <w:rsid w:val="00F56698"/>
    <w:rsid w:val="00F617E0"/>
    <w:rsid w:val="00F61BF2"/>
    <w:rsid w:val="00F6293E"/>
    <w:rsid w:val="00F6303E"/>
    <w:rsid w:val="00F648E5"/>
    <w:rsid w:val="00F65EC4"/>
    <w:rsid w:val="00F66003"/>
    <w:rsid w:val="00F66054"/>
    <w:rsid w:val="00F6659F"/>
    <w:rsid w:val="00F665F3"/>
    <w:rsid w:val="00F70041"/>
    <w:rsid w:val="00F70DB3"/>
    <w:rsid w:val="00F729F8"/>
    <w:rsid w:val="00F72AD8"/>
    <w:rsid w:val="00F72EB5"/>
    <w:rsid w:val="00F750CB"/>
    <w:rsid w:val="00F77C38"/>
    <w:rsid w:val="00F8001B"/>
    <w:rsid w:val="00F802D9"/>
    <w:rsid w:val="00F80B7E"/>
    <w:rsid w:val="00F822CE"/>
    <w:rsid w:val="00F82CFC"/>
    <w:rsid w:val="00F85514"/>
    <w:rsid w:val="00F86162"/>
    <w:rsid w:val="00F863C1"/>
    <w:rsid w:val="00F873BA"/>
    <w:rsid w:val="00F91A58"/>
    <w:rsid w:val="00F93170"/>
    <w:rsid w:val="00F9388C"/>
    <w:rsid w:val="00F9438E"/>
    <w:rsid w:val="00F96DED"/>
    <w:rsid w:val="00F975FB"/>
    <w:rsid w:val="00F97A6E"/>
    <w:rsid w:val="00FA1867"/>
    <w:rsid w:val="00FA219F"/>
    <w:rsid w:val="00FA35B4"/>
    <w:rsid w:val="00FA47DC"/>
    <w:rsid w:val="00FA7BC1"/>
    <w:rsid w:val="00FB02B0"/>
    <w:rsid w:val="00FB201B"/>
    <w:rsid w:val="00FB2D8C"/>
    <w:rsid w:val="00FB3994"/>
    <w:rsid w:val="00FB3A78"/>
    <w:rsid w:val="00FB405F"/>
    <w:rsid w:val="00FB408D"/>
    <w:rsid w:val="00FB4CD2"/>
    <w:rsid w:val="00FB622E"/>
    <w:rsid w:val="00FC10DD"/>
    <w:rsid w:val="00FC1DED"/>
    <w:rsid w:val="00FC2975"/>
    <w:rsid w:val="00FC43FE"/>
    <w:rsid w:val="00FC4C52"/>
    <w:rsid w:val="00FC6D70"/>
    <w:rsid w:val="00FC6DCF"/>
    <w:rsid w:val="00FD0778"/>
    <w:rsid w:val="00FD2B5B"/>
    <w:rsid w:val="00FD3B9E"/>
    <w:rsid w:val="00FD465C"/>
    <w:rsid w:val="00FD6CEC"/>
    <w:rsid w:val="00FE0196"/>
    <w:rsid w:val="00FE48C5"/>
    <w:rsid w:val="00FE7520"/>
    <w:rsid w:val="00FE77E7"/>
    <w:rsid w:val="00FF1D1C"/>
    <w:rsid w:val="00FF79B8"/>
  </w:rsids>
  <m:mathPr>
    <m:mathFont m:val="Cambria Math"/>
    <m:brkBin m:val="before"/>
    <m:brkBinSub m:val="--"/>
    <m:smallFrac m:val="0"/>
    <m:dispDef/>
    <m:lMargin m:val="0"/>
    <m:rMargin m:val="0"/>
    <m:defJc m:val="centerGroup"/>
    <m:wrapIndent m:val="1440"/>
    <m:intLim m:val="subSup"/>
    <m:naryLim m:val="undOvr"/>
  </m:mathPr>
  <w:themeFontLang w:val="lt-L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8DEAB20"/>
  <w15:docId w15:val="{4817A9F5-E44F-4AC6-8AE9-11A4E42D2E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lt-LT" w:eastAsia="lt-LT"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54267"/>
    <w:rPr>
      <w:lang w:eastAsia="en-US"/>
    </w:rPr>
  </w:style>
  <w:style w:type="paragraph" w:styleId="Heading2">
    <w:name w:val="heading 2"/>
    <w:basedOn w:val="Normal"/>
    <w:next w:val="Normal"/>
    <w:link w:val="Heading2Char"/>
    <w:semiHidden/>
    <w:unhideWhenUsed/>
    <w:qFormat/>
    <w:rsid w:val="004F2BEC"/>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nstitucija">
    <w:name w:val="Institucija"/>
    <w:basedOn w:val="Normal"/>
    <w:pPr>
      <w:jc w:val="center"/>
    </w:pPr>
    <w:rPr>
      <w:caps/>
    </w:rPr>
  </w:style>
  <w:style w:type="paragraph" w:customStyle="1" w:styleId="Teissaktoris">
    <w:name w:val="Teisës akto rûðis"/>
    <w:basedOn w:val="Normal"/>
    <w:pPr>
      <w:jc w:val="center"/>
    </w:pPr>
    <w:rPr>
      <w:b/>
      <w:caps/>
    </w:rPr>
  </w:style>
  <w:style w:type="paragraph" w:customStyle="1" w:styleId="Antrat">
    <w:name w:val="Antraðtë"/>
    <w:basedOn w:val="Normal"/>
    <w:next w:val="Normal"/>
  </w:style>
  <w:style w:type="paragraph" w:styleId="Header">
    <w:name w:val="header"/>
    <w:basedOn w:val="Normal"/>
    <w:pPr>
      <w:tabs>
        <w:tab w:val="center" w:pos="4320"/>
        <w:tab w:val="right" w:pos="8640"/>
      </w:tabs>
    </w:pPr>
  </w:style>
  <w:style w:type="character" w:styleId="PageNumber">
    <w:name w:val="page number"/>
    <w:basedOn w:val="DefaultParagraphFont"/>
  </w:style>
  <w:style w:type="paragraph" w:styleId="Footer">
    <w:name w:val="footer"/>
    <w:basedOn w:val="Normal"/>
    <w:pPr>
      <w:tabs>
        <w:tab w:val="center" w:pos="4320"/>
        <w:tab w:val="right" w:pos="8640"/>
      </w:tabs>
    </w:pPr>
  </w:style>
  <w:style w:type="paragraph" w:customStyle="1" w:styleId="Pareigos">
    <w:name w:val="Pareigos"/>
    <w:basedOn w:val="Normal"/>
    <w:next w:val="Normal"/>
    <w:pPr>
      <w:tabs>
        <w:tab w:val="right" w:pos="9639"/>
      </w:tabs>
    </w:pPr>
  </w:style>
  <w:style w:type="paragraph" w:customStyle="1" w:styleId="Preformatted">
    <w:name w:val="Preformatted"/>
    <w:basedOn w:val="Normal"/>
    <w:pPr>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hAnsi="Courier New"/>
      <w:snapToGrid w:val="0"/>
    </w:rPr>
  </w:style>
  <w:style w:type="character" w:customStyle="1" w:styleId="Typewriter">
    <w:name w:val="Typewriter"/>
    <w:rPr>
      <w:rFonts w:ascii="Courier New" w:hAnsi="Courier New"/>
      <w:sz w:val="20"/>
    </w:rPr>
  </w:style>
  <w:style w:type="paragraph" w:styleId="BodyTextIndent">
    <w:name w:val="Body Text Indent"/>
    <w:basedOn w:val="Normal"/>
    <w:pPr>
      <w:ind w:firstLine="720"/>
      <w:jc w:val="both"/>
    </w:pPr>
    <w:rPr>
      <w:sz w:val="24"/>
    </w:rPr>
  </w:style>
  <w:style w:type="paragraph" w:styleId="BodyText">
    <w:name w:val="Body Text"/>
    <w:basedOn w:val="Normal"/>
    <w:pPr>
      <w:widowControl w:val="0"/>
      <w:jc w:val="both"/>
    </w:pPr>
    <w:rPr>
      <w:rFonts w:ascii="TimesLT" w:hAnsi="TimesLT"/>
      <w:sz w:val="24"/>
    </w:rPr>
  </w:style>
  <w:style w:type="paragraph" w:customStyle="1" w:styleId="Blockquote">
    <w:name w:val="Blockquote"/>
    <w:basedOn w:val="Normal"/>
    <w:pPr>
      <w:widowControl w:val="0"/>
      <w:spacing w:before="100" w:after="100"/>
      <w:ind w:left="360" w:right="360"/>
    </w:pPr>
    <w:rPr>
      <w:snapToGrid w:val="0"/>
      <w:sz w:val="24"/>
    </w:rPr>
  </w:style>
  <w:style w:type="character" w:styleId="Hyperlink">
    <w:name w:val="Hyperlink"/>
    <w:rPr>
      <w:color w:val="008080"/>
      <w:u w:val="single"/>
    </w:rPr>
  </w:style>
  <w:style w:type="paragraph" w:styleId="BodyTextIndent2">
    <w:name w:val="Body Text Indent 2"/>
    <w:basedOn w:val="Normal"/>
    <w:pPr>
      <w:ind w:firstLine="720"/>
    </w:pPr>
    <w:rPr>
      <w:sz w:val="24"/>
    </w:rPr>
  </w:style>
  <w:style w:type="character" w:styleId="FollowedHyperlink">
    <w:name w:val="FollowedHyperlink"/>
    <w:rPr>
      <w:color w:val="800080"/>
      <w:u w:val="single"/>
    </w:rPr>
  </w:style>
  <w:style w:type="character" w:customStyle="1" w:styleId="typewriter0">
    <w:name w:val="typewriter"/>
    <w:basedOn w:val="DefaultParagraphFont"/>
  </w:style>
  <w:style w:type="character" w:styleId="CommentReference">
    <w:name w:val="annotation reference"/>
    <w:uiPriority w:val="99"/>
    <w:qFormat/>
    <w:rsid w:val="00AD2E69"/>
    <w:rPr>
      <w:sz w:val="16"/>
      <w:szCs w:val="16"/>
    </w:rPr>
  </w:style>
  <w:style w:type="paragraph" w:styleId="CommentText">
    <w:name w:val="annotation text"/>
    <w:basedOn w:val="Normal"/>
    <w:link w:val="CommentTextChar"/>
    <w:rsid w:val="00AD2E69"/>
  </w:style>
  <w:style w:type="character" w:customStyle="1" w:styleId="CommentTextChar">
    <w:name w:val="Comment Text Char"/>
    <w:link w:val="CommentText"/>
    <w:rsid w:val="00AD2E69"/>
    <w:rPr>
      <w:lang w:eastAsia="en-US"/>
    </w:rPr>
  </w:style>
  <w:style w:type="paragraph" w:styleId="CommentSubject">
    <w:name w:val="annotation subject"/>
    <w:basedOn w:val="CommentText"/>
    <w:next w:val="CommentText"/>
    <w:link w:val="CommentSubjectChar"/>
    <w:rsid w:val="00AD2E69"/>
    <w:rPr>
      <w:b/>
      <w:bCs/>
    </w:rPr>
  </w:style>
  <w:style w:type="character" w:customStyle="1" w:styleId="CommentSubjectChar">
    <w:name w:val="Comment Subject Char"/>
    <w:link w:val="CommentSubject"/>
    <w:rsid w:val="00AD2E69"/>
    <w:rPr>
      <w:b/>
      <w:bCs/>
      <w:lang w:eastAsia="en-US"/>
    </w:rPr>
  </w:style>
  <w:style w:type="paragraph" w:styleId="BalloonText">
    <w:name w:val="Balloon Text"/>
    <w:basedOn w:val="Normal"/>
    <w:link w:val="BalloonTextChar"/>
    <w:rsid w:val="00AD2E69"/>
    <w:rPr>
      <w:rFonts w:ascii="Tahoma" w:hAnsi="Tahoma" w:cs="Tahoma"/>
      <w:sz w:val="16"/>
      <w:szCs w:val="16"/>
    </w:rPr>
  </w:style>
  <w:style w:type="character" w:customStyle="1" w:styleId="BalloonTextChar">
    <w:name w:val="Balloon Text Char"/>
    <w:link w:val="BalloonText"/>
    <w:rsid w:val="00AD2E69"/>
    <w:rPr>
      <w:rFonts w:ascii="Tahoma" w:hAnsi="Tahoma" w:cs="Tahoma"/>
      <w:sz w:val="16"/>
      <w:szCs w:val="16"/>
      <w:lang w:eastAsia="en-US"/>
    </w:rPr>
  </w:style>
  <w:style w:type="paragraph" w:styleId="ListParagraph">
    <w:name w:val="List Paragraph"/>
    <w:basedOn w:val="Normal"/>
    <w:uiPriority w:val="34"/>
    <w:qFormat/>
    <w:rsid w:val="00AD2E69"/>
    <w:pPr>
      <w:ind w:left="1296"/>
    </w:pPr>
  </w:style>
  <w:style w:type="character" w:customStyle="1" w:styleId="quatationtext">
    <w:name w:val="quatation_text"/>
    <w:rsid w:val="005456CD"/>
    <w:rPr>
      <w:rFonts w:ascii="Arial" w:hAnsi="Arial" w:cs="Arial" w:hint="default"/>
      <w:b/>
      <w:bCs/>
      <w:vanish w:val="0"/>
      <w:webHidden w:val="0"/>
      <w:color w:val="4A473C"/>
      <w:sz w:val="17"/>
      <w:szCs w:val="17"/>
      <w:specVanish w:val="0"/>
    </w:rPr>
  </w:style>
  <w:style w:type="paragraph" w:customStyle="1" w:styleId="tajtip">
    <w:name w:val="tajtip"/>
    <w:basedOn w:val="Normal"/>
    <w:rsid w:val="005456CD"/>
    <w:pPr>
      <w:spacing w:before="100" w:beforeAutospacing="1" w:after="100" w:afterAutospacing="1"/>
    </w:pPr>
    <w:rPr>
      <w:sz w:val="24"/>
      <w:szCs w:val="24"/>
      <w:lang w:eastAsia="lt-LT"/>
    </w:rPr>
  </w:style>
  <w:style w:type="character" w:styleId="PlaceholderText">
    <w:name w:val="Placeholder Text"/>
    <w:basedOn w:val="DefaultParagraphFont"/>
    <w:uiPriority w:val="99"/>
    <w:semiHidden/>
    <w:rsid w:val="0027224D"/>
    <w:rPr>
      <w:color w:val="808080"/>
    </w:rPr>
  </w:style>
  <w:style w:type="table" w:styleId="TableGrid">
    <w:name w:val="Table Grid"/>
    <w:basedOn w:val="TableNormal"/>
    <w:uiPriority w:val="59"/>
    <w:rsid w:val="0027224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ntraste">
    <w:name w:val="Antraste"/>
    <w:basedOn w:val="Normal"/>
    <w:link w:val="AntrasteChar"/>
    <w:qFormat/>
    <w:rsid w:val="00C43305"/>
    <w:pPr>
      <w:tabs>
        <w:tab w:val="left" w:pos="6804"/>
      </w:tabs>
      <w:jc w:val="center"/>
    </w:pPr>
    <w:rPr>
      <w:b/>
      <w:caps/>
      <w:sz w:val="24"/>
      <w:szCs w:val="24"/>
      <w:lang w:eastAsia="lt-LT"/>
    </w:rPr>
  </w:style>
  <w:style w:type="character" w:customStyle="1" w:styleId="AntrasteChar">
    <w:name w:val="Antraste Char"/>
    <w:basedOn w:val="DefaultParagraphFont"/>
    <w:link w:val="Antraste"/>
    <w:rsid w:val="00C43305"/>
    <w:rPr>
      <w:b/>
      <w:caps/>
      <w:sz w:val="24"/>
      <w:szCs w:val="24"/>
    </w:rPr>
  </w:style>
  <w:style w:type="character" w:styleId="Emphasis">
    <w:name w:val="Emphasis"/>
    <w:basedOn w:val="DefaultParagraphFont"/>
    <w:qFormat/>
    <w:rsid w:val="00016F71"/>
    <w:rPr>
      <w:rFonts w:ascii="Times New Roman" w:hAnsi="Times New Roman"/>
      <w:i w:val="0"/>
      <w:iCs/>
      <w:sz w:val="24"/>
    </w:rPr>
  </w:style>
  <w:style w:type="paragraph" w:styleId="HTMLPreformatted">
    <w:name w:val="HTML Preformatted"/>
    <w:basedOn w:val="Normal"/>
    <w:link w:val="HTMLPreformattedChar"/>
    <w:semiHidden/>
    <w:unhideWhenUsed/>
    <w:rsid w:val="0085683E"/>
    <w:rPr>
      <w:rFonts w:ascii="Consolas" w:hAnsi="Consolas"/>
    </w:rPr>
  </w:style>
  <w:style w:type="character" w:customStyle="1" w:styleId="HTMLPreformattedChar">
    <w:name w:val="HTML Preformatted Char"/>
    <w:basedOn w:val="DefaultParagraphFont"/>
    <w:link w:val="HTMLPreformatted"/>
    <w:semiHidden/>
    <w:rsid w:val="0085683E"/>
    <w:rPr>
      <w:rFonts w:ascii="Consolas" w:hAnsi="Consolas"/>
      <w:lang w:eastAsia="en-US"/>
    </w:rPr>
  </w:style>
  <w:style w:type="character" w:styleId="UnresolvedMention">
    <w:name w:val="Unresolved Mention"/>
    <w:basedOn w:val="DefaultParagraphFont"/>
    <w:uiPriority w:val="99"/>
    <w:semiHidden/>
    <w:unhideWhenUsed/>
    <w:rsid w:val="009263D9"/>
    <w:rPr>
      <w:color w:val="605E5C"/>
      <w:shd w:val="clear" w:color="auto" w:fill="E1DFDD"/>
    </w:rPr>
  </w:style>
  <w:style w:type="character" w:customStyle="1" w:styleId="Heading2Char">
    <w:name w:val="Heading 2 Char"/>
    <w:basedOn w:val="DefaultParagraphFont"/>
    <w:link w:val="Heading2"/>
    <w:semiHidden/>
    <w:rsid w:val="004F2BEC"/>
    <w:rPr>
      <w:rFonts w:asciiTheme="majorHAnsi" w:eastAsiaTheme="majorEastAsia" w:hAnsiTheme="majorHAnsi" w:cstheme="majorBidi"/>
      <w:color w:val="2E74B5" w:themeColor="accent1" w:themeShade="BF"/>
      <w:sz w:val="26"/>
      <w:szCs w:val="2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8087886">
      <w:bodyDiv w:val="1"/>
      <w:marLeft w:val="0"/>
      <w:marRight w:val="0"/>
      <w:marTop w:val="0"/>
      <w:marBottom w:val="0"/>
      <w:divBdr>
        <w:top w:val="none" w:sz="0" w:space="0" w:color="auto"/>
        <w:left w:val="none" w:sz="0" w:space="0" w:color="auto"/>
        <w:bottom w:val="none" w:sz="0" w:space="0" w:color="auto"/>
        <w:right w:val="none" w:sz="0" w:space="0" w:color="auto"/>
      </w:divBdr>
      <w:divsChild>
        <w:div w:id="1341929175">
          <w:marLeft w:val="0"/>
          <w:marRight w:val="0"/>
          <w:marTop w:val="0"/>
          <w:marBottom w:val="0"/>
          <w:divBdr>
            <w:top w:val="none" w:sz="0" w:space="0" w:color="auto"/>
            <w:left w:val="none" w:sz="0" w:space="0" w:color="auto"/>
            <w:bottom w:val="none" w:sz="0" w:space="0" w:color="auto"/>
            <w:right w:val="none" w:sz="0" w:space="0" w:color="auto"/>
          </w:divBdr>
          <w:divsChild>
            <w:div w:id="440301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213708">
      <w:bodyDiv w:val="1"/>
      <w:marLeft w:val="0"/>
      <w:marRight w:val="0"/>
      <w:marTop w:val="0"/>
      <w:marBottom w:val="0"/>
      <w:divBdr>
        <w:top w:val="none" w:sz="0" w:space="0" w:color="auto"/>
        <w:left w:val="none" w:sz="0" w:space="0" w:color="auto"/>
        <w:bottom w:val="none" w:sz="0" w:space="0" w:color="auto"/>
        <w:right w:val="none" w:sz="0" w:space="0" w:color="auto"/>
      </w:divBdr>
      <w:divsChild>
        <w:div w:id="1165828428">
          <w:marLeft w:val="0"/>
          <w:marRight w:val="0"/>
          <w:marTop w:val="0"/>
          <w:marBottom w:val="0"/>
          <w:divBdr>
            <w:top w:val="none" w:sz="0" w:space="0" w:color="auto"/>
            <w:left w:val="none" w:sz="0" w:space="0" w:color="auto"/>
            <w:bottom w:val="none" w:sz="0" w:space="0" w:color="auto"/>
            <w:right w:val="none" w:sz="0" w:space="0" w:color="auto"/>
          </w:divBdr>
          <w:divsChild>
            <w:div w:id="672294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422947">
      <w:bodyDiv w:val="1"/>
      <w:marLeft w:val="0"/>
      <w:marRight w:val="0"/>
      <w:marTop w:val="0"/>
      <w:marBottom w:val="0"/>
      <w:divBdr>
        <w:top w:val="none" w:sz="0" w:space="0" w:color="auto"/>
        <w:left w:val="none" w:sz="0" w:space="0" w:color="auto"/>
        <w:bottom w:val="none" w:sz="0" w:space="0" w:color="auto"/>
        <w:right w:val="none" w:sz="0" w:space="0" w:color="auto"/>
      </w:divBdr>
      <w:divsChild>
        <w:div w:id="697119495">
          <w:marLeft w:val="0"/>
          <w:marRight w:val="0"/>
          <w:marTop w:val="0"/>
          <w:marBottom w:val="0"/>
          <w:divBdr>
            <w:top w:val="none" w:sz="0" w:space="0" w:color="auto"/>
            <w:left w:val="none" w:sz="0" w:space="0" w:color="auto"/>
            <w:bottom w:val="none" w:sz="0" w:space="0" w:color="auto"/>
            <w:right w:val="none" w:sz="0" w:space="0" w:color="auto"/>
          </w:divBdr>
          <w:divsChild>
            <w:div w:id="64381693">
              <w:marLeft w:val="0"/>
              <w:marRight w:val="0"/>
              <w:marTop w:val="0"/>
              <w:marBottom w:val="0"/>
              <w:divBdr>
                <w:top w:val="none" w:sz="0" w:space="0" w:color="auto"/>
                <w:left w:val="none" w:sz="0" w:space="0" w:color="auto"/>
                <w:bottom w:val="none" w:sz="0" w:space="0" w:color="auto"/>
                <w:right w:val="none" w:sz="0" w:space="0" w:color="auto"/>
              </w:divBdr>
              <w:divsChild>
                <w:div w:id="330833478">
                  <w:marLeft w:val="0"/>
                  <w:marRight w:val="0"/>
                  <w:marTop w:val="0"/>
                  <w:marBottom w:val="0"/>
                  <w:divBdr>
                    <w:top w:val="none" w:sz="0" w:space="0" w:color="auto"/>
                    <w:left w:val="none" w:sz="0" w:space="0" w:color="auto"/>
                    <w:bottom w:val="none" w:sz="0" w:space="0" w:color="auto"/>
                    <w:right w:val="none" w:sz="0" w:space="0" w:color="auto"/>
                  </w:divBdr>
                  <w:divsChild>
                    <w:div w:id="1347289162">
                      <w:marLeft w:val="0"/>
                      <w:marRight w:val="0"/>
                      <w:marTop w:val="0"/>
                      <w:marBottom w:val="0"/>
                      <w:divBdr>
                        <w:top w:val="none" w:sz="0" w:space="0" w:color="auto"/>
                        <w:left w:val="none" w:sz="0" w:space="0" w:color="auto"/>
                        <w:bottom w:val="none" w:sz="0" w:space="0" w:color="auto"/>
                        <w:right w:val="none" w:sz="0" w:space="0" w:color="auto"/>
                      </w:divBdr>
                      <w:divsChild>
                        <w:div w:id="1894806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4686249">
      <w:bodyDiv w:val="1"/>
      <w:marLeft w:val="0"/>
      <w:marRight w:val="0"/>
      <w:marTop w:val="0"/>
      <w:marBottom w:val="0"/>
      <w:divBdr>
        <w:top w:val="none" w:sz="0" w:space="0" w:color="auto"/>
        <w:left w:val="none" w:sz="0" w:space="0" w:color="auto"/>
        <w:bottom w:val="none" w:sz="0" w:space="0" w:color="auto"/>
        <w:right w:val="none" w:sz="0" w:space="0" w:color="auto"/>
      </w:divBdr>
    </w:div>
    <w:div w:id="783426470">
      <w:bodyDiv w:val="1"/>
      <w:marLeft w:val="0"/>
      <w:marRight w:val="0"/>
      <w:marTop w:val="0"/>
      <w:marBottom w:val="0"/>
      <w:divBdr>
        <w:top w:val="none" w:sz="0" w:space="0" w:color="auto"/>
        <w:left w:val="none" w:sz="0" w:space="0" w:color="auto"/>
        <w:bottom w:val="none" w:sz="0" w:space="0" w:color="auto"/>
        <w:right w:val="none" w:sz="0" w:space="0" w:color="auto"/>
      </w:divBdr>
      <w:divsChild>
        <w:div w:id="1664817428">
          <w:marLeft w:val="0"/>
          <w:marRight w:val="0"/>
          <w:marTop w:val="0"/>
          <w:marBottom w:val="0"/>
          <w:divBdr>
            <w:top w:val="none" w:sz="0" w:space="0" w:color="auto"/>
            <w:left w:val="none" w:sz="0" w:space="0" w:color="auto"/>
            <w:bottom w:val="none" w:sz="0" w:space="0" w:color="auto"/>
            <w:right w:val="none" w:sz="0" w:space="0" w:color="auto"/>
          </w:divBdr>
          <w:divsChild>
            <w:div w:id="108859112">
              <w:marLeft w:val="0"/>
              <w:marRight w:val="0"/>
              <w:marTop w:val="0"/>
              <w:marBottom w:val="0"/>
              <w:divBdr>
                <w:top w:val="none" w:sz="0" w:space="0" w:color="auto"/>
                <w:left w:val="none" w:sz="0" w:space="0" w:color="auto"/>
                <w:bottom w:val="none" w:sz="0" w:space="0" w:color="auto"/>
                <w:right w:val="none" w:sz="0" w:space="0" w:color="auto"/>
              </w:divBdr>
              <w:divsChild>
                <w:div w:id="626546300">
                  <w:marLeft w:val="0"/>
                  <w:marRight w:val="0"/>
                  <w:marTop w:val="0"/>
                  <w:marBottom w:val="0"/>
                  <w:divBdr>
                    <w:top w:val="none" w:sz="0" w:space="0" w:color="auto"/>
                    <w:left w:val="none" w:sz="0" w:space="0" w:color="auto"/>
                    <w:bottom w:val="none" w:sz="0" w:space="0" w:color="auto"/>
                    <w:right w:val="none" w:sz="0" w:space="0" w:color="auto"/>
                  </w:divBdr>
                  <w:divsChild>
                    <w:div w:id="1474978800">
                      <w:marLeft w:val="0"/>
                      <w:marRight w:val="0"/>
                      <w:marTop w:val="0"/>
                      <w:marBottom w:val="0"/>
                      <w:divBdr>
                        <w:top w:val="none" w:sz="0" w:space="0" w:color="auto"/>
                        <w:left w:val="none" w:sz="0" w:space="0" w:color="auto"/>
                        <w:bottom w:val="none" w:sz="0" w:space="0" w:color="auto"/>
                        <w:right w:val="none" w:sz="0" w:space="0" w:color="auto"/>
                      </w:divBdr>
                      <w:divsChild>
                        <w:div w:id="303438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8613418">
      <w:bodyDiv w:val="1"/>
      <w:marLeft w:val="0"/>
      <w:marRight w:val="0"/>
      <w:marTop w:val="0"/>
      <w:marBottom w:val="0"/>
      <w:divBdr>
        <w:top w:val="none" w:sz="0" w:space="0" w:color="auto"/>
        <w:left w:val="none" w:sz="0" w:space="0" w:color="auto"/>
        <w:bottom w:val="none" w:sz="0" w:space="0" w:color="auto"/>
        <w:right w:val="none" w:sz="0" w:space="0" w:color="auto"/>
      </w:divBdr>
    </w:div>
    <w:div w:id="1000892467">
      <w:bodyDiv w:val="1"/>
      <w:marLeft w:val="0"/>
      <w:marRight w:val="0"/>
      <w:marTop w:val="0"/>
      <w:marBottom w:val="0"/>
      <w:divBdr>
        <w:top w:val="none" w:sz="0" w:space="0" w:color="auto"/>
        <w:left w:val="none" w:sz="0" w:space="0" w:color="auto"/>
        <w:bottom w:val="none" w:sz="0" w:space="0" w:color="auto"/>
        <w:right w:val="none" w:sz="0" w:space="0" w:color="auto"/>
      </w:divBdr>
    </w:div>
    <w:div w:id="1136603509">
      <w:bodyDiv w:val="1"/>
      <w:marLeft w:val="0"/>
      <w:marRight w:val="0"/>
      <w:marTop w:val="0"/>
      <w:marBottom w:val="0"/>
      <w:divBdr>
        <w:top w:val="none" w:sz="0" w:space="0" w:color="auto"/>
        <w:left w:val="none" w:sz="0" w:space="0" w:color="auto"/>
        <w:bottom w:val="none" w:sz="0" w:space="0" w:color="auto"/>
        <w:right w:val="none" w:sz="0" w:space="0" w:color="auto"/>
      </w:divBdr>
    </w:div>
    <w:div w:id="1269384890">
      <w:bodyDiv w:val="1"/>
      <w:marLeft w:val="0"/>
      <w:marRight w:val="0"/>
      <w:marTop w:val="0"/>
      <w:marBottom w:val="0"/>
      <w:divBdr>
        <w:top w:val="none" w:sz="0" w:space="0" w:color="auto"/>
        <w:left w:val="none" w:sz="0" w:space="0" w:color="auto"/>
        <w:bottom w:val="none" w:sz="0" w:space="0" w:color="auto"/>
        <w:right w:val="none" w:sz="0" w:space="0" w:color="auto"/>
      </w:divBdr>
      <w:divsChild>
        <w:div w:id="215360106">
          <w:marLeft w:val="0"/>
          <w:marRight w:val="0"/>
          <w:marTop w:val="0"/>
          <w:marBottom w:val="0"/>
          <w:divBdr>
            <w:top w:val="none" w:sz="0" w:space="0" w:color="auto"/>
            <w:left w:val="none" w:sz="0" w:space="0" w:color="auto"/>
            <w:bottom w:val="none" w:sz="0" w:space="0" w:color="auto"/>
            <w:right w:val="none" w:sz="0" w:space="0" w:color="auto"/>
          </w:divBdr>
          <w:divsChild>
            <w:div w:id="1349018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043434">
      <w:bodyDiv w:val="1"/>
      <w:marLeft w:val="0"/>
      <w:marRight w:val="0"/>
      <w:marTop w:val="0"/>
      <w:marBottom w:val="0"/>
      <w:divBdr>
        <w:top w:val="none" w:sz="0" w:space="0" w:color="auto"/>
        <w:left w:val="none" w:sz="0" w:space="0" w:color="auto"/>
        <w:bottom w:val="none" w:sz="0" w:space="0" w:color="auto"/>
        <w:right w:val="none" w:sz="0" w:space="0" w:color="auto"/>
      </w:divBdr>
    </w:div>
    <w:div w:id="1795175240">
      <w:bodyDiv w:val="1"/>
      <w:marLeft w:val="0"/>
      <w:marRight w:val="0"/>
      <w:marTop w:val="0"/>
      <w:marBottom w:val="0"/>
      <w:divBdr>
        <w:top w:val="none" w:sz="0" w:space="0" w:color="auto"/>
        <w:left w:val="none" w:sz="0" w:space="0" w:color="auto"/>
        <w:bottom w:val="none" w:sz="0" w:space="0" w:color="auto"/>
        <w:right w:val="none" w:sz="0" w:space="0" w:color="auto"/>
      </w:divBdr>
    </w:div>
    <w:div w:id="1980308375">
      <w:bodyDiv w:val="1"/>
      <w:marLeft w:val="0"/>
      <w:marRight w:val="0"/>
      <w:marTop w:val="0"/>
      <w:marBottom w:val="0"/>
      <w:divBdr>
        <w:top w:val="none" w:sz="0" w:space="0" w:color="auto"/>
        <w:left w:val="none" w:sz="0" w:space="0" w:color="auto"/>
        <w:bottom w:val="none" w:sz="0" w:space="0" w:color="auto"/>
        <w:right w:val="none" w:sz="0" w:space="0" w:color="auto"/>
      </w:divBdr>
    </w:div>
    <w:div w:id="19871990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Relationships xmlns="http://schemas.openxmlformats.org/package/2006/relationships">
  <Relationship Id="rId1" Type="http://schemas.openxmlformats.org/officeDocument/2006/relationships/customXml" Target="../customXml/item1.xml"/>
  <Relationship Id="rId10" Type="http://schemas.openxmlformats.org/officeDocument/2006/relationships/footer" Target="footer1.xml"/>
  <Relationship Id="rId11" Type="http://schemas.openxmlformats.org/officeDocument/2006/relationships/fontTable" Target="fontTable.xml"/>
  <Relationship Id="rId12" Type="http://schemas.openxmlformats.org/officeDocument/2006/relationships/glossaryDocument" Target="glossary/document.xml"/>
  <Relationship Id="rId13" Type="http://schemas.openxmlformats.org/officeDocument/2006/relationships/theme" Target="theme/theme1.xml"/>
  <Relationship Id="rId2" Type="http://schemas.openxmlformats.org/officeDocument/2006/relationships/numbering" Target="numbering.xml"/>
  <Relationship Id="rId3" Type="http://schemas.openxmlformats.org/officeDocument/2006/relationships/styles" Target="styles.xml"/>
  <Relationship Id="rId4" Type="http://schemas.openxmlformats.org/officeDocument/2006/relationships/settings" Target="settings.xml"/>
  <Relationship Id="rId5" Type="http://schemas.openxmlformats.org/officeDocument/2006/relationships/webSettings" Target="webSettings.xml"/>
  <Relationship Id="rId6" Type="http://schemas.openxmlformats.org/officeDocument/2006/relationships/footnotes" Target="footnotes.xml"/>
  <Relationship Id="rId7" Type="http://schemas.openxmlformats.org/officeDocument/2006/relationships/endnotes" Target="endnotes.xml"/>
  <Relationship Id="rId8" Type="http://schemas.openxmlformats.org/officeDocument/2006/relationships/header" Target="header1.xml"/>
  <Relationship Id="rId9" Type="http://schemas.openxmlformats.org/officeDocument/2006/relationships/header" Target="header2.xml"/>
</Relationships>

</file>

<file path=word/_rels/settings.xml.rels><?xml version="1.0" encoding="UTF-8"?>

<Relationships xmlns="http://schemas.openxmlformats.org/package/2006/relationships">
  <Relationship Id="rId1" Type="http://schemas.openxmlformats.org/officeDocument/2006/relationships/attachedTemplate" TargetMode="External" Target="file:///D:/Program%20Files/Microsoft%20Office/Templates/JURID.DOT"/>
</Relationships>

</file>

<file path=word/glossary/_rels/document.xml.rels><?xml version="1.0" encoding="UTF-8"?>

<Relationships xmlns="http://schemas.openxmlformats.org/package/2006/relationships">
  <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E334C33CD9224A50817F2FE776638227"/>
        <w:category>
          <w:name w:val="General"/>
          <w:gallery w:val="placeholder"/>
        </w:category>
        <w:types>
          <w:type w:val="bbPlcHdr"/>
        </w:types>
        <w:behaviors>
          <w:behavior w:val="content"/>
        </w:behaviors>
        <w:guid w:val="{2ED7979A-A92D-4B69-A88A-28F4A0D2CE7E}"/>
      </w:docPartPr>
      <w:docPartBody>
        <w:p w:rsidR="007A115D" w:rsidRDefault="00D0112A" w:rsidP="00D0112A">
          <w:pPr>
            <w:pStyle w:val="E334C33CD9224A50817F2FE776638227"/>
          </w:pPr>
          <w:r w:rsidRPr="00744CFA">
            <w:rPr>
              <w:rStyle w:val="PlaceholderText"/>
            </w:rPr>
            <w:t>Click here to enter text.</w:t>
          </w:r>
        </w:p>
      </w:docPartBody>
    </w:docPart>
    <w:docPart>
      <w:docPartPr>
        <w:name w:val="331BF6E6EABC4EAFBDA953648418E9F5"/>
        <w:category>
          <w:name w:val="General"/>
          <w:gallery w:val="placeholder"/>
        </w:category>
        <w:types>
          <w:type w:val="bbPlcHdr"/>
        </w:types>
        <w:behaviors>
          <w:behavior w:val="content"/>
        </w:behaviors>
        <w:guid w:val="{6B17CD2E-0497-4E09-929E-05910C860C6F}"/>
      </w:docPartPr>
      <w:docPartBody>
        <w:p w:rsidR="007A115D" w:rsidRDefault="00D0112A" w:rsidP="00D0112A">
          <w:pPr>
            <w:pStyle w:val="331BF6E6EABC4EAFBDA953648418E9F5"/>
          </w:pPr>
          <w:r>
            <w:rPr>
              <w:rStyle w:val="PlaceholderText"/>
            </w:rPr>
            <w:t>Click here to enter text.</w:t>
          </w:r>
        </w:p>
      </w:docPartBody>
    </w:docPart>
    <w:docPart>
      <w:docPartPr>
        <w:name w:val="4CAFC638EACD4D318FD169DC8F0F4233"/>
        <w:category>
          <w:name w:val="General"/>
          <w:gallery w:val="placeholder"/>
        </w:category>
        <w:types>
          <w:type w:val="bbPlcHdr"/>
        </w:types>
        <w:behaviors>
          <w:behavior w:val="content"/>
        </w:behaviors>
        <w:guid w:val="{7A80839E-879D-44E2-93D2-417259ACE76C}"/>
      </w:docPartPr>
      <w:docPartBody>
        <w:p w:rsidR="007A115D" w:rsidRDefault="00D0112A" w:rsidP="00D0112A">
          <w:pPr>
            <w:pStyle w:val="4CAFC638EACD4D318FD169DC8F0F4233"/>
          </w:pPr>
          <w:r w:rsidRPr="009F7B08">
            <w:t xml:space="preserve">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BA"/>
    <w:family w:val="roman"/>
    <w:pitch w:val="variable"/>
    <w:sig w:usb0="E0002EFF" w:usb1="C000785B" w:usb2="00000009" w:usb3="00000000" w:csb0="000001FF" w:csb1="00000000"/>
  </w:font>
  <w:font w:name="Courier New">
    <w:panose1 w:val="02070309020205020404"/>
    <w:charset w:val="BA"/>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BA"/>
    <w:family w:val="swiss"/>
    <w:pitch w:val="variable"/>
    <w:sig w:usb0="E4002EFF" w:usb1="C000247B" w:usb2="00000009" w:usb3="00000000" w:csb0="000001FF" w:csb1="00000000"/>
  </w:font>
  <w:font w:name="TimesLT">
    <w:altName w:val="Times New Roman"/>
    <w:panose1 w:val="00000000000000000000"/>
    <w:charset w:val="00"/>
    <w:family w:val="roman"/>
    <w:notTrueType/>
    <w:pitch w:val="variable"/>
    <w:sig w:usb0="00000003" w:usb1="00000000" w:usb2="00000000" w:usb3="00000000" w:csb0="00000001" w:csb1="00000000"/>
  </w:font>
  <w:font w:name="Tahoma">
    <w:panose1 w:val="020B0604030504040204"/>
    <w:charset w:val="BA"/>
    <w:family w:val="swiss"/>
    <w:pitch w:val="variable"/>
    <w:sig w:usb0="E1002EFF" w:usb1="C000605B" w:usb2="00000029" w:usb3="00000000" w:csb0="000101FF" w:csb1="00000000"/>
  </w:font>
  <w:font w:name="Arial">
    <w:panose1 w:val="020B0604020202020204"/>
    <w:charset w:val="BA"/>
    <w:family w:val="swiss"/>
    <w:pitch w:val="variable"/>
    <w:sig w:usb0="E0002EFF" w:usb1="C000785B" w:usb2="00000009" w:usb3="00000000" w:csb0="000001FF" w:csb1="00000000"/>
  </w:font>
  <w:font w:name="Calibri">
    <w:panose1 w:val="020F0502020204030204"/>
    <w:charset w:val="BA"/>
    <w:family w:val="swiss"/>
    <w:pitch w:val="variable"/>
    <w:sig w:usb0="E4002EFF" w:usb1="C000247B" w:usb2="00000009" w:usb3="00000000" w:csb0="000001FF" w:csb1="00000000"/>
  </w:font>
  <w:font w:name="Consolas">
    <w:panose1 w:val="020B0609020204030204"/>
    <w:charset w:val="BA"/>
    <w:family w:val="modern"/>
    <w:pitch w:val="fixed"/>
    <w:sig w:usb0="E00006FF" w:usb1="0000FCFF" w:usb2="00000001"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1296"/>
  <w:hyphenationZone w:val="396"/>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406A9"/>
    <w:rsid w:val="00000770"/>
    <w:rsid w:val="00005FC7"/>
    <w:rsid w:val="000472E3"/>
    <w:rsid w:val="000A7BDE"/>
    <w:rsid w:val="000B147E"/>
    <w:rsid w:val="00110AD4"/>
    <w:rsid w:val="001163A3"/>
    <w:rsid w:val="001242CD"/>
    <w:rsid w:val="00134DE5"/>
    <w:rsid w:val="0015162F"/>
    <w:rsid w:val="00155487"/>
    <w:rsid w:val="0016233E"/>
    <w:rsid w:val="00176BCA"/>
    <w:rsid w:val="00185A21"/>
    <w:rsid w:val="001A45FA"/>
    <w:rsid w:val="001B2937"/>
    <w:rsid w:val="001D7DDB"/>
    <w:rsid w:val="002042AD"/>
    <w:rsid w:val="00214D82"/>
    <w:rsid w:val="00220891"/>
    <w:rsid w:val="00226A41"/>
    <w:rsid w:val="00235ACC"/>
    <w:rsid w:val="002409B0"/>
    <w:rsid w:val="00241567"/>
    <w:rsid w:val="0024407C"/>
    <w:rsid w:val="0024686F"/>
    <w:rsid w:val="0026177C"/>
    <w:rsid w:val="00283506"/>
    <w:rsid w:val="002D557B"/>
    <w:rsid w:val="002E027A"/>
    <w:rsid w:val="0030029C"/>
    <w:rsid w:val="003167F6"/>
    <w:rsid w:val="00395196"/>
    <w:rsid w:val="003A0DF0"/>
    <w:rsid w:val="003D2F24"/>
    <w:rsid w:val="003D313B"/>
    <w:rsid w:val="003F58B2"/>
    <w:rsid w:val="00400BED"/>
    <w:rsid w:val="00404C54"/>
    <w:rsid w:val="00413088"/>
    <w:rsid w:val="004C7381"/>
    <w:rsid w:val="004F5826"/>
    <w:rsid w:val="00514ADE"/>
    <w:rsid w:val="00515B40"/>
    <w:rsid w:val="0051734C"/>
    <w:rsid w:val="005406A9"/>
    <w:rsid w:val="005444E3"/>
    <w:rsid w:val="005460F8"/>
    <w:rsid w:val="00557257"/>
    <w:rsid w:val="00561406"/>
    <w:rsid w:val="0056145C"/>
    <w:rsid w:val="00565C56"/>
    <w:rsid w:val="005A7680"/>
    <w:rsid w:val="005E1912"/>
    <w:rsid w:val="00605771"/>
    <w:rsid w:val="0064108A"/>
    <w:rsid w:val="00682AC4"/>
    <w:rsid w:val="006872B0"/>
    <w:rsid w:val="00690A4F"/>
    <w:rsid w:val="00694D06"/>
    <w:rsid w:val="006965BA"/>
    <w:rsid w:val="006A3964"/>
    <w:rsid w:val="006B114A"/>
    <w:rsid w:val="006C1C4F"/>
    <w:rsid w:val="006C3EB0"/>
    <w:rsid w:val="006D1C1B"/>
    <w:rsid w:val="006D263D"/>
    <w:rsid w:val="00755D93"/>
    <w:rsid w:val="007A0155"/>
    <w:rsid w:val="007A115D"/>
    <w:rsid w:val="007D7597"/>
    <w:rsid w:val="007F3AEE"/>
    <w:rsid w:val="00803460"/>
    <w:rsid w:val="00804E0A"/>
    <w:rsid w:val="008264BD"/>
    <w:rsid w:val="00835BCE"/>
    <w:rsid w:val="008366B6"/>
    <w:rsid w:val="00844CA9"/>
    <w:rsid w:val="00846BB6"/>
    <w:rsid w:val="00852579"/>
    <w:rsid w:val="00867E9B"/>
    <w:rsid w:val="00887FBC"/>
    <w:rsid w:val="00892D17"/>
    <w:rsid w:val="008A5D67"/>
    <w:rsid w:val="008B17E1"/>
    <w:rsid w:val="008D2C0A"/>
    <w:rsid w:val="008E7F55"/>
    <w:rsid w:val="009254F3"/>
    <w:rsid w:val="00930D90"/>
    <w:rsid w:val="0093308B"/>
    <w:rsid w:val="009360FF"/>
    <w:rsid w:val="009635C4"/>
    <w:rsid w:val="00974A68"/>
    <w:rsid w:val="009851A0"/>
    <w:rsid w:val="009A2737"/>
    <w:rsid w:val="009A4346"/>
    <w:rsid w:val="009A703A"/>
    <w:rsid w:val="009B070C"/>
    <w:rsid w:val="009C3BE3"/>
    <w:rsid w:val="009D0F04"/>
    <w:rsid w:val="009D1AD7"/>
    <w:rsid w:val="00A31CA6"/>
    <w:rsid w:val="00A41504"/>
    <w:rsid w:val="00A51A6D"/>
    <w:rsid w:val="00A748A3"/>
    <w:rsid w:val="00A7656D"/>
    <w:rsid w:val="00AA7008"/>
    <w:rsid w:val="00AC5FFB"/>
    <w:rsid w:val="00AD6A23"/>
    <w:rsid w:val="00AE0BE0"/>
    <w:rsid w:val="00B03D1A"/>
    <w:rsid w:val="00B32410"/>
    <w:rsid w:val="00B606BC"/>
    <w:rsid w:val="00B81A9D"/>
    <w:rsid w:val="00BA5DF8"/>
    <w:rsid w:val="00BB4E85"/>
    <w:rsid w:val="00BB6BDA"/>
    <w:rsid w:val="00C16DF2"/>
    <w:rsid w:val="00C31DE9"/>
    <w:rsid w:val="00C33DF1"/>
    <w:rsid w:val="00C4148B"/>
    <w:rsid w:val="00C46859"/>
    <w:rsid w:val="00C474AC"/>
    <w:rsid w:val="00CB532C"/>
    <w:rsid w:val="00CD1FA3"/>
    <w:rsid w:val="00CE0718"/>
    <w:rsid w:val="00D0064D"/>
    <w:rsid w:val="00D0112A"/>
    <w:rsid w:val="00D03244"/>
    <w:rsid w:val="00D1638E"/>
    <w:rsid w:val="00D42784"/>
    <w:rsid w:val="00D45A77"/>
    <w:rsid w:val="00D56E5C"/>
    <w:rsid w:val="00D61C31"/>
    <w:rsid w:val="00D71BAA"/>
    <w:rsid w:val="00D802F3"/>
    <w:rsid w:val="00D92743"/>
    <w:rsid w:val="00DA062E"/>
    <w:rsid w:val="00DA0DBD"/>
    <w:rsid w:val="00DA7F18"/>
    <w:rsid w:val="00DB505C"/>
    <w:rsid w:val="00E27EEF"/>
    <w:rsid w:val="00E335FB"/>
    <w:rsid w:val="00E33D9D"/>
    <w:rsid w:val="00E3676C"/>
    <w:rsid w:val="00E37548"/>
    <w:rsid w:val="00E4008B"/>
    <w:rsid w:val="00E4310A"/>
    <w:rsid w:val="00E43E40"/>
    <w:rsid w:val="00E55316"/>
    <w:rsid w:val="00E65851"/>
    <w:rsid w:val="00E73C31"/>
    <w:rsid w:val="00E77EA2"/>
    <w:rsid w:val="00EB03AC"/>
    <w:rsid w:val="00EC36F8"/>
    <w:rsid w:val="00EC501C"/>
    <w:rsid w:val="00EC5132"/>
    <w:rsid w:val="00F020EC"/>
    <w:rsid w:val="00F034E8"/>
    <w:rsid w:val="00F11FF2"/>
    <w:rsid w:val="00F138CF"/>
    <w:rsid w:val="00F2589E"/>
    <w:rsid w:val="00F3048D"/>
    <w:rsid w:val="00F326E5"/>
    <w:rsid w:val="00F72265"/>
    <w:rsid w:val="00FA08D1"/>
    <w:rsid w:val="00FA5E1D"/>
    <w:rsid w:val="00FB45D4"/>
    <w:rsid w:val="00FB59C3"/>
    <w:rsid w:val="00FC7C5A"/>
    <w:rsid w:val="00FD7A1A"/>
    <w:rsid w:val="00FF319F"/>
  </w:rsids>
  <m:mathPr>
    <m:mathFont m:val="Cambria Math"/>
    <m:brkBin m:val="before"/>
    <m:brkBinSub m:val="--"/>
    <m:smallFrac m:val="0"/>
    <m:dispDef/>
    <m:lMargin m:val="0"/>
    <m:rMargin m:val="0"/>
    <m:defJc m:val="centerGroup"/>
    <m:wrapIndent m:val="1440"/>
    <m:intLim m:val="subSup"/>
    <m:naryLim m:val="undOvr"/>
  </m:mathPr>
  <w:themeFontLang w:val="lt-LT"/>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lt-LT" w:eastAsia="lt-LT"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A45FA"/>
  </w:style>
  <w:style w:type="paragraph" w:customStyle="1" w:styleId="E334C33CD9224A50817F2FE776638227">
    <w:name w:val="E334C33CD9224A50817F2FE776638227"/>
    <w:rsid w:val="00D0112A"/>
    <w:pPr>
      <w:spacing w:after="200" w:line="276" w:lineRule="auto"/>
    </w:pPr>
  </w:style>
  <w:style w:type="paragraph" w:customStyle="1" w:styleId="331BF6E6EABC4EAFBDA953648418E9F5">
    <w:name w:val="331BF6E6EABC4EAFBDA953648418E9F5"/>
    <w:rsid w:val="00D0112A"/>
    <w:pPr>
      <w:spacing w:after="200" w:line="276" w:lineRule="auto"/>
    </w:pPr>
  </w:style>
  <w:style w:type="paragraph" w:customStyle="1" w:styleId="4CAFC638EACD4D318FD169DC8F0F4233">
    <w:name w:val="4CAFC638EACD4D318FD169DC8F0F4233"/>
    <w:rsid w:val="00D0112A"/>
    <w:pPr>
      <w:spacing w:after="200" w:line="276"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
  <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3E20685-C91B-4C4F-A32B-52D36C8162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JURID.DOT</Template>
  <TotalTime>24</TotalTime>
  <Pages>1</Pages>
  <Words>1280</Words>
  <Characters>730</Characters>
  <Application>Microsoft Office Word</Application>
  <DocSecurity>0</DocSecurity>
  <Lines>6</Lines>
  <Paragraphs>4</Paragraphs>
  <ScaleCrop>false</ScaleCrop>
  <HeadingPairs>
    <vt:vector size="4" baseType="variant">
      <vt:variant>
        <vt:lpstr>Title</vt:lpstr>
      </vt:variant>
      <vt:variant>
        <vt:i4>1</vt:i4>
      </vt:variant>
      <vt:variant>
        <vt:lpstr>Pavadinimas</vt:lpstr>
      </vt:variant>
      <vt:variant>
        <vt:i4>1</vt:i4>
      </vt:variant>
    </vt:vector>
  </HeadingPairs>
  <TitlesOfParts>
    <vt:vector size="2" baseType="lpstr">
      <vt:lpstr/>
      <vt:lpstr> </vt:lpstr>
    </vt:vector>
  </TitlesOfParts>
  <Company>LR Seimas</Company>
  <LinksUpToDate>false</LinksUpToDate>
  <CharactersWithSpaces>2006</CharactersWithSpaces>
  <SharedDoc>false</SharedDoc>
  <HyperlinksChanged>false</HyperlinksChanged>
  <AppVersion>16.0000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2024-11-25T15:18:00Z</dcterms:created>
  <dc:creator>DULEVIČIŪTĖ-AKIMOVIENĖ, Akvilė</dc:creator>
  <lastModifiedBy>Eglė Izokaitytė</lastModifiedBy>
  <lastPrinted>2020-03-30T14:59:00Z</lastPrinted>
  <dcterms:modified xsi:type="dcterms:W3CDTF">2024-11-25T15:49:00Z</dcterms:modified>
  <revision>10</revision>
</coreProperties>
</file>