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microsoft.com/office/2020/02/relationships/classificationlabels" Target="docMetadata/LabelInfo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6D743" w14:textId="4C80862B" w:rsidR="00A07C4C" w:rsidRPr="00152425" w:rsidRDefault="00A07C4C" w:rsidP="008A4410">
      <w:pPr>
        <w:pStyle w:val="Preformatted"/>
        <w:jc w:val="center"/>
        <w:rPr>
          <w:rFonts w:ascii="Times New Roman" w:hAnsi="Times New Roman"/>
          <w:b/>
          <w:caps/>
          <w:sz w:val="24"/>
          <w:szCs w:val="24"/>
        </w:rPr>
      </w:pPr>
      <w:r w:rsidRPr="00152425">
        <w:rPr>
          <w:rFonts w:ascii="Times New Roman" w:hAnsi="Times New Roman"/>
          <w:b/>
          <w:caps/>
          <w:sz w:val="24"/>
          <w:szCs w:val="24"/>
        </w:rPr>
        <w:t xml:space="preserve">LIETUVOS RESPUBLIKOS </w:t>
      </w:r>
      <w:r w:rsidR="00F03F29" w:rsidRPr="00152425">
        <w:rPr>
          <w:rFonts w:ascii="Times New Roman" w:hAnsi="Times New Roman"/>
          <w:b/>
          <w:caps/>
          <w:sz w:val="24"/>
          <w:szCs w:val="24"/>
        </w:rPr>
        <w:t>VYRIAUSYBĖS</w:t>
      </w:r>
      <w:r w:rsidRPr="00152425">
        <w:rPr>
          <w:rFonts w:ascii="Times New Roman" w:hAnsi="Times New Roman"/>
          <w:b/>
          <w:caps/>
          <w:sz w:val="24"/>
          <w:szCs w:val="24"/>
        </w:rPr>
        <w:t xml:space="preserve"> KANCELIARIJ</w:t>
      </w:r>
      <w:r w:rsidR="00114CF3" w:rsidRPr="00152425">
        <w:rPr>
          <w:rFonts w:ascii="Times New Roman" w:hAnsi="Times New Roman"/>
          <w:b/>
          <w:caps/>
          <w:sz w:val="24"/>
          <w:szCs w:val="24"/>
        </w:rPr>
        <w:t>A</w:t>
      </w:r>
    </w:p>
    <w:p w14:paraId="4296CF7A" w14:textId="4F6ADB70" w:rsidR="00AA114E" w:rsidRPr="00152425" w:rsidRDefault="00BD4DD4" w:rsidP="008A4410">
      <w:pPr>
        <w:pStyle w:val="Preformatted"/>
        <w:jc w:val="center"/>
        <w:rPr>
          <w:rFonts w:ascii="Times New Roman" w:hAnsi="Times New Roman"/>
          <w:b/>
          <w:caps/>
          <w:sz w:val="24"/>
          <w:szCs w:val="24"/>
        </w:rPr>
      </w:pPr>
      <w:r w:rsidRPr="00152425">
        <w:rPr>
          <w:rFonts w:ascii="Times New Roman" w:hAnsi="Times New Roman"/>
          <w:b/>
          <w:caps/>
          <w:sz w:val="24"/>
          <w:szCs w:val="24"/>
        </w:rPr>
        <w:t xml:space="preserve">TEISĖS </w:t>
      </w:r>
      <w:r w:rsidR="00CF3B66">
        <w:rPr>
          <w:rFonts w:ascii="Times New Roman" w:hAnsi="Times New Roman"/>
          <w:b/>
          <w:caps/>
          <w:sz w:val="24"/>
          <w:szCs w:val="24"/>
        </w:rPr>
        <w:t>grupė</w:t>
      </w:r>
    </w:p>
    <w:p w14:paraId="44D302C5" w14:textId="77777777" w:rsidR="00755EE8" w:rsidRPr="00152425" w:rsidRDefault="00755EE8" w:rsidP="00612D48">
      <w:pPr>
        <w:pStyle w:val="Preformatted"/>
        <w:spacing w:line="360" w:lineRule="auto"/>
        <w:jc w:val="center"/>
        <w:rPr>
          <w:rFonts w:ascii="Times New Roman" w:hAnsi="Times New Roman"/>
          <w:b/>
          <w:caps/>
          <w:sz w:val="24"/>
          <w:szCs w:val="24"/>
        </w:rPr>
      </w:pPr>
    </w:p>
    <w:p w14:paraId="14C6D745" w14:textId="77777777" w:rsidR="00A07C4C" w:rsidRPr="00152425" w:rsidRDefault="00A07C4C" w:rsidP="00612D48">
      <w:pPr>
        <w:pStyle w:val="Preformatted"/>
        <w:spacing w:line="360" w:lineRule="auto"/>
        <w:jc w:val="center"/>
        <w:rPr>
          <w:rFonts w:ascii="Times New Roman" w:hAnsi="Times New Roman"/>
          <w:b/>
          <w:sz w:val="24"/>
        </w:rPr>
      </w:pPr>
      <w:r w:rsidRPr="00152425">
        <w:rPr>
          <w:rFonts w:ascii="Times New Roman" w:hAnsi="Times New Roman"/>
          <w:b/>
          <w:sz w:val="24"/>
        </w:rPr>
        <w:t>IŠVADA</w:t>
      </w:r>
    </w:p>
    <w:p w14:paraId="00694BB8" w14:textId="2DA9634E" w:rsidR="00AC2133" w:rsidRPr="00AC2133" w:rsidRDefault="00AC2133" w:rsidP="00AC2133">
      <w:pPr>
        <w:pStyle w:val="Antraste"/>
        <w:rPr>
          <w:lang w:val="en-US"/>
        </w:rPr>
      </w:pPr>
      <w:r w:rsidRPr="00AC2133">
        <w:t>DĖL lietuvos respublikos vyriausybės nutarimo „</w:t>
      </w:r>
      <w:r w:rsidR="001371E9" w:rsidRPr="001371E9">
        <w:t>Dėl nekilnojamojo turto perdavimo Neringos savivaldyb</w:t>
      </w:r>
      <w:r w:rsidR="001371E9">
        <w:t>EI</w:t>
      </w:r>
      <w:r w:rsidRPr="00AC2133">
        <w:t xml:space="preserve">“ Projekto </w:t>
      </w:r>
    </w:p>
    <w:p w14:paraId="628A7E20" w14:textId="6A7A28D3" w:rsidR="00AC2133" w:rsidRPr="00AC2133" w:rsidRDefault="00CF3B66" w:rsidP="00AC2133">
      <w:pPr>
        <w:pStyle w:val="Antraste"/>
      </w:pPr>
      <w:r>
        <w:t>(TAP NR.</w:t>
      </w:r>
      <w:r w:rsidR="00810AB2">
        <w:t xml:space="preserve"> </w:t>
      </w:r>
      <w:r w:rsidR="00AF5391">
        <w:t>2</w:t>
      </w:r>
      <w:r w:rsidR="00183DB3">
        <w:t>4-</w:t>
      </w:r>
      <w:r w:rsidR="00620BEF">
        <w:t>1</w:t>
      </w:r>
      <w:r w:rsidR="001371E9">
        <w:t>559</w:t>
      </w:r>
      <w:r w:rsidR="001A3FFD">
        <w:t xml:space="preserve">, </w:t>
      </w:r>
      <w:r w:rsidR="00AC2133" w:rsidRPr="00AC2133">
        <w:t>TAIS NR.</w:t>
      </w:r>
      <w:r w:rsidR="00380800">
        <w:t xml:space="preserve"> </w:t>
      </w:r>
      <w:r w:rsidR="009A08DB">
        <w:t>24-1</w:t>
      </w:r>
      <w:r w:rsidR="001371E9">
        <w:t>6941</w:t>
      </w:r>
      <w:r w:rsidR="00380800" w:rsidRPr="00380800">
        <w:t>(2)</w:t>
      </w:r>
      <w:r w:rsidR="00AC2133" w:rsidRPr="00AC2133">
        <w:t>)</w:t>
      </w:r>
    </w:p>
    <w:p w14:paraId="00B0B742" w14:textId="77777777" w:rsidR="00335B00" w:rsidRPr="00152425" w:rsidRDefault="00335B00" w:rsidP="00C43305">
      <w:pPr>
        <w:pStyle w:val="Antraste"/>
      </w:pPr>
    </w:p>
    <w:tbl>
      <w:tblPr>
        <w:tblStyle w:val="TableGrid"/>
        <w:tblW w:w="0" w:type="auto"/>
        <w:tblInd w:w="2518" w:type="dxa"/>
        <w:tblLook w:val="04A0" w:firstRow="1" w:lastRow="0" w:firstColumn="1" w:lastColumn="0" w:noHBand="0" w:noVBand="1"/>
      </w:tblPr>
      <w:tblGrid>
        <w:gridCol w:w="4820"/>
      </w:tblGrid>
      <w:tr w:rsidR="00A15F3A" w:rsidRPr="00152425" w14:paraId="2BA4A670" w14:textId="77777777" w:rsidTr="00A15F3A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D5B8907" w14:textId="57D0EA26" w:rsidR="00A15F3A" w:rsidRPr="00152425" w:rsidRDefault="001371E9" w:rsidP="002643F4">
            <w:pPr>
              <w:pStyle w:val="Preformatted"/>
              <w:spacing w:before="60" w:after="60"/>
              <w:jc w:val="center"/>
              <w:rPr>
                <w:rFonts w:ascii="Times New Roman" w:hAnsi="Times New Roman"/>
                <w:sz w:val="24"/>
              </w:rPr>
            </w:pPr>
            <w:r>
              <w:t/>
            </w:r>
            <w:r w:rsidR="00A15F3A" w:rsidRPr="00152425">
              <w:rPr>
                <w:rFonts w:ascii="Times New Roman" w:hAnsi="Times New Roman"/>
                <w:sz w:val="24"/>
              </w:rPr>
              <w:t xml:space="preserve"> Nr.</w:t>
            </w:r>
            <w:r>
              <w:t/>
            </w:r>
            <w:r w:rsidR="00A15F3A" w:rsidRPr="00152425">
              <w:rPr>
                <w:rFonts w:ascii="Times New Roman" w:hAnsi="Times New Roman"/>
                <w:sz w:val="24"/>
              </w:rPr>
              <w:t xml:space="preserve">  </w:t>
            </w:r>
          </w:p>
        </w:tc>
      </w:tr>
    </w:tbl>
    <w:p w14:paraId="3C569506" w14:textId="6C5D9D48" w:rsidR="00C60A10" w:rsidRDefault="00C60A10" w:rsidP="00016F71">
      <w:pPr>
        <w:pStyle w:val="Preformatted"/>
        <w:spacing w:line="360" w:lineRule="auto"/>
        <w:jc w:val="center"/>
        <w:rPr>
          <w:rFonts w:ascii="Times New Roman" w:hAnsi="Times New Roman"/>
          <w:sz w:val="24"/>
        </w:rPr>
      </w:pPr>
    </w:p>
    <w:p w14:paraId="5E67C2DF" w14:textId="77777777" w:rsidR="00C55DA1" w:rsidRPr="00152425" w:rsidRDefault="00C55DA1" w:rsidP="00016F71">
      <w:pPr>
        <w:pStyle w:val="Preformatted"/>
        <w:spacing w:line="360" w:lineRule="auto"/>
        <w:jc w:val="center"/>
        <w:rPr>
          <w:rFonts w:ascii="Times New Roman" w:hAnsi="Times New Roman"/>
          <w:sz w:val="24"/>
        </w:rPr>
      </w:pPr>
    </w:p>
    <w:p w14:paraId="497C647C" w14:textId="58FA158F" w:rsidR="005B3C7D" w:rsidRDefault="00335B00" w:rsidP="005B3C7D">
      <w:pPr>
        <w:tabs>
          <w:tab w:val="left" w:pos="851"/>
        </w:tabs>
        <w:spacing w:line="360" w:lineRule="auto"/>
        <w:jc w:val="both"/>
        <w:rPr>
          <w:sz w:val="24"/>
        </w:rPr>
      </w:pPr>
      <w:r w:rsidRPr="00152425">
        <w:rPr>
          <w:sz w:val="24"/>
        </w:rPr>
        <w:tab/>
      </w:r>
      <w:bookmarkStart w:id="0" w:name="_Hlk157520354"/>
      <w:r w:rsidR="00C60A10" w:rsidRPr="00C60A10">
        <w:rPr>
          <w:sz w:val="24"/>
        </w:rPr>
        <w:t xml:space="preserve">Įvertinę </w:t>
      </w:r>
      <w:r w:rsidR="00334ACA" w:rsidRPr="00334ACA">
        <w:rPr>
          <w:sz w:val="24"/>
        </w:rPr>
        <w:t>Lietuvos Respublikos Vyriausybės nutarimo „</w:t>
      </w:r>
      <w:r w:rsidR="001371E9" w:rsidRPr="001371E9">
        <w:rPr>
          <w:sz w:val="24"/>
        </w:rPr>
        <w:t>Dėl nekilnojamojo turto perdavimo Neringos savivaldyb</w:t>
      </w:r>
      <w:r w:rsidR="001371E9">
        <w:rPr>
          <w:sz w:val="24"/>
        </w:rPr>
        <w:t>ei</w:t>
      </w:r>
      <w:r w:rsidR="00334ACA" w:rsidRPr="00334ACA">
        <w:rPr>
          <w:sz w:val="24"/>
        </w:rPr>
        <w:t>“ projekto</w:t>
      </w:r>
      <w:r w:rsidR="00C60A10" w:rsidRPr="00C60A10">
        <w:rPr>
          <w:sz w:val="24"/>
        </w:rPr>
        <w:t xml:space="preserve"> </w:t>
      </w:r>
      <w:r w:rsidR="001371E9">
        <w:rPr>
          <w:sz w:val="24"/>
        </w:rPr>
        <w:t xml:space="preserve">(toliau – Projektas) </w:t>
      </w:r>
      <w:r w:rsidR="00C60A10" w:rsidRPr="00C60A10">
        <w:rPr>
          <w:sz w:val="24"/>
        </w:rPr>
        <w:t>atitiktį įstatymams, Lietuvos Respublikos Vyriausybės nutarimams bei teisės technikos reikalavimams,</w:t>
      </w:r>
      <w:r w:rsidR="002A393F">
        <w:rPr>
          <w:sz w:val="24"/>
        </w:rPr>
        <w:t xml:space="preserve"> </w:t>
      </w:r>
      <w:bookmarkEnd w:id="0"/>
      <w:r w:rsidR="001371E9">
        <w:rPr>
          <w:sz w:val="24"/>
        </w:rPr>
        <w:t>atkreipiame dėmesį, kad yra pateikti nesusiję su Projektu Projekto priedai</w:t>
      </w:r>
      <w:r w:rsidR="00CB0F00">
        <w:rPr>
          <w:sz w:val="24"/>
        </w:rPr>
        <w:t>.</w:t>
      </w:r>
    </w:p>
    <w:p w14:paraId="27A89BE5" w14:textId="77777777" w:rsidR="00954DE8" w:rsidRDefault="00954DE8" w:rsidP="005B3C7D">
      <w:pPr>
        <w:tabs>
          <w:tab w:val="left" w:pos="851"/>
        </w:tabs>
        <w:spacing w:line="360" w:lineRule="auto"/>
        <w:jc w:val="both"/>
        <w:rPr>
          <w:sz w:val="24"/>
        </w:rPr>
      </w:pPr>
    </w:p>
    <w:p w14:paraId="407F862D" w14:textId="7FBBA3A1" w:rsidR="00FE71FE" w:rsidRDefault="00C60A10" w:rsidP="004319CD">
      <w:pPr>
        <w:tabs>
          <w:tab w:val="left" w:pos="851"/>
        </w:tabs>
        <w:spacing w:line="360" w:lineRule="auto"/>
        <w:jc w:val="both"/>
        <w:rPr>
          <w:sz w:val="24"/>
        </w:rPr>
      </w:pPr>
      <w:r w:rsidRPr="00C60A10">
        <w:rPr>
          <w:sz w:val="24"/>
        </w:rPr>
        <w:t>Teisės grupės patarėja</w:t>
      </w:r>
      <w:r w:rsidRPr="00C60A10">
        <w:rPr>
          <w:sz w:val="24"/>
        </w:rPr>
        <w:tab/>
      </w:r>
      <w:r w:rsidRPr="00C60A10">
        <w:rPr>
          <w:sz w:val="24"/>
        </w:rPr>
        <w:tab/>
      </w:r>
      <w:r w:rsidRPr="00C60A10">
        <w:rPr>
          <w:sz w:val="24"/>
        </w:rPr>
        <w:tab/>
      </w:r>
      <w:r w:rsidRPr="00C60A10">
        <w:rPr>
          <w:sz w:val="24"/>
        </w:rPr>
        <w:tab/>
      </w:r>
      <w:r w:rsidRPr="00C60A10">
        <w:rPr>
          <w:sz w:val="24"/>
        </w:rPr>
        <w:tab/>
      </w:r>
      <w:r w:rsidRPr="00C60A10">
        <w:rPr>
          <w:sz w:val="24"/>
        </w:rPr>
        <w:tab/>
      </w:r>
      <w:r w:rsidRPr="00C60A10">
        <w:rPr>
          <w:sz w:val="24"/>
        </w:rPr>
        <w:tab/>
      </w:r>
      <w:r w:rsidRPr="00C60A10">
        <w:rPr>
          <w:sz w:val="24"/>
        </w:rPr>
        <w:tab/>
        <w:t xml:space="preserve">      </w:t>
      </w:r>
      <w:r w:rsidR="009B15FD">
        <w:rPr>
          <w:sz w:val="24"/>
        </w:rPr>
        <w:t xml:space="preserve">    </w:t>
      </w:r>
      <w:r w:rsidRPr="00C60A10">
        <w:rPr>
          <w:sz w:val="24"/>
        </w:rPr>
        <w:t xml:space="preserve">  Inga Jonelienė</w:t>
      </w:r>
    </w:p>
    <w:p w14:paraId="481072CF" w14:textId="3A114DC2" w:rsidR="00C55DA1" w:rsidRDefault="00C55DA1" w:rsidP="002643F4">
      <w:pPr>
        <w:pStyle w:val="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44E0EE28" w14:textId="77777777" w:rsidR="00C55DA1" w:rsidRDefault="00C55DA1" w:rsidP="002643F4">
      <w:pPr>
        <w:pStyle w:val="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2E4697F6" w14:textId="77777777" w:rsidR="00A24E85" w:rsidRDefault="00A24E85" w:rsidP="002643F4">
      <w:pPr>
        <w:pStyle w:val="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76E5A790" w14:textId="77777777" w:rsidR="00A24E85" w:rsidRDefault="00A24E85" w:rsidP="002643F4">
      <w:pPr>
        <w:pStyle w:val="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329EBD7B" w14:textId="77777777" w:rsidR="00E64EA3" w:rsidRDefault="00E64EA3" w:rsidP="002643F4">
      <w:pPr>
        <w:pStyle w:val="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0C7EFD2F" w14:textId="77777777" w:rsidR="00E64EA3" w:rsidRDefault="00E64EA3" w:rsidP="002643F4">
      <w:pPr>
        <w:pStyle w:val="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33DFD3CF" w14:textId="77777777" w:rsidR="00E64EA3" w:rsidRDefault="00E64EA3" w:rsidP="002643F4">
      <w:pPr>
        <w:pStyle w:val="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615D192B" w14:textId="77777777" w:rsidR="00E64EA3" w:rsidRDefault="00E64EA3" w:rsidP="002643F4">
      <w:pPr>
        <w:pStyle w:val="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2588013E" w14:textId="77777777" w:rsidR="00E64EA3" w:rsidRDefault="00E64EA3" w:rsidP="002643F4">
      <w:pPr>
        <w:pStyle w:val="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5AF81EF9" w14:textId="77777777" w:rsidR="00E64EA3" w:rsidRDefault="00E64EA3" w:rsidP="002643F4">
      <w:pPr>
        <w:pStyle w:val="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6DEFE958" w14:textId="77777777" w:rsidR="00E64EA3" w:rsidRDefault="00E64EA3" w:rsidP="002643F4">
      <w:pPr>
        <w:pStyle w:val="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18EFF4F1" w14:textId="77777777" w:rsidR="00A24E85" w:rsidRPr="00152425" w:rsidRDefault="00A24E85" w:rsidP="002643F4">
      <w:pPr>
        <w:pStyle w:val="Preformatted"/>
        <w:spacing w:line="360" w:lineRule="auto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15F3A" w:rsidRPr="00152425" w14:paraId="6F065547" w14:textId="77777777" w:rsidTr="00A15F3A">
        <w:tc>
          <w:tcPr>
            <w:tcW w:w="9854" w:type="dxa"/>
          </w:tcPr>
          <w:p w14:paraId="6456BFBB" w14:textId="6742FE44" w:rsidR="00A15F3A" w:rsidRPr="00152425" w:rsidRDefault="001371E9" w:rsidP="004823B1">
            <w:pPr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r>
              <w:t>Inga Jonelienė</w:t>
            </w:r>
            <w:r w:rsidR="00A15F3A" w:rsidRPr="00152425">
              <w:rPr>
                <w:rFonts w:ascii="Times New Roman" w:hAnsi="Times New Roman"/>
                <w:sz w:val="22"/>
                <w:szCs w:val="22"/>
              </w:rPr>
              <w:t xml:space="preserve">, tel. </w:t>
            </w:r>
            <w:r>
              <w:t>+370 5 2098617</w:t>
            </w:r>
            <w:r w:rsidR="00A15F3A" w:rsidRPr="00152425">
              <w:rPr>
                <w:rFonts w:ascii="Times New Roman" w:hAnsi="Times New Roman"/>
                <w:sz w:val="22"/>
                <w:szCs w:val="22"/>
              </w:rPr>
              <w:t xml:space="preserve">, el. p. </w:t>
            </w:r>
            <w:r>
              <w:t>inga.joneliene@lrv.lt</w:t>
            </w:r>
          </w:p>
        </w:tc>
      </w:tr>
    </w:tbl>
    <w:p w14:paraId="56083545" w14:textId="77777777" w:rsidR="000A629A" w:rsidRPr="00152425" w:rsidRDefault="000A629A" w:rsidP="00335B00">
      <w:pPr>
        <w:pStyle w:val="Preformatted"/>
        <w:spacing w:line="360" w:lineRule="auto"/>
        <w:rPr>
          <w:rFonts w:ascii="Times New Roman" w:hAnsi="Times New Roman"/>
          <w:sz w:val="24"/>
        </w:rPr>
      </w:pPr>
    </w:p>
    <w:sectPr w:rsidR="000A629A" w:rsidRPr="00152425" w:rsidSect="00C55DA1">
      <w:headerReference w:type="even" r:id="rId8"/>
      <w:headerReference w:type="default" r:id="rId9"/>
      <w:footerReference w:type="even" r:id="rId10"/>
      <w:type w:val="continuous"/>
      <w:pgSz w:w="11907" w:h="16840" w:code="9"/>
      <w:pgMar w:top="1800" w:right="927" w:bottom="2250" w:left="1620" w:header="567" w:footer="567" w:gutter="0"/>
      <w:cols w:space="1296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DABAE" w14:textId="77777777" w:rsidR="00D91C77" w:rsidRDefault="00D91C77">
      <w:r>
        <w:separator/>
      </w:r>
    </w:p>
  </w:endnote>
  <w:endnote w:type="continuationSeparator" w:id="0">
    <w:p w14:paraId="0C7D3D6C" w14:textId="77777777" w:rsidR="00D91C77" w:rsidRDefault="00D91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6D771" w14:textId="77777777" w:rsidR="00042EC0" w:rsidRDefault="00042E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C6D772" w14:textId="77777777" w:rsidR="00042EC0" w:rsidRDefault="00042E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09007" w14:textId="77777777" w:rsidR="00D91C77" w:rsidRDefault="00D91C77">
      <w:r>
        <w:separator/>
      </w:r>
    </w:p>
  </w:footnote>
  <w:footnote w:type="continuationSeparator" w:id="0">
    <w:p w14:paraId="6569D393" w14:textId="77777777" w:rsidR="00D91C77" w:rsidRDefault="00D91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6D76D" w14:textId="3B53908A" w:rsidR="00042EC0" w:rsidRDefault="00042EC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29DC">
      <w:rPr>
        <w:rStyle w:val="PageNumber"/>
        <w:noProof/>
      </w:rPr>
      <w:t>2</w:t>
    </w:r>
    <w:r>
      <w:rPr>
        <w:rStyle w:val="PageNumber"/>
      </w:rPr>
      <w:fldChar w:fldCharType="end"/>
    </w:r>
  </w:p>
  <w:p w14:paraId="14C6D76E" w14:textId="77777777" w:rsidR="00042EC0" w:rsidRDefault="00042E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6D76F" w14:textId="42B8116F" w:rsidR="00042EC0" w:rsidRDefault="00042EC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5A49">
      <w:rPr>
        <w:rStyle w:val="PageNumber"/>
        <w:noProof/>
      </w:rPr>
      <w:t>2</w:t>
    </w:r>
    <w:r>
      <w:rPr>
        <w:rStyle w:val="PageNumber"/>
      </w:rPr>
      <w:fldChar w:fldCharType="end"/>
    </w:r>
  </w:p>
  <w:p w14:paraId="14C6D770" w14:textId="77777777" w:rsidR="00042EC0" w:rsidRDefault="00042E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03AAE"/>
    <w:multiLevelType w:val="hybridMultilevel"/>
    <w:tmpl w:val="595A5A1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07D47"/>
    <w:multiLevelType w:val="hybridMultilevel"/>
    <w:tmpl w:val="7828FA5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A680A"/>
    <w:multiLevelType w:val="hybridMultilevel"/>
    <w:tmpl w:val="446A14A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4438F"/>
    <w:multiLevelType w:val="hybridMultilevel"/>
    <w:tmpl w:val="D38662F8"/>
    <w:lvl w:ilvl="0" w:tplc="0D70EA22">
      <w:start w:val="1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45A2A"/>
    <w:multiLevelType w:val="hybridMultilevel"/>
    <w:tmpl w:val="6FF6A34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F32A0"/>
    <w:multiLevelType w:val="hybridMultilevel"/>
    <w:tmpl w:val="5E0EB390"/>
    <w:lvl w:ilvl="0" w:tplc="0256FCA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5" w:hanging="360"/>
      </w:pPr>
    </w:lvl>
    <w:lvl w:ilvl="2" w:tplc="0427001B" w:tentative="1">
      <w:start w:val="1"/>
      <w:numFmt w:val="lowerRoman"/>
      <w:lvlText w:val="%3."/>
      <w:lvlJc w:val="right"/>
      <w:pPr>
        <w:ind w:left="2655" w:hanging="180"/>
      </w:pPr>
    </w:lvl>
    <w:lvl w:ilvl="3" w:tplc="0427000F" w:tentative="1">
      <w:start w:val="1"/>
      <w:numFmt w:val="decimal"/>
      <w:lvlText w:val="%4."/>
      <w:lvlJc w:val="left"/>
      <w:pPr>
        <w:ind w:left="3375" w:hanging="360"/>
      </w:pPr>
    </w:lvl>
    <w:lvl w:ilvl="4" w:tplc="04270019" w:tentative="1">
      <w:start w:val="1"/>
      <w:numFmt w:val="lowerLetter"/>
      <w:lvlText w:val="%5."/>
      <w:lvlJc w:val="left"/>
      <w:pPr>
        <w:ind w:left="4095" w:hanging="360"/>
      </w:pPr>
    </w:lvl>
    <w:lvl w:ilvl="5" w:tplc="0427001B" w:tentative="1">
      <w:start w:val="1"/>
      <w:numFmt w:val="lowerRoman"/>
      <w:lvlText w:val="%6."/>
      <w:lvlJc w:val="right"/>
      <w:pPr>
        <w:ind w:left="4815" w:hanging="180"/>
      </w:pPr>
    </w:lvl>
    <w:lvl w:ilvl="6" w:tplc="0427000F" w:tentative="1">
      <w:start w:val="1"/>
      <w:numFmt w:val="decimal"/>
      <w:lvlText w:val="%7."/>
      <w:lvlJc w:val="left"/>
      <w:pPr>
        <w:ind w:left="5535" w:hanging="360"/>
      </w:pPr>
    </w:lvl>
    <w:lvl w:ilvl="7" w:tplc="04270019" w:tentative="1">
      <w:start w:val="1"/>
      <w:numFmt w:val="lowerLetter"/>
      <w:lvlText w:val="%8."/>
      <w:lvlJc w:val="left"/>
      <w:pPr>
        <w:ind w:left="6255" w:hanging="360"/>
      </w:pPr>
    </w:lvl>
    <w:lvl w:ilvl="8" w:tplc="0427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2BAE5DD6"/>
    <w:multiLevelType w:val="hybridMultilevel"/>
    <w:tmpl w:val="BD90B1E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768E3"/>
    <w:multiLevelType w:val="hybridMultilevel"/>
    <w:tmpl w:val="6874CA0A"/>
    <w:lvl w:ilvl="0" w:tplc="EEC83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46C53"/>
    <w:multiLevelType w:val="hybridMultilevel"/>
    <w:tmpl w:val="108E8DF6"/>
    <w:lvl w:ilvl="0" w:tplc="EB0CD87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166B37"/>
    <w:multiLevelType w:val="hybridMultilevel"/>
    <w:tmpl w:val="65B09C24"/>
    <w:lvl w:ilvl="0" w:tplc="C0448C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D1EED"/>
    <w:multiLevelType w:val="hybridMultilevel"/>
    <w:tmpl w:val="E72ABD52"/>
    <w:lvl w:ilvl="0" w:tplc="206EA538">
      <w:start w:val="1"/>
      <w:numFmt w:val="upperRoman"/>
      <w:lvlText w:val="%1."/>
      <w:lvlJc w:val="left"/>
      <w:pPr>
        <w:ind w:left="16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040" w:hanging="360"/>
      </w:pPr>
    </w:lvl>
    <w:lvl w:ilvl="2" w:tplc="0427001B" w:tentative="1">
      <w:start w:val="1"/>
      <w:numFmt w:val="lowerRoman"/>
      <w:lvlText w:val="%3."/>
      <w:lvlJc w:val="right"/>
      <w:pPr>
        <w:ind w:left="2760" w:hanging="180"/>
      </w:pPr>
    </w:lvl>
    <w:lvl w:ilvl="3" w:tplc="0427000F" w:tentative="1">
      <w:start w:val="1"/>
      <w:numFmt w:val="decimal"/>
      <w:lvlText w:val="%4."/>
      <w:lvlJc w:val="left"/>
      <w:pPr>
        <w:ind w:left="3480" w:hanging="360"/>
      </w:pPr>
    </w:lvl>
    <w:lvl w:ilvl="4" w:tplc="04270019" w:tentative="1">
      <w:start w:val="1"/>
      <w:numFmt w:val="lowerLetter"/>
      <w:lvlText w:val="%5."/>
      <w:lvlJc w:val="left"/>
      <w:pPr>
        <w:ind w:left="4200" w:hanging="360"/>
      </w:pPr>
    </w:lvl>
    <w:lvl w:ilvl="5" w:tplc="0427001B" w:tentative="1">
      <w:start w:val="1"/>
      <w:numFmt w:val="lowerRoman"/>
      <w:lvlText w:val="%6."/>
      <w:lvlJc w:val="right"/>
      <w:pPr>
        <w:ind w:left="4920" w:hanging="180"/>
      </w:pPr>
    </w:lvl>
    <w:lvl w:ilvl="6" w:tplc="0427000F" w:tentative="1">
      <w:start w:val="1"/>
      <w:numFmt w:val="decimal"/>
      <w:lvlText w:val="%7."/>
      <w:lvlJc w:val="left"/>
      <w:pPr>
        <w:ind w:left="5640" w:hanging="360"/>
      </w:pPr>
    </w:lvl>
    <w:lvl w:ilvl="7" w:tplc="04270019" w:tentative="1">
      <w:start w:val="1"/>
      <w:numFmt w:val="lowerLetter"/>
      <w:lvlText w:val="%8."/>
      <w:lvlJc w:val="left"/>
      <w:pPr>
        <w:ind w:left="6360" w:hanging="360"/>
      </w:pPr>
    </w:lvl>
    <w:lvl w:ilvl="8" w:tplc="0427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5172531E"/>
    <w:multiLevelType w:val="hybridMultilevel"/>
    <w:tmpl w:val="65B09C24"/>
    <w:lvl w:ilvl="0" w:tplc="C0448C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B7A91"/>
    <w:multiLevelType w:val="hybridMultilevel"/>
    <w:tmpl w:val="9F2CC792"/>
    <w:lvl w:ilvl="0" w:tplc="3DA2EB3A">
      <w:start w:val="1"/>
      <w:numFmt w:val="decimal"/>
      <w:lvlText w:val="%1."/>
      <w:lvlJc w:val="left"/>
      <w:pPr>
        <w:ind w:left="1440" w:hanging="63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90" w:hanging="360"/>
      </w:pPr>
    </w:lvl>
    <w:lvl w:ilvl="2" w:tplc="0427001B" w:tentative="1">
      <w:start w:val="1"/>
      <w:numFmt w:val="lowerRoman"/>
      <w:lvlText w:val="%3."/>
      <w:lvlJc w:val="right"/>
      <w:pPr>
        <w:ind w:left="2610" w:hanging="180"/>
      </w:pPr>
    </w:lvl>
    <w:lvl w:ilvl="3" w:tplc="0427000F" w:tentative="1">
      <w:start w:val="1"/>
      <w:numFmt w:val="decimal"/>
      <w:lvlText w:val="%4."/>
      <w:lvlJc w:val="left"/>
      <w:pPr>
        <w:ind w:left="3330" w:hanging="360"/>
      </w:pPr>
    </w:lvl>
    <w:lvl w:ilvl="4" w:tplc="04270019" w:tentative="1">
      <w:start w:val="1"/>
      <w:numFmt w:val="lowerLetter"/>
      <w:lvlText w:val="%5."/>
      <w:lvlJc w:val="left"/>
      <w:pPr>
        <w:ind w:left="4050" w:hanging="360"/>
      </w:pPr>
    </w:lvl>
    <w:lvl w:ilvl="5" w:tplc="0427001B" w:tentative="1">
      <w:start w:val="1"/>
      <w:numFmt w:val="lowerRoman"/>
      <w:lvlText w:val="%6."/>
      <w:lvlJc w:val="right"/>
      <w:pPr>
        <w:ind w:left="4770" w:hanging="180"/>
      </w:pPr>
    </w:lvl>
    <w:lvl w:ilvl="6" w:tplc="0427000F" w:tentative="1">
      <w:start w:val="1"/>
      <w:numFmt w:val="decimal"/>
      <w:lvlText w:val="%7."/>
      <w:lvlJc w:val="left"/>
      <w:pPr>
        <w:ind w:left="5490" w:hanging="360"/>
      </w:pPr>
    </w:lvl>
    <w:lvl w:ilvl="7" w:tplc="04270019" w:tentative="1">
      <w:start w:val="1"/>
      <w:numFmt w:val="lowerLetter"/>
      <w:lvlText w:val="%8."/>
      <w:lvlJc w:val="left"/>
      <w:pPr>
        <w:ind w:left="6210" w:hanging="360"/>
      </w:pPr>
    </w:lvl>
    <w:lvl w:ilvl="8" w:tplc="0427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5BB2074F"/>
    <w:multiLevelType w:val="multilevel"/>
    <w:tmpl w:val="A8D235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E244555"/>
    <w:multiLevelType w:val="hybridMultilevel"/>
    <w:tmpl w:val="09C054FE"/>
    <w:lvl w:ilvl="0" w:tplc="40740DAE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5" w:hanging="360"/>
      </w:pPr>
    </w:lvl>
    <w:lvl w:ilvl="2" w:tplc="0427001B" w:tentative="1">
      <w:start w:val="1"/>
      <w:numFmt w:val="lowerRoman"/>
      <w:lvlText w:val="%3."/>
      <w:lvlJc w:val="right"/>
      <w:pPr>
        <w:ind w:left="2655" w:hanging="180"/>
      </w:pPr>
    </w:lvl>
    <w:lvl w:ilvl="3" w:tplc="0427000F" w:tentative="1">
      <w:start w:val="1"/>
      <w:numFmt w:val="decimal"/>
      <w:lvlText w:val="%4."/>
      <w:lvlJc w:val="left"/>
      <w:pPr>
        <w:ind w:left="3375" w:hanging="360"/>
      </w:pPr>
    </w:lvl>
    <w:lvl w:ilvl="4" w:tplc="04270019" w:tentative="1">
      <w:start w:val="1"/>
      <w:numFmt w:val="lowerLetter"/>
      <w:lvlText w:val="%5."/>
      <w:lvlJc w:val="left"/>
      <w:pPr>
        <w:ind w:left="4095" w:hanging="360"/>
      </w:pPr>
    </w:lvl>
    <w:lvl w:ilvl="5" w:tplc="0427001B" w:tentative="1">
      <w:start w:val="1"/>
      <w:numFmt w:val="lowerRoman"/>
      <w:lvlText w:val="%6."/>
      <w:lvlJc w:val="right"/>
      <w:pPr>
        <w:ind w:left="4815" w:hanging="180"/>
      </w:pPr>
    </w:lvl>
    <w:lvl w:ilvl="6" w:tplc="0427000F" w:tentative="1">
      <w:start w:val="1"/>
      <w:numFmt w:val="decimal"/>
      <w:lvlText w:val="%7."/>
      <w:lvlJc w:val="left"/>
      <w:pPr>
        <w:ind w:left="5535" w:hanging="360"/>
      </w:pPr>
    </w:lvl>
    <w:lvl w:ilvl="7" w:tplc="04270019" w:tentative="1">
      <w:start w:val="1"/>
      <w:numFmt w:val="lowerLetter"/>
      <w:lvlText w:val="%8."/>
      <w:lvlJc w:val="left"/>
      <w:pPr>
        <w:ind w:left="6255" w:hanging="360"/>
      </w:pPr>
    </w:lvl>
    <w:lvl w:ilvl="8" w:tplc="0427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5" w15:restartNumberingAfterBreak="0">
    <w:nsid w:val="61A30692"/>
    <w:multiLevelType w:val="hybridMultilevel"/>
    <w:tmpl w:val="0206E772"/>
    <w:lvl w:ilvl="0" w:tplc="0427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97927"/>
    <w:multiLevelType w:val="multilevel"/>
    <w:tmpl w:val="6706D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6E003D5D"/>
    <w:multiLevelType w:val="hybridMultilevel"/>
    <w:tmpl w:val="4C84E83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D1480"/>
    <w:multiLevelType w:val="hybridMultilevel"/>
    <w:tmpl w:val="0D1ADE2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21D76"/>
    <w:multiLevelType w:val="hybridMultilevel"/>
    <w:tmpl w:val="2328058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F33F24"/>
    <w:multiLevelType w:val="hybridMultilevel"/>
    <w:tmpl w:val="293416D6"/>
    <w:lvl w:ilvl="0" w:tplc="0427000F">
      <w:start w:val="1"/>
      <w:numFmt w:val="decimal"/>
      <w:lvlText w:val="%1."/>
      <w:lvlJc w:val="left"/>
      <w:pPr>
        <w:ind w:left="1575" w:hanging="360"/>
      </w:pPr>
    </w:lvl>
    <w:lvl w:ilvl="1" w:tplc="04270019" w:tentative="1">
      <w:start w:val="1"/>
      <w:numFmt w:val="lowerLetter"/>
      <w:lvlText w:val="%2."/>
      <w:lvlJc w:val="left"/>
      <w:pPr>
        <w:ind w:left="2295" w:hanging="360"/>
      </w:pPr>
    </w:lvl>
    <w:lvl w:ilvl="2" w:tplc="0427001B" w:tentative="1">
      <w:start w:val="1"/>
      <w:numFmt w:val="lowerRoman"/>
      <w:lvlText w:val="%3."/>
      <w:lvlJc w:val="right"/>
      <w:pPr>
        <w:ind w:left="3015" w:hanging="180"/>
      </w:pPr>
    </w:lvl>
    <w:lvl w:ilvl="3" w:tplc="0427000F" w:tentative="1">
      <w:start w:val="1"/>
      <w:numFmt w:val="decimal"/>
      <w:lvlText w:val="%4."/>
      <w:lvlJc w:val="left"/>
      <w:pPr>
        <w:ind w:left="3735" w:hanging="360"/>
      </w:pPr>
    </w:lvl>
    <w:lvl w:ilvl="4" w:tplc="04270019" w:tentative="1">
      <w:start w:val="1"/>
      <w:numFmt w:val="lowerLetter"/>
      <w:lvlText w:val="%5."/>
      <w:lvlJc w:val="left"/>
      <w:pPr>
        <w:ind w:left="4455" w:hanging="360"/>
      </w:pPr>
    </w:lvl>
    <w:lvl w:ilvl="5" w:tplc="0427001B" w:tentative="1">
      <w:start w:val="1"/>
      <w:numFmt w:val="lowerRoman"/>
      <w:lvlText w:val="%6."/>
      <w:lvlJc w:val="right"/>
      <w:pPr>
        <w:ind w:left="5175" w:hanging="180"/>
      </w:pPr>
    </w:lvl>
    <w:lvl w:ilvl="6" w:tplc="0427000F" w:tentative="1">
      <w:start w:val="1"/>
      <w:numFmt w:val="decimal"/>
      <w:lvlText w:val="%7."/>
      <w:lvlJc w:val="left"/>
      <w:pPr>
        <w:ind w:left="5895" w:hanging="360"/>
      </w:pPr>
    </w:lvl>
    <w:lvl w:ilvl="7" w:tplc="04270019" w:tentative="1">
      <w:start w:val="1"/>
      <w:numFmt w:val="lowerLetter"/>
      <w:lvlText w:val="%8."/>
      <w:lvlJc w:val="left"/>
      <w:pPr>
        <w:ind w:left="6615" w:hanging="360"/>
      </w:pPr>
    </w:lvl>
    <w:lvl w:ilvl="8" w:tplc="0427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1" w15:restartNumberingAfterBreak="0">
    <w:nsid w:val="795D401F"/>
    <w:multiLevelType w:val="multilevel"/>
    <w:tmpl w:val="593A6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num w:numId="1" w16cid:durableId="1844398710">
    <w:abstractNumId w:val="5"/>
  </w:num>
  <w:num w:numId="2" w16cid:durableId="1464350923">
    <w:abstractNumId w:val="20"/>
  </w:num>
  <w:num w:numId="3" w16cid:durableId="1699309117">
    <w:abstractNumId w:val="14"/>
  </w:num>
  <w:num w:numId="4" w16cid:durableId="2100371234">
    <w:abstractNumId w:val="2"/>
  </w:num>
  <w:num w:numId="5" w16cid:durableId="116536560">
    <w:abstractNumId w:val="8"/>
  </w:num>
  <w:num w:numId="6" w16cid:durableId="436561330">
    <w:abstractNumId w:val="16"/>
  </w:num>
  <w:num w:numId="7" w16cid:durableId="669137334">
    <w:abstractNumId w:val="10"/>
  </w:num>
  <w:num w:numId="8" w16cid:durableId="77598609">
    <w:abstractNumId w:val="19"/>
  </w:num>
  <w:num w:numId="9" w16cid:durableId="591084357">
    <w:abstractNumId w:val="15"/>
  </w:num>
  <w:num w:numId="10" w16cid:durableId="1197430377">
    <w:abstractNumId w:val="4"/>
  </w:num>
  <w:num w:numId="11" w16cid:durableId="1890722051">
    <w:abstractNumId w:val="6"/>
  </w:num>
  <w:num w:numId="12" w16cid:durableId="1208906346">
    <w:abstractNumId w:val="1"/>
  </w:num>
  <w:num w:numId="13" w16cid:durableId="254900057">
    <w:abstractNumId w:val="18"/>
  </w:num>
  <w:num w:numId="14" w16cid:durableId="1611862857">
    <w:abstractNumId w:val="13"/>
  </w:num>
  <w:num w:numId="15" w16cid:durableId="968776783">
    <w:abstractNumId w:val="21"/>
  </w:num>
  <w:num w:numId="16" w16cid:durableId="1252159824">
    <w:abstractNumId w:val="3"/>
  </w:num>
  <w:num w:numId="17" w16cid:durableId="1525633534">
    <w:abstractNumId w:val="17"/>
  </w:num>
  <w:num w:numId="18" w16cid:durableId="321782869">
    <w:abstractNumId w:val="11"/>
  </w:num>
  <w:num w:numId="19" w16cid:durableId="7303508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35627785">
    <w:abstractNumId w:val="0"/>
  </w:num>
  <w:num w:numId="21" w16cid:durableId="1966815987">
    <w:abstractNumId w:val="9"/>
  </w:num>
  <w:num w:numId="22" w16cid:durableId="1429815739">
    <w:abstractNumId w:val="7"/>
  </w:num>
  <w:num w:numId="23" w16cid:durableId="6355298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B94"/>
    <w:rsid w:val="00000412"/>
    <w:rsid w:val="00002A72"/>
    <w:rsid w:val="0000391B"/>
    <w:rsid w:val="0000505A"/>
    <w:rsid w:val="00006153"/>
    <w:rsid w:val="0001209E"/>
    <w:rsid w:val="00014C1A"/>
    <w:rsid w:val="00016F71"/>
    <w:rsid w:val="00025F37"/>
    <w:rsid w:val="00030B80"/>
    <w:rsid w:val="00031E24"/>
    <w:rsid w:val="0003718F"/>
    <w:rsid w:val="00042EC0"/>
    <w:rsid w:val="00047145"/>
    <w:rsid w:val="00047379"/>
    <w:rsid w:val="00053A35"/>
    <w:rsid w:val="00061602"/>
    <w:rsid w:val="0007190D"/>
    <w:rsid w:val="000767FB"/>
    <w:rsid w:val="000774ED"/>
    <w:rsid w:val="00081CAB"/>
    <w:rsid w:val="0009099A"/>
    <w:rsid w:val="000953F5"/>
    <w:rsid w:val="000A0ED5"/>
    <w:rsid w:val="000A629A"/>
    <w:rsid w:val="000C14C5"/>
    <w:rsid w:val="000C21E6"/>
    <w:rsid w:val="000C3232"/>
    <w:rsid w:val="000C58DB"/>
    <w:rsid w:val="000C6CA9"/>
    <w:rsid w:val="000C7878"/>
    <w:rsid w:val="000E1E8F"/>
    <w:rsid w:val="000F02D4"/>
    <w:rsid w:val="000F45B8"/>
    <w:rsid w:val="0010341E"/>
    <w:rsid w:val="00114699"/>
    <w:rsid w:val="00114CF3"/>
    <w:rsid w:val="00121635"/>
    <w:rsid w:val="001248A5"/>
    <w:rsid w:val="00133C13"/>
    <w:rsid w:val="00136F88"/>
    <w:rsid w:val="001371E9"/>
    <w:rsid w:val="00143383"/>
    <w:rsid w:val="00143FA3"/>
    <w:rsid w:val="001454B0"/>
    <w:rsid w:val="00146FE9"/>
    <w:rsid w:val="0015065F"/>
    <w:rsid w:val="00152425"/>
    <w:rsid w:val="00160023"/>
    <w:rsid w:val="00177FE0"/>
    <w:rsid w:val="001823E3"/>
    <w:rsid w:val="0018327E"/>
    <w:rsid w:val="00183DB3"/>
    <w:rsid w:val="00185B0D"/>
    <w:rsid w:val="00195DBB"/>
    <w:rsid w:val="001A0942"/>
    <w:rsid w:val="001A30CE"/>
    <w:rsid w:val="001A3604"/>
    <w:rsid w:val="001A376D"/>
    <w:rsid w:val="001A3FFD"/>
    <w:rsid w:val="001C085F"/>
    <w:rsid w:val="001C0FDA"/>
    <w:rsid w:val="001D3BFC"/>
    <w:rsid w:val="001E068A"/>
    <w:rsid w:val="001E4E86"/>
    <w:rsid w:val="001E54BD"/>
    <w:rsid w:val="001E5FDF"/>
    <w:rsid w:val="001E66D1"/>
    <w:rsid w:val="001F70FF"/>
    <w:rsid w:val="00200F85"/>
    <w:rsid w:val="00202349"/>
    <w:rsid w:val="00205576"/>
    <w:rsid w:val="00206A97"/>
    <w:rsid w:val="0020756B"/>
    <w:rsid w:val="00215128"/>
    <w:rsid w:val="00223B14"/>
    <w:rsid w:val="00224E5A"/>
    <w:rsid w:val="0023002C"/>
    <w:rsid w:val="002342FD"/>
    <w:rsid w:val="0023434B"/>
    <w:rsid w:val="002357DD"/>
    <w:rsid w:val="0024153E"/>
    <w:rsid w:val="00242267"/>
    <w:rsid w:val="00253749"/>
    <w:rsid w:val="00261D71"/>
    <w:rsid w:val="002643F4"/>
    <w:rsid w:val="00264654"/>
    <w:rsid w:val="00265E8F"/>
    <w:rsid w:val="002709D1"/>
    <w:rsid w:val="0027224D"/>
    <w:rsid w:val="00275283"/>
    <w:rsid w:val="002864F6"/>
    <w:rsid w:val="00296A46"/>
    <w:rsid w:val="00297915"/>
    <w:rsid w:val="002A1DBA"/>
    <w:rsid w:val="002A393F"/>
    <w:rsid w:val="002C10CD"/>
    <w:rsid w:val="002C3221"/>
    <w:rsid w:val="002D2D24"/>
    <w:rsid w:val="002D32DE"/>
    <w:rsid w:val="002D37A1"/>
    <w:rsid w:val="002D46E1"/>
    <w:rsid w:val="002E2581"/>
    <w:rsid w:val="002F0F06"/>
    <w:rsid w:val="002F2265"/>
    <w:rsid w:val="002F6433"/>
    <w:rsid w:val="003001BC"/>
    <w:rsid w:val="003050E8"/>
    <w:rsid w:val="00305B94"/>
    <w:rsid w:val="00310C8B"/>
    <w:rsid w:val="003169BB"/>
    <w:rsid w:val="00320F58"/>
    <w:rsid w:val="003277C6"/>
    <w:rsid w:val="00327884"/>
    <w:rsid w:val="00330E97"/>
    <w:rsid w:val="00334ACA"/>
    <w:rsid w:val="00335B00"/>
    <w:rsid w:val="003412A8"/>
    <w:rsid w:val="00346112"/>
    <w:rsid w:val="003512EE"/>
    <w:rsid w:val="00357CE5"/>
    <w:rsid w:val="00361032"/>
    <w:rsid w:val="003625BB"/>
    <w:rsid w:val="00364DCD"/>
    <w:rsid w:val="00365AD4"/>
    <w:rsid w:val="00365DEE"/>
    <w:rsid w:val="00380800"/>
    <w:rsid w:val="00380B05"/>
    <w:rsid w:val="003910D5"/>
    <w:rsid w:val="003953FF"/>
    <w:rsid w:val="003954F6"/>
    <w:rsid w:val="003A33DF"/>
    <w:rsid w:val="003A403B"/>
    <w:rsid w:val="003A51FD"/>
    <w:rsid w:val="003A52CF"/>
    <w:rsid w:val="003A5A49"/>
    <w:rsid w:val="003B1224"/>
    <w:rsid w:val="003B25A5"/>
    <w:rsid w:val="003B5D2C"/>
    <w:rsid w:val="003C3620"/>
    <w:rsid w:val="003E0750"/>
    <w:rsid w:val="003E17C2"/>
    <w:rsid w:val="003E39E5"/>
    <w:rsid w:val="003E46B4"/>
    <w:rsid w:val="0040343F"/>
    <w:rsid w:val="00403C9B"/>
    <w:rsid w:val="00412289"/>
    <w:rsid w:val="004268BE"/>
    <w:rsid w:val="004309FB"/>
    <w:rsid w:val="00430B2D"/>
    <w:rsid w:val="004319CD"/>
    <w:rsid w:val="00444E06"/>
    <w:rsid w:val="00450FCF"/>
    <w:rsid w:val="00463362"/>
    <w:rsid w:val="0047039D"/>
    <w:rsid w:val="00471B02"/>
    <w:rsid w:val="00471CFF"/>
    <w:rsid w:val="004823B1"/>
    <w:rsid w:val="00487479"/>
    <w:rsid w:val="00491167"/>
    <w:rsid w:val="00491DD1"/>
    <w:rsid w:val="004949D4"/>
    <w:rsid w:val="00496F1F"/>
    <w:rsid w:val="004975E9"/>
    <w:rsid w:val="004A0EE3"/>
    <w:rsid w:val="004C5752"/>
    <w:rsid w:val="004D6B7E"/>
    <w:rsid w:val="004E1C70"/>
    <w:rsid w:val="004E4451"/>
    <w:rsid w:val="004E6B1D"/>
    <w:rsid w:val="004E7780"/>
    <w:rsid w:val="004F3453"/>
    <w:rsid w:val="004F66AC"/>
    <w:rsid w:val="005004AF"/>
    <w:rsid w:val="0050537C"/>
    <w:rsid w:val="005108F2"/>
    <w:rsid w:val="005136A6"/>
    <w:rsid w:val="005347E5"/>
    <w:rsid w:val="0054376F"/>
    <w:rsid w:val="00543984"/>
    <w:rsid w:val="005456CD"/>
    <w:rsid w:val="00545E1F"/>
    <w:rsid w:val="00556212"/>
    <w:rsid w:val="005575C1"/>
    <w:rsid w:val="00564A0C"/>
    <w:rsid w:val="0056659D"/>
    <w:rsid w:val="00585E9F"/>
    <w:rsid w:val="00586B74"/>
    <w:rsid w:val="005903C2"/>
    <w:rsid w:val="00591830"/>
    <w:rsid w:val="005944ED"/>
    <w:rsid w:val="005A2FCA"/>
    <w:rsid w:val="005A3213"/>
    <w:rsid w:val="005B1864"/>
    <w:rsid w:val="005B376B"/>
    <w:rsid w:val="005B384D"/>
    <w:rsid w:val="005B3C7D"/>
    <w:rsid w:val="005B4E45"/>
    <w:rsid w:val="005C108F"/>
    <w:rsid w:val="005C5A71"/>
    <w:rsid w:val="005D44EC"/>
    <w:rsid w:val="005D50E1"/>
    <w:rsid w:val="005D7C90"/>
    <w:rsid w:val="005E38BB"/>
    <w:rsid w:val="005E6247"/>
    <w:rsid w:val="005E64F4"/>
    <w:rsid w:val="005E7578"/>
    <w:rsid w:val="00604244"/>
    <w:rsid w:val="00607EEE"/>
    <w:rsid w:val="00612D48"/>
    <w:rsid w:val="006173F5"/>
    <w:rsid w:val="00620B33"/>
    <w:rsid w:val="00620BEF"/>
    <w:rsid w:val="00626CD6"/>
    <w:rsid w:val="0063193D"/>
    <w:rsid w:val="006325E3"/>
    <w:rsid w:val="0063411D"/>
    <w:rsid w:val="006363E1"/>
    <w:rsid w:val="00643345"/>
    <w:rsid w:val="00646535"/>
    <w:rsid w:val="00647836"/>
    <w:rsid w:val="00647AAD"/>
    <w:rsid w:val="006509A8"/>
    <w:rsid w:val="00653988"/>
    <w:rsid w:val="006617E2"/>
    <w:rsid w:val="00662481"/>
    <w:rsid w:val="00667CE3"/>
    <w:rsid w:val="00674C26"/>
    <w:rsid w:val="0068186D"/>
    <w:rsid w:val="006829DC"/>
    <w:rsid w:val="00685C09"/>
    <w:rsid w:val="00693527"/>
    <w:rsid w:val="006A5C01"/>
    <w:rsid w:val="006A6B10"/>
    <w:rsid w:val="006B4AE5"/>
    <w:rsid w:val="006B63D8"/>
    <w:rsid w:val="006C6125"/>
    <w:rsid w:val="006D10D0"/>
    <w:rsid w:val="006E4CA1"/>
    <w:rsid w:val="006F2CFF"/>
    <w:rsid w:val="006F58A8"/>
    <w:rsid w:val="006F60B5"/>
    <w:rsid w:val="0070571F"/>
    <w:rsid w:val="00713E72"/>
    <w:rsid w:val="007211B9"/>
    <w:rsid w:val="0072304C"/>
    <w:rsid w:val="007250AA"/>
    <w:rsid w:val="00735ECE"/>
    <w:rsid w:val="007410BB"/>
    <w:rsid w:val="0074551C"/>
    <w:rsid w:val="00747EC2"/>
    <w:rsid w:val="0075157F"/>
    <w:rsid w:val="00755EE8"/>
    <w:rsid w:val="00757E42"/>
    <w:rsid w:val="00762D89"/>
    <w:rsid w:val="00765502"/>
    <w:rsid w:val="00770F73"/>
    <w:rsid w:val="00772A53"/>
    <w:rsid w:val="00772C74"/>
    <w:rsid w:val="00774900"/>
    <w:rsid w:val="00775EEB"/>
    <w:rsid w:val="0079585D"/>
    <w:rsid w:val="00797406"/>
    <w:rsid w:val="007A2BC8"/>
    <w:rsid w:val="007A2DD3"/>
    <w:rsid w:val="007A50AC"/>
    <w:rsid w:val="007A6836"/>
    <w:rsid w:val="007B2783"/>
    <w:rsid w:val="007B342B"/>
    <w:rsid w:val="007B3AC8"/>
    <w:rsid w:val="007C0487"/>
    <w:rsid w:val="007C2BE6"/>
    <w:rsid w:val="007C3E99"/>
    <w:rsid w:val="007D0164"/>
    <w:rsid w:val="007D17F1"/>
    <w:rsid w:val="007D1CBC"/>
    <w:rsid w:val="007D2308"/>
    <w:rsid w:val="007E2C9C"/>
    <w:rsid w:val="007E6E3B"/>
    <w:rsid w:val="007F1F07"/>
    <w:rsid w:val="007F1F5F"/>
    <w:rsid w:val="007F7B27"/>
    <w:rsid w:val="00802025"/>
    <w:rsid w:val="008026D2"/>
    <w:rsid w:val="00805694"/>
    <w:rsid w:val="00810AB2"/>
    <w:rsid w:val="008241A7"/>
    <w:rsid w:val="00824834"/>
    <w:rsid w:val="0082699E"/>
    <w:rsid w:val="00832F5B"/>
    <w:rsid w:val="00834B73"/>
    <w:rsid w:val="0084382C"/>
    <w:rsid w:val="00854C02"/>
    <w:rsid w:val="008627F0"/>
    <w:rsid w:val="008656D2"/>
    <w:rsid w:val="00867FBC"/>
    <w:rsid w:val="008860B8"/>
    <w:rsid w:val="00893959"/>
    <w:rsid w:val="00896C30"/>
    <w:rsid w:val="008A20E3"/>
    <w:rsid w:val="008A4410"/>
    <w:rsid w:val="008B238D"/>
    <w:rsid w:val="008B6A68"/>
    <w:rsid w:val="008C38F6"/>
    <w:rsid w:val="008C39B4"/>
    <w:rsid w:val="008C5E96"/>
    <w:rsid w:val="008D2766"/>
    <w:rsid w:val="008D5CE9"/>
    <w:rsid w:val="008D61D3"/>
    <w:rsid w:val="008D75A4"/>
    <w:rsid w:val="008D7F54"/>
    <w:rsid w:val="008E162C"/>
    <w:rsid w:val="008F1A6A"/>
    <w:rsid w:val="008F5089"/>
    <w:rsid w:val="009009DE"/>
    <w:rsid w:val="00905DF4"/>
    <w:rsid w:val="0092440B"/>
    <w:rsid w:val="009311F1"/>
    <w:rsid w:val="00943F2F"/>
    <w:rsid w:val="00946BC9"/>
    <w:rsid w:val="00947186"/>
    <w:rsid w:val="00954DE8"/>
    <w:rsid w:val="009552A6"/>
    <w:rsid w:val="0095584D"/>
    <w:rsid w:val="00956C3B"/>
    <w:rsid w:val="0096242F"/>
    <w:rsid w:val="00962CBF"/>
    <w:rsid w:val="00963543"/>
    <w:rsid w:val="009719A9"/>
    <w:rsid w:val="00974A8F"/>
    <w:rsid w:val="00986DFE"/>
    <w:rsid w:val="00994182"/>
    <w:rsid w:val="00995F7F"/>
    <w:rsid w:val="00997F7E"/>
    <w:rsid w:val="009A08DB"/>
    <w:rsid w:val="009A19B5"/>
    <w:rsid w:val="009A6470"/>
    <w:rsid w:val="009B15FD"/>
    <w:rsid w:val="009B36AD"/>
    <w:rsid w:val="009B39C2"/>
    <w:rsid w:val="009B4623"/>
    <w:rsid w:val="009C1DF1"/>
    <w:rsid w:val="009C2C68"/>
    <w:rsid w:val="009C5BC7"/>
    <w:rsid w:val="009C6897"/>
    <w:rsid w:val="009D1017"/>
    <w:rsid w:val="009D1A45"/>
    <w:rsid w:val="009D1CAE"/>
    <w:rsid w:val="009D268F"/>
    <w:rsid w:val="009D65B7"/>
    <w:rsid w:val="009E4B4D"/>
    <w:rsid w:val="009E7676"/>
    <w:rsid w:val="009F023A"/>
    <w:rsid w:val="009F461B"/>
    <w:rsid w:val="009F6BDC"/>
    <w:rsid w:val="00A01C1D"/>
    <w:rsid w:val="00A01F90"/>
    <w:rsid w:val="00A07C4C"/>
    <w:rsid w:val="00A138FC"/>
    <w:rsid w:val="00A139E0"/>
    <w:rsid w:val="00A14807"/>
    <w:rsid w:val="00A15F3A"/>
    <w:rsid w:val="00A210BC"/>
    <w:rsid w:val="00A2446C"/>
    <w:rsid w:val="00A24E85"/>
    <w:rsid w:val="00A27873"/>
    <w:rsid w:val="00A313AE"/>
    <w:rsid w:val="00A36923"/>
    <w:rsid w:val="00A41572"/>
    <w:rsid w:val="00A43A09"/>
    <w:rsid w:val="00A442B5"/>
    <w:rsid w:val="00A4465E"/>
    <w:rsid w:val="00A44BA1"/>
    <w:rsid w:val="00A538FD"/>
    <w:rsid w:val="00A555D2"/>
    <w:rsid w:val="00A67ADE"/>
    <w:rsid w:val="00A70910"/>
    <w:rsid w:val="00A714E1"/>
    <w:rsid w:val="00A80180"/>
    <w:rsid w:val="00A8162F"/>
    <w:rsid w:val="00A853FE"/>
    <w:rsid w:val="00A9023A"/>
    <w:rsid w:val="00A919CA"/>
    <w:rsid w:val="00A94B31"/>
    <w:rsid w:val="00A95E1E"/>
    <w:rsid w:val="00AA114E"/>
    <w:rsid w:val="00AA2482"/>
    <w:rsid w:val="00AA686F"/>
    <w:rsid w:val="00AB3111"/>
    <w:rsid w:val="00AB511A"/>
    <w:rsid w:val="00AB7C92"/>
    <w:rsid w:val="00AB7E23"/>
    <w:rsid w:val="00AC0D59"/>
    <w:rsid w:val="00AC2133"/>
    <w:rsid w:val="00AD1041"/>
    <w:rsid w:val="00AD2E69"/>
    <w:rsid w:val="00AD39DC"/>
    <w:rsid w:val="00AD75D9"/>
    <w:rsid w:val="00AE6CF3"/>
    <w:rsid w:val="00AE741C"/>
    <w:rsid w:val="00AF1F3C"/>
    <w:rsid w:val="00AF5391"/>
    <w:rsid w:val="00AF6005"/>
    <w:rsid w:val="00AF6565"/>
    <w:rsid w:val="00B00E3B"/>
    <w:rsid w:val="00B0274E"/>
    <w:rsid w:val="00B03346"/>
    <w:rsid w:val="00B05FCB"/>
    <w:rsid w:val="00B06E34"/>
    <w:rsid w:val="00B07ED8"/>
    <w:rsid w:val="00B111FB"/>
    <w:rsid w:val="00B13B58"/>
    <w:rsid w:val="00B15103"/>
    <w:rsid w:val="00B16176"/>
    <w:rsid w:val="00B44B0F"/>
    <w:rsid w:val="00B45D58"/>
    <w:rsid w:val="00B5507A"/>
    <w:rsid w:val="00B55CF1"/>
    <w:rsid w:val="00B55D4C"/>
    <w:rsid w:val="00B61227"/>
    <w:rsid w:val="00B61B7B"/>
    <w:rsid w:val="00B63B02"/>
    <w:rsid w:val="00B666AD"/>
    <w:rsid w:val="00B670D2"/>
    <w:rsid w:val="00B74357"/>
    <w:rsid w:val="00B74363"/>
    <w:rsid w:val="00B81A78"/>
    <w:rsid w:val="00B82F08"/>
    <w:rsid w:val="00B91192"/>
    <w:rsid w:val="00B91239"/>
    <w:rsid w:val="00B94E27"/>
    <w:rsid w:val="00B95AC9"/>
    <w:rsid w:val="00BA1614"/>
    <w:rsid w:val="00BA6F27"/>
    <w:rsid w:val="00BB0620"/>
    <w:rsid w:val="00BB1B3D"/>
    <w:rsid w:val="00BB67F1"/>
    <w:rsid w:val="00BB7B44"/>
    <w:rsid w:val="00BC2E33"/>
    <w:rsid w:val="00BC31FA"/>
    <w:rsid w:val="00BC544D"/>
    <w:rsid w:val="00BD3388"/>
    <w:rsid w:val="00BD3B43"/>
    <w:rsid w:val="00BD4DD4"/>
    <w:rsid w:val="00BD6F0D"/>
    <w:rsid w:val="00BE0A3B"/>
    <w:rsid w:val="00BE49D1"/>
    <w:rsid w:val="00BE7A33"/>
    <w:rsid w:val="00BF6B15"/>
    <w:rsid w:val="00C00121"/>
    <w:rsid w:val="00C01A18"/>
    <w:rsid w:val="00C10249"/>
    <w:rsid w:val="00C12C07"/>
    <w:rsid w:val="00C1448F"/>
    <w:rsid w:val="00C14845"/>
    <w:rsid w:val="00C14EF3"/>
    <w:rsid w:val="00C1640E"/>
    <w:rsid w:val="00C22D47"/>
    <w:rsid w:val="00C35ACA"/>
    <w:rsid w:val="00C4240E"/>
    <w:rsid w:val="00C43305"/>
    <w:rsid w:val="00C433B5"/>
    <w:rsid w:val="00C45D2E"/>
    <w:rsid w:val="00C513A6"/>
    <w:rsid w:val="00C514A3"/>
    <w:rsid w:val="00C545F9"/>
    <w:rsid w:val="00C55DA1"/>
    <w:rsid w:val="00C60A10"/>
    <w:rsid w:val="00C6376E"/>
    <w:rsid w:val="00C63EE8"/>
    <w:rsid w:val="00C8384B"/>
    <w:rsid w:val="00C84F57"/>
    <w:rsid w:val="00C8741B"/>
    <w:rsid w:val="00C90BD5"/>
    <w:rsid w:val="00C97E78"/>
    <w:rsid w:val="00CA1E59"/>
    <w:rsid w:val="00CA2DC3"/>
    <w:rsid w:val="00CB0F00"/>
    <w:rsid w:val="00CC3141"/>
    <w:rsid w:val="00CD4A0C"/>
    <w:rsid w:val="00CE03A0"/>
    <w:rsid w:val="00CE51BD"/>
    <w:rsid w:val="00CF1D65"/>
    <w:rsid w:val="00CF3B66"/>
    <w:rsid w:val="00CF59CC"/>
    <w:rsid w:val="00CF5BF4"/>
    <w:rsid w:val="00CF74A9"/>
    <w:rsid w:val="00D06EFE"/>
    <w:rsid w:val="00D10C0F"/>
    <w:rsid w:val="00D15814"/>
    <w:rsid w:val="00D16F3A"/>
    <w:rsid w:val="00D22617"/>
    <w:rsid w:val="00D2536F"/>
    <w:rsid w:val="00D436A7"/>
    <w:rsid w:val="00D477BF"/>
    <w:rsid w:val="00D55C7A"/>
    <w:rsid w:val="00D577BC"/>
    <w:rsid w:val="00D5784D"/>
    <w:rsid w:val="00D60E89"/>
    <w:rsid w:val="00D62668"/>
    <w:rsid w:val="00D64D8C"/>
    <w:rsid w:val="00D65288"/>
    <w:rsid w:val="00D67B25"/>
    <w:rsid w:val="00D70DC1"/>
    <w:rsid w:val="00D71CB4"/>
    <w:rsid w:val="00D729A7"/>
    <w:rsid w:val="00D72FC3"/>
    <w:rsid w:val="00D8074E"/>
    <w:rsid w:val="00D8543C"/>
    <w:rsid w:val="00D906D7"/>
    <w:rsid w:val="00D91C77"/>
    <w:rsid w:val="00DA0B12"/>
    <w:rsid w:val="00DA6540"/>
    <w:rsid w:val="00DB2199"/>
    <w:rsid w:val="00DB449A"/>
    <w:rsid w:val="00DB739C"/>
    <w:rsid w:val="00DC24BF"/>
    <w:rsid w:val="00DC3D91"/>
    <w:rsid w:val="00DD612D"/>
    <w:rsid w:val="00DE0C35"/>
    <w:rsid w:val="00DF060A"/>
    <w:rsid w:val="00DF2459"/>
    <w:rsid w:val="00E01F66"/>
    <w:rsid w:val="00E06A40"/>
    <w:rsid w:val="00E27B44"/>
    <w:rsid w:val="00E308DF"/>
    <w:rsid w:val="00E31E9F"/>
    <w:rsid w:val="00E35513"/>
    <w:rsid w:val="00E40C39"/>
    <w:rsid w:val="00E4397A"/>
    <w:rsid w:val="00E44318"/>
    <w:rsid w:val="00E51FD1"/>
    <w:rsid w:val="00E5467B"/>
    <w:rsid w:val="00E63486"/>
    <w:rsid w:val="00E64EA3"/>
    <w:rsid w:val="00E7215C"/>
    <w:rsid w:val="00E7623A"/>
    <w:rsid w:val="00E84A0D"/>
    <w:rsid w:val="00EA5FE4"/>
    <w:rsid w:val="00EB57DB"/>
    <w:rsid w:val="00EB5828"/>
    <w:rsid w:val="00EC0CDA"/>
    <w:rsid w:val="00EC45F3"/>
    <w:rsid w:val="00EC5E39"/>
    <w:rsid w:val="00EC6781"/>
    <w:rsid w:val="00ED07EA"/>
    <w:rsid w:val="00EE0CD0"/>
    <w:rsid w:val="00EE49D3"/>
    <w:rsid w:val="00EF0E00"/>
    <w:rsid w:val="00F03F29"/>
    <w:rsid w:val="00F106FC"/>
    <w:rsid w:val="00F10872"/>
    <w:rsid w:val="00F111DC"/>
    <w:rsid w:val="00F14288"/>
    <w:rsid w:val="00F152AB"/>
    <w:rsid w:val="00F31AC7"/>
    <w:rsid w:val="00F50198"/>
    <w:rsid w:val="00F5049B"/>
    <w:rsid w:val="00F53CEE"/>
    <w:rsid w:val="00F65818"/>
    <w:rsid w:val="00F65EC4"/>
    <w:rsid w:val="00F77B5D"/>
    <w:rsid w:val="00F8001B"/>
    <w:rsid w:val="00F8030A"/>
    <w:rsid w:val="00F80B7E"/>
    <w:rsid w:val="00F815A9"/>
    <w:rsid w:val="00F822CE"/>
    <w:rsid w:val="00F8514B"/>
    <w:rsid w:val="00F913F6"/>
    <w:rsid w:val="00F965CD"/>
    <w:rsid w:val="00FA007E"/>
    <w:rsid w:val="00FA5946"/>
    <w:rsid w:val="00FA7BC1"/>
    <w:rsid w:val="00FC3ED4"/>
    <w:rsid w:val="00FD2B5B"/>
    <w:rsid w:val="00FD465C"/>
    <w:rsid w:val="00FD4E24"/>
    <w:rsid w:val="00FE4C30"/>
    <w:rsid w:val="00FE71FE"/>
    <w:rsid w:val="00FE77E7"/>
    <w:rsid w:val="00FF01E0"/>
    <w:rsid w:val="00FF24E4"/>
    <w:rsid w:val="00FF6058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C6D742"/>
  <w15:docId w15:val="{5C2499B6-1497-4C9E-BCC9-B4A9DA0A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itucija">
    <w:name w:val="Institucija"/>
    <w:basedOn w:val="Normal"/>
    <w:pPr>
      <w:jc w:val="center"/>
    </w:pPr>
    <w:rPr>
      <w:caps/>
    </w:rPr>
  </w:style>
  <w:style w:type="paragraph" w:customStyle="1" w:styleId="Teissaktoris">
    <w:name w:val="Teisës akto rûðis"/>
    <w:basedOn w:val="Normal"/>
    <w:pPr>
      <w:jc w:val="center"/>
    </w:pPr>
    <w:rPr>
      <w:b/>
      <w:caps/>
    </w:rPr>
  </w:style>
  <w:style w:type="paragraph" w:customStyle="1" w:styleId="Antrat">
    <w:name w:val="Antraðtë"/>
    <w:basedOn w:val="Normal"/>
    <w:next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areigos">
    <w:name w:val="Pareigos"/>
    <w:basedOn w:val="Normal"/>
    <w:next w:val="Normal"/>
    <w:pPr>
      <w:tabs>
        <w:tab w:val="right" w:pos="9639"/>
      </w:tabs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styleId="BodyTextIndent">
    <w:name w:val="Body Text Indent"/>
    <w:basedOn w:val="Normal"/>
    <w:pPr>
      <w:ind w:firstLine="720"/>
      <w:jc w:val="both"/>
    </w:pPr>
    <w:rPr>
      <w:sz w:val="24"/>
    </w:rPr>
  </w:style>
  <w:style w:type="paragraph" w:styleId="BodyText">
    <w:name w:val="Body Text"/>
    <w:basedOn w:val="Normal"/>
    <w:pPr>
      <w:widowControl w:val="0"/>
      <w:jc w:val="both"/>
    </w:pPr>
    <w:rPr>
      <w:rFonts w:ascii="TimesLT" w:hAnsi="TimesLT"/>
      <w:sz w:val="24"/>
    </w:rPr>
  </w:style>
  <w:style w:type="paragraph" w:customStyle="1" w:styleId="Blockquote">
    <w:name w:val="Blockquote"/>
    <w:basedOn w:val="Normal"/>
    <w:pPr>
      <w:widowControl w:val="0"/>
      <w:spacing w:before="100" w:after="100"/>
      <w:ind w:left="360" w:right="360"/>
    </w:pPr>
    <w:rPr>
      <w:snapToGrid w:val="0"/>
      <w:sz w:val="24"/>
    </w:rPr>
  </w:style>
  <w:style w:type="character" w:styleId="Hyperlink">
    <w:name w:val="Hyperlink"/>
    <w:rPr>
      <w:color w:val="008080"/>
      <w:u w:val="single"/>
    </w:rPr>
  </w:style>
  <w:style w:type="paragraph" w:styleId="BodyTextIndent2">
    <w:name w:val="Body Text Indent 2"/>
    <w:basedOn w:val="Normal"/>
    <w:pPr>
      <w:ind w:firstLine="720"/>
    </w:pPr>
    <w:rPr>
      <w:sz w:val="24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typewriter0">
    <w:name w:val="typewriter"/>
    <w:basedOn w:val="DefaultParagraphFont"/>
  </w:style>
  <w:style w:type="character" w:styleId="CommentReference">
    <w:name w:val="annotation reference"/>
    <w:rsid w:val="00AD2E6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2E69"/>
  </w:style>
  <w:style w:type="character" w:customStyle="1" w:styleId="CommentTextChar">
    <w:name w:val="Comment Text Char"/>
    <w:link w:val="CommentText"/>
    <w:rsid w:val="00AD2E6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D2E69"/>
    <w:rPr>
      <w:b/>
      <w:bCs/>
    </w:rPr>
  </w:style>
  <w:style w:type="character" w:customStyle="1" w:styleId="CommentSubjectChar">
    <w:name w:val="Comment Subject Char"/>
    <w:link w:val="CommentSubject"/>
    <w:rsid w:val="00AD2E69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AD2E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D2E69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D2E69"/>
    <w:pPr>
      <w:ind w:left="1296"/>
    </w:pPr>
  </w:style>
  <w:style w:type="character" w:customStyle="1" w:styleId="quatationtext">
    <w:name w:val="quatation_text"/>
    <w:rsid w:val="005456CD"/>
    <w:rPr>
      <w:rFonts w:ascii="Arial" w:hAnsi="Arial" w:cs="Arial" w:hint="default"/>
      <w:b/>
      <w:bCs/>
      <w:vanish w:val="0"/>
      <w:webHidden w:val="0"/>
      <w:color w:val="4A473C"/>
      <w:sz w:val="17"/>
      <w:szCs w:val="17"/>
      <w:specVanish w:val="0"/>
    </w:rPr>
  </w:style>
  <w:style w:type="paragraph" w:customStyle="1" w:styleId="tajtip">
    <w:name w:val="tajtip"/>
    <w:basedOn w:val="Normal"/>
    <w:rsid w:val="005456CD"/>
    <w:pPr>
      <w:spacing w:before="100" w:beforeAutospacing="1" w:after="100" w:afterAutospacing="1"/>
    </w:pPr>
    <w:rPr>
      <w:sz w:val="24"/>
      <w:szCs w:val="24"/>
      <w:lang w:eastAsia="lt-LT"/>
    </w:rPr>
  </w:style>
  <w:style w:type="character" w:styleId="PlaceholderText">
    <w:name w:val="Placeholder Text"/>
    <w:basedOn w:val="DefaultParagraphFont"/>
    <w:uiPriority w:val="99"/>
    <w:semiHidden/>
    <w:rsid w:val="0027224D"/>
    <w:rPr>
      <w:color w:val="808080"/>
    </w:rPr>
  </w:style>
  <w:style w:type="table" w:styleId="TableGrid">
    <w:name w:val="Table Grid"/>
    <w:basedOn w:val="TableNormal"/>
    <w:uiPriority w:val="59"/>
    <w:rsid w:val="0027224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raste">
    <w:name w:val="Antraste"/>
    <w:basedOn w:val="Normal"/>
    <w:link w:val="AntrasteChar"/>
    <w:qFormat/>
    <w:rsid w:val="00C43305"/>
    <w:pPr>
      <w:tabs>
        <w:tab w:val="left" w:pos="6804"/>
      </w:tabs>
      <w:jc w:val="center"/>
    </w:pPr>
    <w:rPr>
      <w:b/>
      <w:caps/>
      <w:sz w:val="24"/>
      <w:szCs w:val="24"/>
      <w:lang w:eastAsia="lt-LT"/>
    </w:rPr>
  </w:style>
  <w:style w:type="character" w:customStyle="1" w:styleId="AntrasteChar">
    <w:name w:val="Antraste Char"/>
    <w:basedOn w:val="DefaultParagraphFont"/>
    <w:link w:val="Antraste"/>
    <w:rsid w:val="00C43305"/>
    <w:rPr>
      <w:b/>
      <w:caps/>
      <w:sz w:val="24"/>
      <w:szCs w:val="24"/>
    </w:rPr>
  </w:style>
  <w:style w:type="character" w:styleId="Emphasis">
    <w:name w:val="Emphasis"/>
    <w:basedOn w:val="DefaultParagraphFont"/>
    <w:qFormat/>
    <w:rsid w:val="00016F71"/>
    <w:rPr>
      <w:rFonts w:ascii="Times New Roman" w:hAnsi="Times New Roman"/>
      <w:i w:val="0"/>
      <w:iCs/>
      <w:sz w:val="24"/>
    </w:rPr>
  </w:style>
  <w:style w:type="paragraph" w:styleId="HTMLPreformatted">
    <w:name w:val="HTML Preformatted"/>
    <w:basedOn w:val="Normal"/>
    <w:link w:val="HTMLPreformattedChar"/>
    <w:rsid w:val="000C3232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0C3232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oter" Target="footer1.xml"/>
  <Relationship Id="rId11" Type="http://schemas.openxmlformats.org/officeDocument/2006/relationships/fontTable" Target="fontTable.xml"/>
  <Relationship Id="rId12" Type="http://schemas.openxmlformats.org/officeDocument/2006/relationships/glossaryDocument" Target="glossary/document.xml"/>
  <Relationship Id="rId13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_rels/settings.xml.rels><?xml version="1.0" encoding="UTF-8"?>

<Relationships xmlns="http://schemas.openxmlformats.org/package/2006/relationships">
  <Relationship Id="rId1" Type="http://schemas.openxmlformats.org/officeDocument/2006/relationships/attachedTemplate" TargetMode="External" Target="file:///D:/Program%20Files/Microsoft%20Office/Templates/JURID.DOT"/>
</Relationships>

</file>

<file path=word/glossary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34C33CD9224A50817F2FE776638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7979A-A92D-4B69-A88A-28F4A0D2CE7E}"/>
      </w:docPartPr>
      <w:docPartBody>
        <w:p w:rsidR="007A115D" w:rsidRDefault="00D0112A" w:rsidP="00D0112A">
          <w:pPr>
            <w:pStyle w:val="E334C33CD9224A50817F2FE776638227"/>
          </w:pPr>
          <w:r w:rsidRPr="00744CFA">
            <w:rPr>
              <w:rStyle w:val="PlaceholderText"/>
            </w:rPr>
            <w:t>Click here to enter text.</w:t>
          </w:r>
        </w:p>
      </w:docPartBody>
    </w:docPart>
    <w:docPart>
      <w:docPartPr>
        <w:name w:val="331BF6E6EABC4EAFBDA953648418E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7CD2E-0497-4E09-929E-05910C860C6F}"/>
      </w:docPartPr>
      <w:docPartBody>
        <w:p w:rsidR="007A115D" w:rsidRDefault="00D0112A" w:rsidP="00D0112A">
          <w:pPr>
            <w:pStyle w:val="331BF6E6EABC4EAFBDA953648418E9F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CAFC638EACD4D318FD169DC8F0F4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0839E-879D-44E2-93D2-417259ACE76C}"/>
      </w:docPartPr>
      <w:docPartBody>
        <w:p w:rsidR="007A115D" w:rsidRDefault="00D0112A" w:rsidP="00D0112A">
          <w:pPr>
            <w:pStyle w:val="4CAFC638EACD4D318FD169DC8F0F4233"/>
          </w:pPr>
          <w:r w:rsidRPr="009F7B08"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06A9"/>
    <w:rsid w:val="00045688"/>
    <w:rsid w:val="00054DB5"/>
    <w:rsid w:val="00093A48"/>
    <w:rsid w:val="000C4836"/>
    <w:rsid w:val="001A376D"/>
    <w:rsid w:val="00201734"/>
    <w:rsid w:val="00211535"/>
    <w:rsid w:val="00223FD2"/>
    <w:rsid w:val="003153A9"/>
    <w:rsid w:val="00330993"/>
    <w:rsid w:val="0033144B"/>
    <w:rsid w:val="003632A9"/>
    <w:rsid w:val="00396FE7"/>
    <w:rsid w:val="003B4683"/>
    <w:rsid w:val="003B7B80"/>
    <w:rsid w:val="003C3620"/>
    <w:rsid w:val="003F58B2"/>
    <w:rsid w:val="00404C54"/>
    <w:rsid w:val="005406A9"/>
    <w:rsid w:val="0054086D"/>
    <w:rsid w:val="005444E3"/>
    <w:rsid w:val="005A5890"/>
    <w:rsid w:val="005C14C5"/>
    <w:rsid w:val="005E1912"/>
    <w:rsid w:val="0065316B"/>
    <w:rsid w:val="00680FC1"/>
    <w:rsid w:val="006965BA"/>
    <w:rsid w:val="00735414"/>
    <w:rsid w:val="00736986"/>
    <w:rsid w:val="007A115D"/>
    <w:rsid w:val="007D17F1"/>
    <w:rsid w:val="007D7597"/>
    <w:rsid w:val="00811018"/>
    <w:rsid w:val="008C18F0"/>
    <w:rsid w:val="008D2C0A"/>
    <w:rsid w:val="008F3D60"/>
    <w:rsid w:val="00957868"/>
    <w:rsid w:val="00960338"/>
    <w:rsid w:val="009851A0"/>
    <w:rsid w:val="009924D7"/>
    <w:rsid w:val="009C346B"/>
    <w:rsid w:val="00A748A3"/>
    <w:rsid w:val="00AA5AC7"/>
    <w:rsid w:val="00AA7008"/>
    <w:rsid w:val="00AC5FFB"/>
    <w:rsid w:val="00B67B18"/>
    <w:rsid w:val="00C1640E"/>
    <w:rsid w:val="00C27980"/>
    <w:rsid w:val="00C474AC"/>
    <w:rsid w:val="00D0112A"/>
    <w:rsid w:val="00DD43A5"/>
    <w:rsid w:val="00E335FB"/>
    <w:rsid w:val="00E37548"/>
    <w:rsid w:val="00E81C37"/>
    <w:rsid w:val="00F11FF2"/>
    <w:rsid w:val="00F138CF"/>
    <w:rsid w:val="00F72265"/>
    <w:rsid w:val="00F9234E"/>
    <w:rsid w:val="00FA5E1D"/>
    <w:rsid w:val="00FB1CC4"/>
    <w:rsid w:val="00FB59C3"/>
    <w:rsid w:val="00FC70AE"/>
    <w:rsid w:val="00FD179C"/>
    <w:rsid w:val="00FF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15D"/>
    <w:rPr>
      <w:color w:val="808080"/>
    </w:rPr>
  </w:style>
  <w:style w:type="paragraph" w:customStyle="1" w:styleId="E334C33CD9224A50817F2FE776638227">
    <w:name w:val="E334C33CD9224A50817F2FE776638227"/>
    <w:rsid w:val="00D0112A"/>
    <w:pPr>
      <w:spacing w:after="200" w:line="276" w:lineRule="auto"/>
    </w:pPr>
  </w:style>
  <w:style w:type="paragraph" w:customStyle="1" w:styleId="331BF6E6EABC4EAFBDA953648418E9F5">
    <w:name w:val="331BF6E6EABC4EAFBDA953648418E9F5"/>
    <w:rsid w:val="00D0112A"/>
    <w:pPr>
      <w:spacing w:after="200" w:line="276" w:lineRule="auto"/>
    </w:pPr>
  </w:style>
  <w:style w:type="paragraph" w:customStyle="1" w:styleId="4CAFC638EACD4D318FD169DC8F0F4233">
    <w:name w:val="4CAFC638EACD4D318FD169DC8F0F4233"/>
    <w:rsid w:val="00D0112A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C1F1A-7B23-4550-B5BC-C9997EC1FCE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4b993aa-f611-4e63-b03f-7248204b81a5}" enabled="0" method="" siteId="{34b993aa-f611-4e63-b03f-7248204b81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JURID.DOT</Template>
  <TotalTime>4</TotalTime>
  <Pages>1</Pages>
  <Words>412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LR Seimas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2024-11-25T15:08:00Z</dcterms:created>
  <dc:creator>DULEVIČIŪTĖ-AKIMOVIENĖ, Akvilė</dc:creator>
  <lastModifiedBy>Inga Jonelienė</lastModifiedBy>
  <lastPrinted>2022-07-21T11:37:00Z</lastPrinted>
  <dcterms:modified xsi:type="dcterms:W3CDTF">2024-11-25T15:08:00Z</dcterms:modified>
  <revision>2</revision>
</coreProperties>
</file>