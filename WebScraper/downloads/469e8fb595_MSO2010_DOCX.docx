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9C5F" w14:textId="77777777" w:rsidR="00A07C4C" w:rsidRPr="00897CCC" w:rsidRDefault="00A07C4C" w:rsidP="008A4410">
      <w:pPr>
        <w:pStyle w:val="Preformatted"/>
        <w:jc w:val="center"/>
        <w:rPr>
          <w:rFonts w:ascii="Times New Roman" w:hAnsi="Times New Roman"/>
          <w:b/>
          <w:caps/>
          <w:sz w:val="24"/>
          <w:szCs w:val="24"/>
        </w:rPr>
      </w:pPr>
      <w:r w:rsidRPr="00897CCC">
        <w:rPr>
          <w:rFonts w:ascii="Times New Roman" w:hAnsi="Times New Roman"/>
          <w:b/>
          <w:caps/>
          <w:sz w:val="24"/>
          <w:szCs w:val="24"/>
        </w:rPr>
        <w:t xml:space="preserve">LIETUVOS RESPUBLIKOS </w:t>
      </w:r>
      <w:r w:rsidR="00F03F29" w:rsidRPr="00897CCC">
        <w:rPr>
          <w:rFonts w:ascii="Times New Roman" w:hAnsi="Times New Roman"/>
          <w:b/>
          <w:caps/>
          <w:sz w:val="24"/>
          <w:szCs w:val="24"/>
        </w:rPr>
        <w:t>VYRIAUSYBĖS</w:t>
      </w:r>
      <w:r w:rsidRPr="00897CCC">
        <w:rPr>
          <w:rFonts w:ascii="Times New Roman" w:hAnsi="Times New Roman"/>
          <w:b/>
          <w:caps/>
          <w:sz w:val="24"/>
          <w:szCs w:val="24"/>
        </w:rPr>
        <w:t xml:space="preserve"> KANCELIARIJ</w:t>
      </w:r>
      <w:r w:rsidR="00114CF3" w:rsidRPr="00897CCC">
        <w:rPr>
          <w:rFonts w:ascii="Times New Roman" w:hAnsi="Times New Roman"/>
          <w:b/>
          <w:caps/>
          <w:sz w:val="24"/>
          <w:szCs w:val="24"/>
        </w:rPr>
        <w:t>A</w:t>
      </w:r>
    </w:p>
    <w:p w14:paraId="4122AB93" w14:textId="775CFE38" w:rsidR="00AA114E" w:rsidRPr="00897CCC" w:rsidRDefault="00BD4DD4" w:rsidP="008A4410">
      <w:pPr>
        <w:pStyle w:val="Preformatted"/>
        <w:jc w:val="center"/>
        <w:rPr>
          <w:rFonts w:ascii="Times New Roman" w:hAnsi="Times New Roman"/>
          <w:b/>
          <w:caps/>
          <w:sz w:val="24"/>
          <w:szCs w:val="24"/>
        </w:rPr>
      </w:pPr>
      <w:r w:rsidRPr="00897CCC">
        <w:rPr>
          <w:rFonts w:ascii="Times New Roman" w:hAnsi="Times New Roman"/>
          <w:b/>
          <w:caps/>
          <w:sz w:val="24"/>
          <w:szCs w:val="24"/>
        </w:rPr>
        <w:t xml:space="preserve">TEISĖS </w:t>
      </w:r>
      <w:r w:rsidR="00CD14C9" w:rsidRPr="00897CCC">
        <w:rPr>
          <w:rFonts w:ascii="Times New Roman" w:hAnsi="Times New Roman"/>
          <w:b/>
          <w:caps/>
          <w:sz w:val="24"/>
          <w:szCs w:val="24"/>
        </w:rPr>
        <w:t>GRUPĖ</w:t>
      </w:r>
    </w:p>
    <w:p w14:paraId="6A1CEFAE" w14:textId="77777777" w:rsidR="003A33DF" w:rsidRPr="00897CCC" w:rsidRDefault="003A33DF" w:rsidP="00612D48">
      <w:pPr>
        <w:pStyle w:val="Preformatted"/>
        <w:spacing w:line="360" w:lineRule="auto"/>
        <w:jc w:val="center"/>
        <w:rPr>
          <w:rFonts w:ascii="Times New Roman" w:hAnsi="Times New Roman"/>
          <w:b/>
          <w:caps/>
        </w:rPr>
      </w:pPr>
    </w:p>
    <w:p w14:paraId="7323D8C6" w14:textId="77777777" w:rsidR="00A07C4C" w:rsidRPr="00897CCC" w:rsidRDefault="00A07C4C" w:rsidP="00612D48">
      <w:pPr>
        <w:pStyle w:val="Preformatted"/>
        <w:spacing w:line="360" w:lineRule="auto"/>
        <w:jc w:val="center"/>
        <w:rPr>
          <w:rFonts w:ascii="Times New Roman" w:hAnsi="Times New Roman"/>
          <w:b/>
          <w:sz w:val="24"/>
        </w:rPr>
      </w:pPr>
      <w:r w:rsidRPr="00897CCC">
        <w:rPr>
          <w:rFonts w:ascii="Times New Roman" w:hAnsi="Times New Roman"/>
          <w:b/>
          <w:sz w:val="24"/>
        </w:rPr>
        <w:t>IŠVADA</w:t>
      </w:r>
    </w:p>
    <w:p w14:paraId="62F251E2" w14:textId="7CA266BA" w:rsidR="0035093C" w:rsidRDefault="001D1FFB" w:rsidP="001A5B1C">
      <w:pPr>
        <w:pStyle w:val="Antraste"/>
        <w:rPr>
          <w:bCs/>
        </w:rPr>
      </w:pPr>
      <w:r>
        <w:rPr>
          <w:bCs/>
        </w:rPr>
        <w:t xml:space="preserve">dėl </w:t>
      </w:r>
      <w:r w:rsidR="0035093C" w:rsidRPr="0035093C">
        <w:rPr>
          <w:bCs/>
        </w:rPr>
        <w:t xml:space="preserve">LIETUVOS RESPUBLIKOS </w:t>
      </w:r>
      <w:r w:rsidR="00F61BF2" w:rsidRPr="00C51EB3">
        <w:rPr>
          <w:bCs/>
        </w:rPr>
        <w:t>vyriausybės nutarimo „</w:t>
      </w:r>
      <w:r w:rsidR="00C36D05" w:rsidRPr="00C36D05">
        <w:rPr>
          <w:bCs/>
        </w:rPr>
        <w:t>DĖL LIETUVOS RESPUBLIKOS VYRIAUSYBĖS 2022 M. LAPKRIČIO 30 D. NUTARIMO NR. 1190 „DĖL LIETUVOS RESPUBLIKOS VYRIAUSYBĖS 2002 M. BALANDŽIO 15 D. NUTARIMO NR. 534 „DĖL LIETUVOS RESPUBLIKOS NEKILNOJAMOJO TURTO KADASTRO NUOSTATŲ PATVIRTINIMO“ PAKEITIMO“ PAKEITIMO</w:t>
      </w:r>
      <w:r w:rsidR="00F61BF2">
        <w:rPr>
          <w:bCs/>
        </w:rPr>
        <w:t xml:space="preserve">“ </w:t>
      </w:r>
      <w:r w:rsidR="002F5014">
        <w:rPr>
          <w:bCs/>
        </w:rPr>
        <w:t>projekto</w:t>
      </w:r>
    </w:p>
    <w:p w14:paraId="6B78BE93" w14:textId="166AF8A7" w:rsidR="00087AC1" w:rsidRPr="00E92682" w:rsidRDefault="00087AC1" w:rsidP="0035093C">
      <w:pPr>
        <w:pStyle w:val="Antraste"/>
      </w:pPr>
      <w:r w:rsidRPr="00E92682">
        <w:t>(toliau</w:t>
      </w:r>
      <w:r w:rsidR="009A12EA">
        <w:t xml:space="preserve">  </w:t>
      </w:r>
      <w:r w:rsidRPr="00E92682">
        <w:t>– projekta</w:t>
      </w:r>
      <w:r w:rsidR="0035093C">
        <w:t>s</w:t>
      </w:r>
      <w:r w:rsidRPr="00E92682">
        <w:t>)</w:t>
      </w:r>
    </w:p>
    <w:p w14:paraId="375E3449" w14:textId="481E5261" w:rsidR="00CD1E52" w:rsidRPr="00CD1E52" w:rsidRDefault="00CD1E52" w:rsidP="00CD1E52">
      <w:pPr>
        <w:pStyle w:val="Antraste"/>
        <w:rPr>
          <w:lang w:val="en-GB"/>
        </w:rPr>
      </w:pPr>
      <w:r w:rsidRPr="00545F87">
        <w:t xml:space="preserve">(TAP Nr. </w:t>
      </w:r>
      <w:r w:rsidR="00AC0FF7" w:rsidRPr="00545F87">
        <w:t>TAP-</w:t>
      </w:r>
      <w:r w:rsidR="00EB4036" w:rsidRPr="00545F87">
        <w:t>2</w:t>
      </w:r>
      <w:r w:rsidR="007316F8">
        <w:t>4-</w:t>
      </w:r>
      <w:r w:rsidR="001A5B1C">
        <w:t>1</w:t>
      </w:r>
      <w:r w:rsidR="00365DA3">
        <w:t>481</w:t>
      </w:r>
      <w:r w:rsidR="00561360">
        <w:t>(2)</w:t>
      </w:r>
      <w:r w:rsidRPr="00545F87">
        <w:t xml:space="preserve">) (TAIS NR. </w:t>
      </w:r>
      <w:r w:rsidR="00AC0FF7" w:rsidRPr="00545F87">
        <w:t>2</w:t>
      </w:r>
      <w:r w:rsidR="007316F8">
        <w:t>4-</w:t>
      </w:r>
      <w:r w:rsidR="00365DA3">
        <w:t>14124</w:t>
      </w:r>
      <w:r w:rsidR="00EB4036" w:rsidRPr="00545F87">
        <w:t>(</w:t>
      </w:r>
      <w:r w:rsidR="00561360">
        <w:t>3</w:t>
      </w:r>
      <w:r w:rsidR="00EB4036" w:rsidRPr="00545F87">
        <w:t>)</w:t>
      </w:r>
      <w:r w:rsidR="00163178" w:rsidRPr="00545F87">
        <w:t>)</w:t>
      </w:r>
    </w:p>
    <w:p w14:paraId="1E8B6278" w14:textId="77777777" w:rsidR="004C68BB" w:rsidRPr="00897CCC" w:rsidRDefault="004C68BB" w:rsidP="00C43305">
      <w:pPr>
        <w:pStyle w:val="Antraste"/>
        <w:rPr>
          <w:sz w:val="16"/>
          <w:szCs w:val="16"/>
        </w:rPr>
      </w:pPr>
    </w:p>
    <w:tbl>
      <w:tblPr>
        <w:tblStyle w:val="TableGrid"/>
        <w:tblW w:w="0" w:type="auto"/>
        <w:tblInd w:w="2518" w:type="dxa"/>
        <w:tblLook w:val="04A0" w:firstRow="1" w:lastRow="0" w:firstColumn="1" w:lastColumn="0" w:noHBand="0" w:noVBand="1"/>
      </w:tblPr>
      <w:tblGrid>
        <w:gridCol w:w="4820"/>
      </w:tblGrid>
      <w:tr w:rsidR="00A15F3A" w:rsidRPr="00897CCC" w14:paraId="41DC0C7C" w14:textId="77777777" w:rsidTr="00A15F3A">
        <w:tc>
          <w:tcPr>
            <w:tcW w:w="4820" w:type="dxa"/>
            <w:tcBorders>
              <w:top w:val="nil"/>
              <w:left w:val="nil"/>
              <w:bottom w:val="nil"/>
              <w:right w:val="nil"/>
            </w:tcBorders>
          </w:tcPr>
          <w:p w14:paraId="60268C2A" w14:textId="77777777" w:rsidR="00A15F3A" w:rsidRPr="00897CCC" w:rsidRDefault="00000000" w:rsidP="002643F4">
            <w:pPr>
              <w:pStyle w:val="Preformatted"/>
              <w:spacing w:before="60" w:after="60"/>
              <w:jc w:val="center"/>
              <w:rPr>
                <w:rFonts w:ascii="Times New Roman" w:hAnsi="Times New Roman"/>
                <w:sz w:val="24"/>
              </w:rPr>
            </w:pPr>
            <w:r>
              <w:t/>
            </w:r>
            <w:r w:rsidR="00A15F3A" w:rsidRPr="00897CCC">
              <w:rPr>
                <w:rFonts w:ascii="Times New Roman" w:hAnsi="Times New Roman"/>
                <w:sz w:val="24"/>
              </w:rPr>
              <w:t xml:space="preserve"> Nr.</w:t>
            </w:r>
            <w:r>
              <w:t/>
            </w:r>
            <w:r w:rsidR="00A15F3A" w:rsidRPr="00897CCC">
              <w:rPr>
                <w:rFonts w:ascii="Times New Roman" w:hAnsi="Times New Roman"/>
                <w:sz w:val="24"/>
              </w:rPr>
              <w:t xml:space="preserve">  </w:t>
            </w:r>
          </w:p>
        </w:tc>
      </w:tr>
    </w:tbl>
    <w:p w14:paraId="31D7DA19" w14:textId="77777777" w:rsidR="00016F71" w:rsidRPr="00897CCC" w:rsidRDefault="00016F71" w:rsidP="00A70910">
      <w:pPr>
        <w:pStyle w:val="Preformatted"/>
        <w:spacing w:before="120" w:line="360" w:lineRule="auto"/>
        <w:jc w:val="center"/>
        <w:rPr>
          <w:rFonts w:ascii="Times New Roman" w:hAnsi="Times New Roman"/>
          <w:sz w:val="24"/>
        </w:rPr>
      </w:pPr>
      <w:r w:rsidRPr="00897CCC">
        <w:rPr>
          <w:rFonts w:ascii="Times New Roman" w:hAnsi="Times New Roman"/>
          <w:sz w:val="24"/>
        </w:rPr>
        <w:t>Vilnius</w:t>
      </w:r>
    </w:p>
    <w:p w14:paraId="40D6BDE2" w14:textId="77777777" w:rsidR="008D61D3" w:rsidRPr="00897CCC" w:rsidRDefault="008D61D3" w:rsidP="001248A5">
      <w:pPr>
        <w:pStyle w:val="Preformatted"/>
        <w:spacing w:line="360" w:lineRule="auto"/>
        <w:jc w:val="both"/>
        <w:rPr>
          <w:rFonts w:ascii="Times New Roman" w:hAnsi="Times New Roman"/>
          <w:sz w:val="16"/>
          <w:szCs w:val="16"/>
        </w:rPr>
      </w:pPr>
    </w:p>
    <w:p w14:paraId="0E24CFE7" w14:textId="77777777" w:rsidR="009421AC" w:rsidRDefault="00D87309" w:rsidP="00AC6D94">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sz w:val="24"/>
        </w:rPr>
      </w:pPr>
      <w:r w:rsidRPr="00897CCC">
        <w:rPr>
          <w:sz w:val="24"/>
        </w:rPr>
        <w:tab/>
      </w:r>
      <w:r w:rsidR="004F17C7" w:rsidRPr="004F17C7">
        <w:rPr>
          <w:sz w:val="24"/>
        </w:rPr>
        <w:t xml:space="preserve">Įvertinę </w:t>
      </w:r>
      <w:r w:rsidR="009421AC">
        <w:rPr>
          <w:sz w:val="24"/>
        </w:rPr>
        <w:t xml:space="preserve">patikslinto </w:t>
      </w:r>
      <w:r w:rsidR="004F17C7" w:rsidRPr="004F17C7">
        <w:rPr>
          <w:sz w:val="24"/>
        </w:rPr>
        <w:t xml:space="preserve">Projekto atitiktį įstatymams, Vyriausybės nutarimams bei teisės technikos reikalavimams, </w:t>
      </w:r>
      <w:r w:rsidR="009421AC">
        <w:rPr>
          <w:sz w:val="24"/>
        </w:rPr>
        <w:t xml:space="preserve">pažymime, kad pastabų ir pasiūlymų neturime. </w:t>
      </w:r>
    </w:p>
    <w:p w14:paraId="1D63421C" w14:textId="03694C50" w:rsidR="00F306A2" w:rsidRDefault="00F306A2" w:rsidP="004F17C7">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sz w:val="24"/>
        </w:rPr>
      </w:pPr>
      <w:r>
        <w:rPr>
          <w:sz w:val="24"/>
        </w:rPr>
        <w:tab/>
      </w:r>
      <w:r w:rsidR="00C31908">
        <w:rPr>
          <w:sz w:val="24"/>
        </w:rPr>
        <w:t xml:space="preserve"> </w:t>
      </w:r>
    </w:p>
    <w:p w14:paraId="65515D8C" w14:textId="0DC8CB62" w:rsidR="00D369CC" w:rsidRPr="004A7122" w:rsidRDefault="00D369CC" w:rsidP="00D369CC">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r>
        <w:rPr>
          <w:bCs/>
          <w:sz w:val="24"/>
        </w:rPr>
        <w:tab/>
      </w:r>
      <w:r w:rsidR="00372932">
        <w:rPr>
          <w:bCs/>
          <w:sz w:val="24"/>
        </w:rPr>
        <w:t xml:space="preserve"> </w:t>
      </w:r>
    </w:p>
    <w:p w14:paraId="7D7EB872" w14:textId="36DA7F0B" w:rsidR="00D369CC" w:rsidRDefault="00D369CC" w:rsidP="00D369CC">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24"/>
        </w:rPr>
      </w:pPr>
      <w:r w:rsidRPr="0040279D">
        <w:rPr>
          <w:bCs/>
          <w:sz w:val="24"/>
        </w:rPr>
        <w:t>Teisės grupės vyr</w:t>
      </w:r>
      <w:r w:rsidR="003F4764">
        <w:rPr>
          <w:bCs/>
          <w:sz w:val="24"/>
        </w:rPr>
        <w:t>iausioji</w:t>
      </w:r>
      <w:r w:rsidRPr="0040279D">
        <w:rPr>
          <w:bCs/>
          <w:sz w:val="24"/>
        </w:rPr>
        <w:t xml:space="preserve"> patarėja                                                 </w:t>
      </w:r>
      <w:r w:rsidRPr="0040279D">
        <w:rPr>
          <w:bCs/>
          <w:sz w:val="24"/>
        </w:rPr>
        <w:tab/>
      </w:r>
      <w:r w:rsidRPr="0040279D">
        <w:rPr>
          <w:bCs/>
          <w:sz w:val="24"/>
        </w:rPr>
        <w:tab/>
        <w:t xml:space="preserve">     Eglė Izokaitytė</w:t>
      </w:r>
    </w:p>
    <w:p w14:paraId="14291C2E" w14:textId="77777777" w:rsidR="00AC5108" w:rsidRDefault="00AC5108"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3B56797E"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5E8DC0E4"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1A51A09F"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349AF2CB"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24F5AFFA"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6C219F2B"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2B4D3CA6"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5A44ABC2"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5C8A314F"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31054769"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0C7C49A8"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1D63807D"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29568316"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5B6E02BA"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02DE38D4" w14:textId="77777777" w:rsidR="009421AC"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p w14:paraId="2DBDCE5E" w14:textId="77777777" w:rsidR="009421AC" w:rsidRPr="004A7122" w:rsidRDefault="009421AC" w:rsidP="0040279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0"/>
      </w:tblGrid>
      <w:tr w:rsidR="00A15F3A" w:rsidRPr="00897CCC" w14:paraId="70352653" w14:textId="77777777" w:rsidTr="00C964BA">
        <w:tc>
          <w:tcPr>
            <w:tcW w:w="9780" w:type="dxa"/>
          </w:tcPr>
          <w:p w14:paraId="38ECD1B0" w14:textId="77777777" w:rsidR="00A15F3A" w:rsidRPr="00897CCC" w:rsidRDefault="00000000" w:rsidP="004823B1">
            <w:pPr>
              <w:spacing w:before="60" w:after="60"/>
              <w:rPr>
                <w:rFonts w:ascii="Times New Roman" w:hAnsi="Times New Roman"/>
                <w:sz w:val="22"/>
                <w:szCs w:val="22"/>
              </w:rPr>
            </w:pPr>
            <w:r>
              <w:t>Eglė Izokaitytė</w:t>
            </w:r>
            <w:r w:rsidR="00A15F3A" w:rsidRPr="00897CCC">
              <w:rPr>
                <w:rFonts w:ascii="Times New Roman" w:hAnsi="Times New Roman"/>
                <w:sz w:val="22"/>
                <w:szCs w:val="22"/>
              </w:rPr>
              <w:t xml:space="preserve">, tel. </w:t>
            </w:r>
            <w:r>
              <w:t>+37052098832; +37066842741</w:t>
            </w:r>
            <w:r w:rsidR="00A15F3A" w:rsidRPr="00897CCC">
              <w:rPr>
                <w:rFonts w:ascii="Times New Roman" w:hAnsi="Times New Roman"/>
                <w:sz w:val="22"/>
                <w:szCs w:val="22"/>
              </w:rPr>
              <w:t xml:space="preserve">, el. p. </w:t>
            </w:r>
            <w:r>
              <w:t>egle.izokaityte@lrv.lt</w:t>
            </w:r>
          </w:p>
        </w:tc>
      </w:tr>
    </w:tbl>
    <w:p w14:paraId="420C32BE" w14:textId="77777777" w:rsidR="000A629A" w:rsidRPr="00897CCC" w:rsidRDefault="000A629A" w:rsidP="00A15F3A">
      <w:pPr>
        <w:pStyle w:val="Preformatted"/>
        <w:spacing w:line="360" w:lineRule="auto"/>
        <w:rPr>
          <w:rFonts w:ascii="Times New Roman" w:hAnsi="Times New Roman"/>
          <w:sz w:val="24"/>
        </w:rPr>
      </w:pPr>
    </w:p>
    <w:sectPr w:rsidR="000A629A" w:rsidRPr="00897CCC" w:rsidSect="00DA30F2">
      <w:headerReference w:type="even" r:id="rId8"/>
      <w:headerReference w:type="default" r:id="rId9"/>
      <w:footerReference w:type="even" r:id="rId10"/>
      <w:type w:val="continuous"/>
      <w:pgSz w:w="11907" w:h="16840" w:code="9"/>
      <w:pgMar w:top="1276" w:right="851" w:bottom="1701" w:left="1276"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8EDDF" w14:textId="77777777" w:rsidR="001058D6" w:rsidRDefault="001058D6">
      <w:r>
        <w:separator/>
      </w:r>
    </w:p>
  </w:endnote>
  <w:endnote w:type="continuationSeparator" w:id="0">
    <w:p w14:paraId="3E988D5E" w14:textId="77777777" w:rsidR="001058D6" w:rsidRDefault="0010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 w:name="TimesL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A0F55" w14:textId="77777777" w:rsidR="00630A78" w:rsidRDefault="00630A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B0274" w14:textId="77777777" w:rsidR="00630A78" w:rsidRDefault="00630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3B60F" w14:textId="77777777" w:rsidR="001058D6" w:rsidRDefault="001058D6">
      <w:r>
        <w:separator/>
      </w:r>
    </w:p>
  </w:footnote>
  <w:footnote w:type="continuationSeparator" w:id="0">
    <w:p w14:paraId="2AFB8654" w14:textId="77777777" w:rsidR="001058D6" w:rsidRDefault="00105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C2D89" w14:textId="42A3FA40" w:rsidR="00630A78" w:rsidRDefault="00630A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AD8">
      <w:rPr>
        <w:rStyle w:val="PageNumber"/>
        <w:noProof/>
      </w:rPr>
      <w:t>2</w:t>
    </w:r>
    <w:r>
      <w:rPr>
        <w:rStyle w:val="PageNumber"/>
      </w:rPr>
      <w:fldChar w:fldCharType="end"/>
    </w:r>
  </w:p>
  <w:p w14:paraId="0A2BD74F" w14:textId="77777777" w:rsidR="00630A78" w:rsidRDefault="00630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16939" w14:textId="77777777" w:rsidR="00630A78" w:rsidRDefault="00630A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1E9217" w14:textId="77777777" w:rsidR="00630A78" w:rsidRDefault="00630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4957"/>
    <w:multiLevelType w:val="hybridMultilevel"/>
    <w:tmpl w:val="91CEEF8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D4567B"/>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4A680A"/>
    <w:multiLevelType w:val="hybridMultilevel"/>
    <w:tmpl w:val="446A14A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97F32A0"/>
    <w:multiLevelType w:val="hybridMultilevel"/>
    <w:tmpl w:val="5E0EB390"/>
    <w:lvl w:ilvl="0" w:tplc="0256FCA2">
      <w:start w:val="1"/>
      <w:numFmt w:val="decimal"/>
      <w:lvlText w:val="%1."/>
      <w:lvlJc w:val="left"/>
      <w:pPr>
        <w:ind w:left="1215" w:hanging="360"/>
      </w:pPr>
      <w:rPr>
        <w:rFonts w:hint="default"/>
      </w:rPr>
    </w:lvl>
    <w:lvl w:ilvl="1" w:tplc="04270019" w:tentative="1">
      <w:start w:val="1"/>
      <w:numFmt w:val="lowerLetter"/>
      <w:lvlText w:val="%2."/>
      <w:lvlJc w:val="left"/>
      <w:pPr>
        <w:ind w:left="1935" w:hanging="360"/>
      </w:pPr>
    </w:lvl>
    <w:lvl w:ilvl="2" w:tplc="0427001B" w:tentative="1">
      <w:start w:val="1"/>
      <w:numFmt w:val="lowerRoman"/>
      <w:lvlText w:val="%3."/>
      <w:lvlJc w:val="right"/>
      <w:pPr>
        <w:ind w:left="2655" w:hanging="180"/>
      </w:pPr>
    </w:lvl>
    <w:lvl w:ilvl="3" w:tplc="0427000F" w:tentative="1">
      <w:start w:val="1"/>
      <w:numFmt w:val="decimal"/>
      <w:lvlText w:val="%4."/>
      <w:lvlJc w:val="left"/>
      <w:pPr>
        <w:ind w:left="3375" w:hanging="360"/>
      </w:pPr>
    </w:lvl>
    <w:lvl w:ilvl="4" w:tplc="04270019" w:tentative="1">
      <w:start w:val="1"/>
      <w:numFmt w:val="lowerLetter"/>
      <w:lvlText w:val="%5."/>
      <w:lvlJc w:val="left"/>
      <w:pPr>
        <w:ind w:left="4095" w:hanging="360"/>
      </w:pPr>
    </w:lvl>
    <w:lvl w:ilvl="5" w:tplc="0427001B" w:tentative="1">
      <w:start w:val="1"/>
      <w:numFmt w:val="lowerRoman"/>
      <w:lvlText w:val="%6."/>
      <w:lvlJc w:val="right"/>
      <w:pPr>
        <w:ind w:left="4815" w:hanging="180"/>
      </w:pPr>
    </w:lvl>
    <w:lvl w:ilvl="6" w:tplc="0427000F" w:tentative="1">
      <w:start w:val="1"/>
      <w:numFmt w:val="decimal"/>
      <w:lvlText w:val="%7."/>
      <w:lvlJc w:val="left"/>
      <w:pPr>
        <w:ind w:left="5535" w:hanging="360"/>
      </w:pPr>
    </w:lvl>
    <w:lvl w:ilvl="7" w:tplc="04270019" w:tentative="1">
      <w:start w:val="1"/>
      <w:numFmt w:val="lowerLetter"/>
      <w:lvlText w:val="%8."/>
      <w:lvlJc w:val="left"/>
      <w:pPr>
        <w:ind w:left="6255" w:hanging="360"/>
      </w:pPr>
    </w:lvl>
    <w:lvl w:ilvl="8" w:tplc="0427001B" w:tentative="1">
      <w:start w:val="1"/>
      <w:numFmt w:val="lowerRoman"/>
      <w:lvlText w:val="%9."/>
      <w:lvlJc w:val="right"/>
      <w:pPr>
        <w:ind w:left="6975" w:hanging="180"/>
      </w:pPr>
    </w:lvl>
  </w:abstractNum>
  <w:abstractNum w:abstractNumId="4" w15:restartNumberingAfterBreak="0">
    <w:nsid w:val="37D46C53"/>
    <w:multiLevelType w:val="hybridMultilevel"/>
    <w:tmpl w:val="108E8DF6"/>
    <w:lvl w:ilvl="0" w:tplc="EB0CD878">
      <w:start w:val="3"/>
      <w:numFmt w:val="bullet"/>
      <w:lvlText w:val="-"/>
      <w:lvlJc w:val="left"/>
      <w:pPr>
        <w:ind w:left="1080" w:hanging="360"/>
      </w:pPr>
      <w:rPr>
        <w:rFonts w:ascii="Times New Roman" w:eastAsia="Times New Roman"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5" w15:restartNumberingAfterBreak="0">
    <w:nsid w:val="479D1EED"/>
    <w:multiLevelType w:val="hybridMultilevel"/>
    <w:tmpl w:val="E72ABD52"/>
    <w:lvl w:ilvl="0" w:tplc="206EA538">
      <w:start w:val="1"/>
      <w:numFmt w:val="upperRoman"/>
      <w:lvlText w:val="%1."/>
      <w:lvlJc w:val="left"/>
      <w:pPr>
        <w:ind w:left="1680" w:hanging="720"/>
      </w:pPr>
      <w:rPr>
        <w:rFonts w:hint="default"/>
      </w:rPr>
    </w:lvl>
    <w:lvl w:ilvl="1" w:tplc="04270019" w:tentative="1">
      <w:start w:val="1"/>
      <w:numFmt w:val="lowerLetter"/>
      <w:lvlText w:val="%2."/>
      <w:lvlJc w:val="left"/>
      <w:pPr>
        <w:ind w:left="2040" w:hanging="360"/>
      </w:pPr>
    </w:lvl>
    <w:lvl w:ilvl="2" w:tplc="0427001B" w:tentative="1">
      <w:start w:val="1"/>
      <w:numFmt w:val="lowerRoman"/>
      <w:lvlText w:val="%3."/>
      <w:lvlJc w:val="right"/>
      <w:pPr>
        <w:ind w:left="2760" w:hanging="180"/>
      </w:pPr>
    </w:lvl>
    <w:lvl w:ilvl="3" w:tplc="0427000F" w:tentative="1">
      <w:start w:val="1"/>
      <w:numFmt w:val="decimal"/>
      <w:lvlText w:val="%4."/>
      <w:lvlJc w:val="left"/>
      <w:pPr>
        <w:ind w:left="3480" w:hanging="360"/>
      </w:pPr>
    </w:lvl>
    <w:lvl w:ilvl="4" w:tplc="04270019" w:tentative="1">
      <w:start w:val="1"/>
      <w:numFmt w:val="lowerLetter"/>
      <w:lvlText w:val="%5."/>
      <w:lvlJc w:val="left"/>
      <w:pPr>
        <w:ind w:left="4200" w:hanging="360"/>
      </w:pPr>
    </w:lvl>
    <w:lvl w:ilvl="5" w:tplc="0427001B" w:tentative="1">
      <w:start w:val="1"/>
      <w:numFmt w:val="lowerRoman"/>
      <w:lvlText w:val="%6."/>
      <w:lvlJc w:val="right"/>
      <w:pPr>
        <w:ind w:left="4920" w:hanging="180"/>
      </w:pPr>
    </w:lvl>
    <w:lvl w:ilvl="6" w:tplc="0427000F" w:tentative="1">
      <w:start w:val="1"/>
      <w:numFmt w:val="decimal"/>
      <w:lvlText w:val="%7."/>
      <w:lvlJc w:val="left"/>
      <w:pPr>
        <w:ind w:left="5640" w:hanging="360"/>
      </w:pPr>
    </w:lvl>
    <w:lvl w:ilvl="7" w:tplc="04270019" w:tentative="1">
      <w:start w:val="1"/>
      <w:numFmt w:val="lowerLetter"/>
      <w:lvlText w:val="%8."/>
      <w:lvlJc w:val="left"/>
      <w:pPr>
        <w:ind w:left="6360" w:hanging="360"/>
      </w:pPr>
    </w:lvl>
    <w:lvl w:ilvl="8" w:tplc="0427001B" w:tentative="1">
      <w:start w:val="1"/>
      <w:numFmt w:val="lowerRoman"/>
      <w:lvlText w:val="%9."/>
      <w:lvlJc w:val="right"/>
      <w:pPr>
        <w:ind w:left="7080" w:hanging="180"/>
      </w:pPr>
    </w:lvl>
  </w:abstractNum>
  <w:abstractNum w:abstractNumId="6" w15:restartNumberingAfterBreak="0">
    <w:nsid w:val="55D5183F"/>
    <w:multiLevelType w:val="hybridMultilevel"/>
    <w:tmpl w:val="F76209B6"/>
    <w:lvl w:ilvl="0" w:tplc="23806DF0">
      <w:start w:val="1"/>
      <w:numFmt w:val="decimal"/>
      <w:lvlText w:val="%1."/>
      <w:lvlJc w:val="left"/>
      <w:pPr>
        <w:ind w:left="1320" w:hanging="360"/>
      </w:pPr>
      <w:rPr>
        <w:rFonts w:hint="default"/>
      </w:rPr>
    </w:lvl>
    <w:lvl w:ilvl="1" w:tplc="04270019" w:tentative="1">
      <w:start w:val="1"/>
      <w:numFmt w:val="lowerLetter"/>
      <w:lvlText w:val="%2."/>
      <w:lvlJc w:val="left"/>
      <w:pPr>
        <w:ind w:left="2040" w:hanging="360"/>
      </w:pPr>
    </w:lvl>
    <w:lvl w:ilvl="2" w:tplc="0427001B" w:tentative="1">
      <w:start w:val="1"/>
      <w:numFmt w:val="lowerRoman"/>
      <w:lvlText w:val="%3."/>
      <w:lvlJc w:val="right"/>
      <w:pPr>
        <w:ind w:left="2760" w:hanging="180"/>
      </w:pPr>
    </w:lvl>
    <w:lvl w:ilvl="3" w:tplc="0427000F" w:tentative="1">
      <w:start w:val="1"/>
      <w:numFmt w:val="decimal"/>
      <w:lvlText w:val="%4."/>
      <w:lvlJc w:val="left"/>
      <w:pPr>
        <w:ind w:left="3480" w:hanging="360"/>
      </w:pPr>
    </w:lvl>
    <w:lvl w:ilvl="4" w:tplc="04270019" w:tentative="1">
      <w:start w:val="1"/>
      <w:numFmt w:val="lowerLetter"/>
      <w:lvlText w:val="%5."/>
      <w:lvlJc w:val="left"/>
      <w:pPr>
        <w:ind w:left="4200" w:hanging="360"/>
      </w:pPr>
    </w:lvl>
    <w:lvl w:ilvl="5" w:tplc="0427001B" w:tentative="1">
      <w:start w:val="1"/>
      <w:numFmt w:val="lowerRoman"/>
      <w:lvlText w:val="%6."/>
      <w:lvlJc w:val="right"/>
      <w:pPr>
        <w:ind w:left="4920" w:hanging="180"/>
      </w:pPr>
    </w:lvl>
    <w:lvl w:ilvl="6" w:tplc="0427000F" w:tentative="1">
      <w:start w:val="1"/>
      <w:numFmt w:val="decimal"/>
      <w:lvlText w:val="%7."/>
      <w:lvlJc w:val="left"/>
      <w:pPr>
        <w:ind w:left="5640" w:hanging="360"/>
      </w:pPr>
    </w:lvl>
    <w:lvl w:ilvl="7" w:tplc="04270019" w:tentative="1">
      <w:start w:val="1"/>
      <w:numFmt w:val="lowerLetter"/>
      <w:lvlText w:val="%8."/>
      <w:lvlJc w:val="left"/>
      <w:pPr>
        <w:ind w:left="6360" w:hanging="360"/>
      </w:pPr>
    </w:lvl>
    <w:lvl w:ilvl="8" w:tplc="0427001B" w:tentative="1">
      <w:start w:val="1"/>
      <w:numFmt w:val="lowerRoman"/>
      <w:lvlText w:val="%9."/>
      <w:lvlJc w:val="right"/>
      <w:pPr>
        <w:ind w:left="7080" w:hanging="180"/>
      </w:pPr>
    </w:lvl>
  </w:abstractNum>
  <w:abstractNum w:abstractNumId="7" w15:restartNumberingAfterBreak="0">
    <w:nsid w:val="5E244555"/>
    <w:multiLevelType w:val="hybridMultilevel"/>
    <w:tmpl w:val="09C054FE"/>
    <w:lvl w:ilvl="0" w:tplc="40740DAE">
      <w:start w:val="1"/>
      <w:numFmt w:val="decimal"/>
      <w:lvlText w:val="%1."/>
      <w:lvlJc w:val="left"/>
      <w:pPr>
        <w:ind w:left="1215" w:hanging="360"/>
      </w:pPr>
      <w:rPr>
        <w:rFonts w:hint="default"/>
      </w:rPr>
    </w:lvl>
    <w:lvl w:ilvl="1" w:tplc="04270019" w:tentative="1">
      <w:start w:val="1"/>
      <w:numFmt w:val="lowerLetter"/>
      <w:lvlText w:val="%2."/>
      <w:lvlJc w:val="left"/>
      <w:pPr>
        <w:ind w:left="1935" w:hanging="360"/>
      </w:pPr>
    </w:lvl>
    <w:lvl w:ilvl="2" w:tplc="0427001B" w:tentative="1">
      <w:start w:val="1"/>
      <w:numFmt w:val="lowerRoman"/>
      <w:lvlText w:val="%3."/>
      <w:lvlJc w:val="right"/>
      <w:pPr>
        <w:ind w:left="2655" w:hanging="180"/>
      </w:pPr>
    </w:lvl>
    <w:lvl w:ilvl="3" w:tplc="0427000F" w:tentative="1">
      <w:start w:val="1"/>
      <w:numFmt w:val="decimal"/>
      <w:lvlText w:val="%4."/>
      <w:lvlJc w:val="left"/>
      <w:pPr>
        <w:ind w:left="3375" w:hanging="360"/>
      </w:pPr>
    </w:lvl>
    <w:lvl w:ilvl="4" w:tplc="04270019" w:tentative="1">
      <w:start w:val="1"/>
      <w:numFmt w:val="lowerLetter"/>
      <w:lvlText w:val="%5."/>
      <w:lvlJc w:val="left"/>
      <w:pPr>
        <w:ind w:left="4095" w:hanging="360"/>
      </w:pPr>
    </w:lvl>
    <w:lvl w:ilvl="5" w:tplc="0427001B" w:tentative="1">
      <w:start w:val="1"/>
      <w:numFmt w:val="lowerRoman"/>
      <w:lvlText w:val="%6."/>
      <w:lvlJc w:val="right"/>
      <w:pPr>
        <w:ind w:left="4815" w:hanging="180"/>
      </w:pPr>
    </w:lvl>
    <w:lvl w:ilvl="6" w:tplc="0427000F" w:tentative="1">
      <w:start w:val="1"/>
      <w:numFmt w:val="decimal"/>
      <w:lvlText w:val="%7."/>
      <w:lvlJc w:val="left"/>
      <w:pPr>
        <w:ind w:left="5535" w:hanging="360"/>
      </w:pPr>
    </w:lvl>
    <w:lvl w:ilvl="7" w:tplc="04270019" w:tentative="1">
      <w:start w:val="1"/>
      <w:numFmt w:val="lowerLetter"/>
      <w:lvlText w:val="%8."/>
      <w:lvlJc w:val="left"/>
      <w:pPr>
        <w:ind w:left="6255" w:hanging="360"/>
      </w:pPr>
    </w:lvl>
    <w:lvl w:ilvl="8" w:tplc="0427001B" w:tentative="1">
      <w:start w:val="1"/>
      <w:numFmt w:val="lowerRoman"/>
      <w:lvlText w:val="%9."/>
      <w:lvlJc w:val="right"/>
      <w:pPr>
        <w:ind w:left="6975" w:hanging="180"/>
      </w:pPr>
    </w:lvl>
  </w:abstractNum>
  <w:abstractNum w:abstractNumId="8" w15:restartNumberingAfterBreak="0">
    <w:nsid w:val="61A30692"/>
    <w:multiLevelType w:val="hybridMultilevel"/>
    <w:tmpl w:val="0206E772"/>
    <w:lvl w:ilvl="0" w:tplc="0427000F">
      <w:start w:val="1"/>
      <w:numFmt w:val="decimal"/>
      <w:lvlText w:val="%1."/>
      <w:lvlJc w:val="left"/>
      <w:pPr>
        <w:ind w:left="1211"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68097927"/>
    <w:multiLevelType w:val="multilevel"/>
    <w:tmpl w:val="6706DA1C"/>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2421D76"/>
    <w:multiLevelType w:val="hybridMultilevel"/>
    <w:tmpl w:val="232805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75F33F24"/>
    <w:multiLevelType w:val="hybridMultilevel"/>
    <w:tmpl w:val="293416D6"/>
    <w:lvl w:ilvl="0" w:tplc="0427000F">
      <w:start w:val="1"/>
      <w:numFmt w:val="decimal"/>
      <w:lvlText w:val="%1."/>
      <w:lvlJc w:val="left"/>
      <w:pPr>
        <w:ind w:left="1575" w:hanging="360"/>
      </w:pPr>
    </w:lvl>
    <w:lvl w:ilvl="1" w:tplc="04270019" w:tentative="1">
      <w:start w:val="1"/>
      <w:numFmt w:val="lowerLetter"/>
      <w:lvlText w:val="%2."/>
      <w:lvlJc w:val="left"/>
      <w:pPr>
        <w:ind w:left="2295" w:hanging="360"/>
      </w:pPr>
    </w:lvl>
    <w:lvl w:ilvl="2" w:tplc="0427001B" w:tentative="1">
      <w:start w:val="1"/>
      <w:numFmt w:val="lowerRoman"/>
      <w:lvlText w:val="%3."/>
      <w:lvlJc w:val="right"/>
      <w:pPr>
        <w:ind w:left="3015" w:hanging="180"/>
      </w:pPr>
    </w:lvl>
    <w:lvl w:ilvl="3" w:tplc="0427000F" w:tentative="1">
      <w:start w:val="1"/>
      <w:numFmt w:val="decimal"/>
      <w:lvlText w:val="%4."/>
      <w:lvlJc w:val="left"/>
      <w:pPr>
        <w:ind w:left="3735" w:hanging="360"/>
      </w:pPr>
    </w:lvl>
    <w:lvl w:ilvl="4" w:tplc="04270019" w:tentative="1">
      <w:start w:val="1"/>
      <w:numFmt w:val="lowerLetter"/>
      <w:lvlText w:val="%5."/>
      <w:lvlJc w:val="left"/>
      <w:pPr>
        <w:ind w:left="4455" w:hanging="360"/>
      </w:pPr>
    </w:lvl>
    <w:lvl w:ilvl="5" w:tplc="0427001B" w:tentative="1">
      <w:start w:val="1"/>
      <w:numFmt w:val="lowerRoman"/>
      <w:lvlText w:val="%6."/>
      <w:lvlJc w:val="right"/>
      <w:pPr>
        <w:ind w:left="5175" w:hanging="180"/>
      </w:pPr>
    </w:lvl>
    <w:lvl w:ilvl="6" w:tplc="0427000F" w:tentative="1">
      <w:start w:val="1"/>
      <w:numFmt w:val="decimal"/>
      <w:lvlText w:val="%7."/>
      <w:lvlJc w:val="left"/>
      <w:pPr>
        <w:ind w:left="5895" w:hanging="360"/>
      </w:pPr>
    </w:lvl>
    <w:lvl w:ilvl="7" w:tplc="04270019" w:tentative="1">
      <w:start w:val="1"/>
      <w:numFmt w:val="lowerLetter"/>
      <w:lvlText w:val="%8."/>
      <w:lvlJc w:val="left"/>
      <w:pPr>
        <w:ind w:left="6615" w:hanging="360"/>
      </w:pPr>
    </w:lvl>
    <w:lvl w:ilvl="8" w:tplc="0427001B" w:tentative="1">
      <w:start w:val="1"/>
      <w:numFmt w:val="lowerRoman"/>
      <w:lvlText w:val="%9."/>
      <w:lvlJc w:val="right"/>
      <w:pPr>
        <w:ind w:left="7335" w:hanging="180"/>
      </w:pPr>
    </w:lvl>
  </w:abstractNum>
  <w:num w:numId="1" w16cid:durableId="834495150">
    <w:abstractNumId w:val="3"/>
  </w:num>
  <w:num w:numId="2" w16cid:durableId="1601179581">
    <w:abstractNumId w:val="11"/>
  </w:num>
  <w:num w:numId="3" w16cid:durableId="500194159">
    <w:abstractNumId w:val="7"/>
  </w:num>
  <w:num w:numId="4" w16cid:durableId="292096666">
    <w:abstractNumId w:val="2"/>
  </w:num>
  <w:num w:numId="5" w16cid:durableId="1447121067">
    <w:abstractNumId w:val="4"/>
  </w:num>
  <w:num w:numId="6" w16cid:durableId="1611662684">
    <w:abstractNumId w:val="9"/>
  </w:num>
  <w:num w:numId="7" w16cid:durableId="942541740">
    <w:abstractNumId w:val="5"/>
  </w:num>
  <w:num w:numId="8" w16cid:durableId="588269740">
    <w:abstractNumId w:val="10"/>
  </w:num>
  <w:num w:numId="9" w16cid:durableId="1533109495">
    <w:abstractNumId w:val="8"/>
  </w:num>
  <w:num w:numId="10" w16cid:durableId="271984534">
    <w:abstractNumId w:val="0"/>
  </w:num>
  <w:num w:numId="11" w16cid:durableId="1927837600">
    <w:abstractNumId w:val="6"/>
  </w:num>
  <w:num w:numId="12" w16cid:durableId="143821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94"/>
    <w:rsid w:val="00000877"/>
    <w:rsid w:val="00001704"/>
    <w:rsid w:val="00002774"/>
    <w:rsid w:val="00004EE1"/>
    <w:rsid w:val="00006263"/>
    <w:rsid w:val="00007138"/>
    <w:rsid w:val="00011504"/>
    <w:rsid w:val="0001209E"/>
    <w:rsid w:val="00012CD4"/>
    <w:rsid w:val="00013498"/>
    <w:rsid w:val="00014402"/>
    <w:rsid w:val="0001451E"/>
    <w:rsid w:val="00014C1A"/>
    <w:rsid w:val="00015CC8"/>
    <w:rsid w:val="00016F71"/>
    <w:rsid w:val="0002048D"/>
    <w:rsid w:val="00024E80"/>
    <w:rsid w:val="00025934"/>
    <w:rsid w:val="00025F37"/>
    <w:rsid w:val="00025FF5"/>
    <w:rsid w:val="0002647B"/>
    <w:rsid w:val="00026760"/>
    <w:rsid w:val="00030435"/>
    <w:rsid w:val="00031DBE"/>
    <w:rsid w:val="00031E24"/>
    <w:rsid w:val="000324B4"/>
    <w:rsid w:val="00032D70"/>
    <w:rsid w:val="00040C0E"/>
    <w:rsid w:val="00041489"/>
    <w:rsid w:val="00042EC0"/>
    <w:rsid w:val="000444D9"/>
    <w:rsid w:val="00044F91"/>
    <w:rsid w:val="0004528B"/>
    <w:rsid w:val="00045E5B"/>
    <w:rsid w:val="00046C61"/>
    <w:rsid w:val="000502DC"/>
    <w:rsid w:val="0005043E"/>
    <w:rsid w:val="0005680F"/>
    <w:rsid w:val="00056A6E"/>
    <w:rsid w:val="0006004C"/>
    <w:rsid w:val="00060532"/>
    <w:rsid w:val="0006560C"/>
    <w:rsid w:val="000662E3"/>
    <w:rsid w:val="00067473"/>
    <w:rsid w:val="00067BB6"/>
    <w:rsid w:val="00073C90"/>
    <w:rsid w:val="00075497"/>
    <w:rsid w:val="00076376"/>
    <w:rsid w:val="00077203"/>
    <w:rsid w:val="00077E71"/>
    <w:rsid w:val="00080616"/>
    <w:rsid w:val="00080AB3"/>
    <w:rsid w:val="00080FF9"/>
    <w:rsid w:val="0008128B"/>
    <w:rsid w:val="00081CAB"/>
    <w:rsid w:val="000830CF"/>
    <w:rsid w:val="00084B82"/>
    <w:rsid w:val="0008509E"/>
    <w:rsid w:val="000867AD"/>
    <w:rsid w:val="00087AC1"/>
    <w:rsid w:val="000901A1"/>
    <w:rsid w:val="0009099A"/>
    <w:rsid w:val="00092541"/>
    <w:rsid w:val="0009336A"/>
    <w:rsid w:val="00094E57"/>
    <w:rsid w:val="00095278"/>
    <w:rsid w:val="000952FC"/>
    <w:rsid w:val="000953F5"/>
    <w:rsid w:val="0009588A"/>
    <w:rsid w:val="00095EB1"/>
    <w:rsid w:val="000A3583"/>
    <w:rsid w:val="000A544E"/>
    <w:rsid w:val="000A629A"/>
    <w:rsid w:val="000B1F54"/>
    <w:rsid w:val="000C0F04"/>
    <w:rsid w:val="000C1D2C"/>
    <w:rsid w:val="000C3CE3"/>
    <w:rsid w:val="000C58DB"/>
    <w:rsid w:val="000C6CCC"/>
    <w:rsid w:val="000C7CC1"/>
    <w:rsid w:val="000D2B55"/>
    <w:rsid w:val="000D51F0"/>
    <w:rsid w:val="000D5A86"/>
    <w:rsid w:val="000E0A45"/>
    <w:rsid w:val="000E1E8F"/>
    <w:rsid w:val="000E3AFC"/>
    <w:rsid w:val="000E4C3B"/>
    <w:rsid w:val="000E58C6"/>
    <w:rsid w:val="000E67D3"/>
    <w:rsid w:val="000F000A"/>
    <w:rsid w:val="000F02D4"/>
    <w:rsid w:val="000F050D"/>
    <w:rsid w:val="000F0B0F"/>
    <w:rsid w:val="000F138C"/>
    <w:rsid w:val="000F2112"/>
    <w:rsid w:val="000F2C41"/>
    <w:rsid w:val="000F45AA"/>
    <w:rsid w:val="000F5E31"/>
    <w:rsid w:val="000F6418"/>
    <w:rsid w:val="000F6985"/>
    <w:rsid w:val="000F7FDC"/>
    <w:rsid w:val="0010017D"/>
    <w:rsid w:val="00102D67"/>
    <w:rsid w:val="00103AB6"/>
    <w:rsid w:val="00104E58"/>
    <w:rsid w:val="001058D6"/>
    <w:rsid w:val="00111CC5"/>
    <w:rsid w:val="001143C1"/>
    <w:rsid w:val="00114699"/>
    <w:rsid w:val="00114CF3"/>
    <w:rsid w:val="00115120"/>
    <w:rsid w:val="0012173E"/>
    <w:rsid w:val="00122BE6"/>
    <w:rsid w:val="0012456A"/>
    <w:rsid w:val="001248A5"/>
    <w:rsid w:val="001252FC"/>
    <w:rsid w:val="0012670F"/>
    <w:rsid w:val="00131A5C"/>
    <w:rsid w:val="00133C13"/>
    <w:rsid w:val="00137061"/>
    <w:rsid w:val="001401BD"/>
    <w:rsid w:val="00140B82"/>
    <w:rsid w:val="00140E99"/>
    <w:rsid w:val="001410C1"/>
    <w:rsid w:val="00141EEE"/>
    <w:rsid w:val="001428BD"/>
    <w:rsid w:val="00142E03"/>
    <w:rsid w:val="0014306E"/>
    <w:rsid w:val="00143FA3"/>
    <w:rsid w:val="00145205"/>
    <w:rsid w:val="00145457"/>
    <w:rsid w:val="00145D33"/>
    <w:rsid w:val="00146FE9"/>
    <w:rsid w:val="00147A81"/>
    <w:rsid w:val="00150A6B"/>
    <w:rsid w:val="00151D4A"/>
    <w:rsid w:val="00152175"/>
    <w:rsid w:val="00152F75"/>
    <w:rsid w:val="0015699B"/>
    <w:rsid w:val="00157CBC"/>
    <w:rsid w:val="00163178"/>
    <w:rsid w:val="00164BC7"/>
    <w:rsid w:val="00167881"/>
    <w:rsid w:val="0017116B"/>
    <w:rsid w:val="00175850"/>
    <w:rsid w:val="00175974"/>
    <w:rsid w:val="00176717"/>
    <w:rsid w:val="00177FE0"/>
    <w:rsid w:val="001823E3"/>
    <w:rsid w:val="001864EE"/>
    <w:rsid w:val="0019249E"/>
    <w:rsid w:val="001937C1"/>
    <w:rsid w:val="0019438C"/>
    <w:rsid w:val="0019477E"/>
    <w:rsid w:val="001958DD"/>
    <w:rsid w:val="001A0246"/>
    <w:rsid w:val="001A0942"/>
    <w:rsid w:val="001A3604"/>
    <w:rsid w:val="001A3EB7"/>
    <w:rsid w:val="001A5B1C"/>
    <w:rsid w:val="001A772A"/>
    <w:rsid w:val="001B0693"/>
    <w:rsid w:val="001B085E"/>
    <w:rsid w:val="001B167C"/>
    <w:rsid w:val="001B257E"/>
    <w:rsid w:val="001B3C60"/>
    <w:rsid w:val="001B4166"/>
    <w:rsid w:val="001B5556"/>
    <w:rsid w:val="001B7697"/>
    <w:rsid w:val="001B7A3A"/>
    <w:rsid w:val="001C085F"/>
    <w:rsid w:val="001C0FDA"/>
    <w:rsid w:val="001C1CCC"/>
    <w:rsid w:val="001C2B61"/>
    <w:rsid w:val="001C3580"/>
    <w:rsid w:val="001C5870"/>
    <w:rsid w:val="001C5924"/>
    <w:rsid w:val="001C6380"/>
    <w:rsid w:val="001C75A8"/>
    <w:rsid w:val="001D047D"/>
    <w:rsid w:val="001D1FFB"/>
    <w:rsid w:val="001D3BFC"/>
    <w:rsid w:val="001D3D7A"/>
    <w:rsid w:val="001D6AD4"/>
    <w:rsid w:val="001E068A"/>
    <w:rsid w:val="001E30F1"/>
    <w:rsid w:val="001E3D8C"/>
    <w:rsid w:val="001E3EAD"/>
    <w:rsid w:val="001E4E86"/>
    <w:rsid w:val="001E52AB"/>
    <w:rsid w:val="001E54BD"/>
    <w:rsid w:val="001E55F7"/>
    <w:rsid w:val="001E5FDF"/>
    <w:rsid w:val="001E66D1"/>
    <w:rsid w:val="001E6972"/>
    <w:rsid w:val="001E76E4"/>
    <w:rsid w:val="001F0F16"/>
    <w:rsid w:val="001F410C"/>
    <w:rsid w:val="001F70FF"/>
    <w:rsid w:val="00200F85"/>
    <w:rsid w:val="00204E0A"/>
    <w:rsid w:val="00206A72"/>
    <w:rsid w:val="0020756B"/>
    <w:rsid w:val="00212197"/>
    <w:rsid w:val="00212838"/>
    <w:rsid w:val="00213EE4"/>
    <w:rsid w:val="00214315"/>
    <w:rsid w:val="00214803"/>
    <w:rsid w:val="00215804"/>
    <w:rsid w:val="00216182"/>
    <w:rsid w:val="00217EBB"/>
    <w:rsid w:val="00220A81"/>
    <w:rsid w:val="002215AF"/>
    <w:rsid w:val="00221A6B"/>
    <w:rsid w:val="00221D8F"/>
    <w:rsid w:val="00222263"/>
    <w:rsid w:val="002244B0"/>
    <w:rsid w:val="00224836"/>
    <w:rsid w:val="0022640E"/>
    <w:rsid w:val="00226AE0"/>
    <w:rsid w:val="0023002C"/>
    <w:rsid w:val="0023297A"/>
    <w:rsid w:val="002342FD"/>
    <w:rsid w:val="00234666"/>
    <w:rsid w:val="0023577E"/>
    <w:rsid w:val="00236971"/>
    <w:rsid w:val="00240336"/>
    <w:rsid w:val="0024153E"/>
    <w:rsid w:val="00242267"/>
    <w:rsid w:val="00244174"/>
    <w:rsid w:val="0024600F"/>
    <w:rsid w:val="00252746"/>
    <w:rsid w:val="00253749"/>
    <w:rsid w:val="00254267"/>
    <w:rsid w:val="00254749"/>
    <w:rsid w:val="00255B37"/>
    <w:rsid w:val="00255FE4"/>
    <w:rsid w:val="00256115"/>
    <w:rsid w:val="00256AD9"/>
    <w:rsid w:val="00257156"/>
    <w:rsid w:val="00260279"/>
    <w:rsid w:val="002632B4"/>
    <w:rsid w:val="002638F4"/>
    <w:rsid w:val="002643F4"/>
    <w:rsid w:val="00264654"/>
    <w:rsid w:val="00271CB7"/>
    <w:rsid w:val="00271FD6"/>
    <w:rsid w:val="00272154"/>
    <w:rsid w:val="0027224D"/>
    <w:rsid w:val="002733E2"/>
    <w:rsid w:val="00273AC8"/>
    <w:rsid w:val="00273BB8"/>
    <w:rsid w:val="0027403A"/>
    <w:rsid w:val="00275164"/>
    <w:rsid w:val="002751DE"/>
    <w:rsid w:val="00275283"/>
    <w:rsid w:val="00280016"/>
    <w:rsid w:val="0028713F"/>
    <w:rsid w:val="00291F67"/>
    <w:rsid w:val="0029364A"/>
    <w:rsid w:val="002940AF"/>
    <w:rsid w:val="0029415A"/>
    <w:rsid w:val="002947AB"/>
    <w:rsid w:val="00295CE3"/>
    <w:rsid w:val="00295E39"/>
    <w:rsid w:val="00296A46"/>
    <w:rsid w:val="00297ED1"/>
    <w:rsid w:val="002A1DBA"/>
    <w:rsid w:val="002A237C"/>
    <w:rsid w:val="002A3E5B"/>
    <w:rsid w:val="002B2CD0"/>
    <w:rsid w:val="002C10CD"/>
    <w:rsid w:val="002C3221"/>
    <w:rsid w:val="002C4A00"/>
    <w:rsid w:val="002C5606"/>
    <w:rsid w:val="002C6CFA"/>
    <w:rsid w:val="002D0D9B"/>
    <w:rsid w:val="002D0FCE"/>
    <w:rsid w:val="002D1FB2"/>
    <w:rsid w:val="002D31B5"/>
    <w:rsid w:val="002D32DE"/>
    <w:rsid w:val="002D4182"/>
    <w:rsid w:val="002D46E1"/>
    <w:rsid w:val="002D5677"/>
    <w:rsid w:val="002E00B8"/>
    <w:rsid w:val="002E0DD2"/>
    <w:rsid w:val="002E2581"/>
    <w:rsid w:val="002E4FD7"/>
    <w:rsid w:val="002F0F06"/>
    <w:rsid w:val="002F105C"/>
    <w:rsid w:val="002F2265"/>
    <w:rsid w:val="002F37FE"/>
    <w:rsid w:val="002F5014"/>
    <w:rsid w:val="002F6433"/>
    <w:rsid w:val="003001BC"/>
    <w:rsid w:val="00300790"/>
    <w:rsid w:val="00301FA9"/>
    <w:rsid w:val="00302D9A"/>
    <w:rsid w:val="00302EB9"/>
    <w:rsid w:val="00302F1B"/>
    <w:rsid w:val="00304A4E"/>
    <w:rsid w:val="00305A74"/>
    <w:rsid w:val="00305B94"/>
    <w:rsid w:val="00313C86"/>
    <w:rsid w:val="00315285"/>
    <w:rsid w:val="003169BB"/>
    <w:rsid w:val="00317957"/>
    <w:rsid w:val="00317A2D"/>
    <w:rsid w:val="0032031F"/>
    <w:rsid w:val="00320EE7"/>
    <w:rsid w:val="003214FD"/>
    <w:rsid w:val="00321665"/>
    <w:rsid w:val="003230E2"/>
    <w:rsid w:val="003231B2"/>
    <w:rsid w:val="003237E3"/>
    <w:rsid w:val="003254C7"/>
    <w:rsid w:val="003277C6"/>
    <w:rsid w:val="00327D47"/>
    <w:rsid w:val="0033038C"/>
    <w:rsid w:val="00331169"/>
    <w:rsid w:val="00331B2B"/>
    <w:rsid w:val="00332B0F"/>
    <w:rsid w:val="00332F75"/>
    <w:rsid w:val="0033358D"/>
    <w:rsid w:val="0033567C"/>
    <w:rsid w:val="00335A8F"/>
    <w:rsid w:val="00336B64"/>
    <w:rsid w:val="00340032"/>
    <w:rsid w:val="0034048E"/>
    <w:rsid w:val="00342D0A"/>
    <w:rsid w:val="00345291"/>
    <w:rsid w:val="003465AF"/>
    <w:rsid w:val="00346CBF"/>
    <w:rsid w:val="003475E4"/>
    <w:rsid w:val="0035093C"/>
    <w:rsid w:val="003512EE"/>
    <w:rsid w:val="003518FA"/>
    <w:rsid w:val="003562D2"/>
    <w:rsid w:val="00357CE5"/>
    <w:rsid w:val="00360A44"/>
    <w:rsid w:val="00361032"/>
    <w:rsid w:val="00364B01"/>
    <w:rsid w:val="00364FC0"/>
    <w:rsid w:val="003653DF"/>
    <w:rsid w:val="00365AD4"/>
    <w:rsid w:val="00365D50"/>
    <w:rsid w:val="00365DA3"/>
    <w:rsid w:val="00372932"/>
    <w:rsid w:val="00376CF5"/>
    <w:rsid w:val="00383E00"/>
    <w:rsid w:val="0038422E"/>
    <w:rsid w:val="003849AC"/>
    <w:rsid w:val="00386E8F"/>
    <w:rsid w:val="00387108"/>
    <w:rsid w:val="00393FF9"/>
    <w:rsid w:val="0039415B"/>
    <w:rsid w:val="003953FF"/>
    <w:rsid w:val="00396E57"/>
    <w:rsid w:val="003A33DF"/>
    <w:rsid w:val="003A3FE9"/>
    <w:rsid w:val="003A47C9"/>
    <w:rsid w:val="003A518C"/>
    <w:rsid w:val="003A52CF"/>
    <w:rsid w:val="003A5911"/>
    <w:rsid w:val="003A6158"/>
    <w:rsid w:val="003A6234"/>
    <w:rsid w:val="003B1C01"/>
    <w:rsid w:val="003B25A5"/>
    <w:rsid w:val="003B2F9E"/>
    <w:rsid w:val="003B5375"/>
    <w:rsid w:val="003C16A4"/>
    <w:rsid w:val="003C25C6"/>
    <w:rsid w:val="003C42F2"/>
    <w:rsid w:val="003C4A98"/>
    <w:rsid w:val="003C4F5D"/>
    <w:rsid w:val="003C67E3"/>
    <w:rsid w:val="003D093F"/>
    <w:rsid w:val="003D2104"/>
    <w:rsid w:val="003D2974"/>
    <w:rsid w:val="003D4A0B"/>
    <w:rsid w:val="003D5A3A"/>
    <w:rsid w:val="003D63EC"/>
    <w:rsid w:val="003D7373"/>
    <w:rsid w:val="003E0750"/>
    <w:rsid w:val="003E17C2"/>
    <w:rsid w:val="003E2FB3"/>
    <w:rsid w:val="003E3D0C"/>
    <w:rsid w:val="003E46B4"/>
    <w:rsid w:val="003E5622"/>
    <w:rsid w:val="003E7F0D"/>
    <w:rsid w:val="003F04A6"/>
    <w:rsid w:val="003F104C"/>
    <w:rsid w:val="003F1189"/>
    <w:rsid w:val="003F191C"/>
    <w:rsid w:val="003F4764"/>
    <w:rsid w:val="003F547E"/>
    <w:rsid w:val="003F5848"/>
    <w:rsid w:val="003F68F9"/>
    <w:rsid w:val="003F6C45"/>
    <w:rsid w:val="0040257B"/>
    <w:rsid w:val="0040279D"/>
    <w:rsid w:val="00403C9B"/>
    <w:rsid w:val="00407222"/>
    <w:rsid w:val="00411045"/>
    <w:rsid w:val="004121D0"/>
    <w:rsid w:val="004122BC"/>
    <w:rsid w:val="004129C0"/>
    <w:rsid w:val="00413FAF"/>
    <w:rsid w:val="00414D3B"/>
    <w:rsid w:val="00416036"/>
    <w:rsid w:val="004162FD"/>
    <w:rsid w:val="00416FB7"/>
    <w:rsid w:val="00417B04"/>
    <w:rsid w:val="004233E4"/>
    <w:rsid w:val="004268BE"/>
    <w:rsid w:val="0042749A"/>
    <w:rsid w:val="00430B2D"/>
    <w:rsid w:val="00431580"/>
    <w:rsid w:val="00431E39"/>
    <w:rsid w:val="00432E37"/>
    <w:rsid w:val="00434359"/>
    <w:rsid w:val="00434DC2"/>
    <w:rsid w:val="00435763"/>
    <w:rsid w:val="004364F4"/>
    <w:rsid w:val="0043748B"/>
    <w:rsid w:val="0043799C"/>
    <w:rsid w:val="00441DB9"/>
    <w:rsid w:val="00444E06"/>
    <w:rsid w:val="00446A04"/>
    <w:rsid w:val="00446B9B"/>
    <w:rsid w:val="00447D07"/>
    <w:rsid w:val="004507E6"/>
    <w:rsid w:val="004523C3"/>
    <w:rsid w:val="00452D68"/>
    <w:rsid w:val="00454217"/>
    <w:rsid w:val="004544BD"/>
    <w:rsid w:val="0045538A"/>
    <w:rsid w:val="004558CF"/>
    <w:rsid w:val="004578CE"/>
    <w:rsid w:val="00461599"/>
    <w:rsid w:val="0046183B"/>
    <w:rsid w:val="004619F2"/>
    <w:rsid w:val="00461E36"/>
    <w:rsid w:val="00462D51"/>
    <w:rsid w:val="00463362"/>
    <w:rsid w:val="00463E03"/>
    <w:rsid w:val="004662B6"/>
    <w:rsid w:val="004674BF"/>
    <w:rsid w:val="004675A3"/>
    <w:rsid w:val="0047039D"/>
    <w:rsid w:val="00471311"/>
    <w:rsid w:val="00473501"/>
    <w:rsid w:val="00473DB2"/>
    <w:rsid w:val="00473EEC"/>
    <w:rsid w:val="00474A83"/>
    <w:rsid w:val="00475487"/>
    <w:rsid w:val="00475734"/>
    <w:rsid w:val="00475F60"/>
    <w:rsid w:val="004823B1"/>
    <w:rsid w:val="00484051"/>
    <w:rsid w:val="00484121"/>
    <w:rsid w:val="0048585B"/>
    <w:rsid w:val="00487479"/>
    <w:rsid w:val="00487498"/>
    <w:rsid w:val="00490853"/>
    <w:rsid w:val="004915D9"/>
    <w:rsid w:val="00491DD1"/>
    <w:rsid w:val="00493429"/>
    <w:rsid w:val="004949D4"/>
    <w:rsid w:val="004975E9"/>
    <w:rsid w:val="00497EA6"/>
    <w:rsid w:val="004A07E9"/>
    <w:rsid w:val="004A0EE3"/>
    <w:rsid w:val="004A2D5B"/>
    <w:rsid w:val="004A3AAC"/>
    <w:rsid w:val="004A41BC"/>
    <w:rsid w:val="004A6DA4"/>
    <w:rsid w:val="004A7122"/>
    <w:rsid w:val="004A7829"/>
    <w:rsid w:val="004B06AE"/>
    <w:rsid w:val="004B4472"/>
    <w:rsid w:val="004B7915"/>
    <w:rsid w:val="004C262F"/>
    <w:rsid w:val="004C3DF6"/>
    <w:rsid w:val="004C52D7"/>
    <w:rsid w:val="004C5683"/>
    <w:rsid w:val="004C586A"/>
    <w:rsid w:val="004C68BB"/>
    <w:rsid w:val="004C6FC1"/>
    <w:rsid w:val="004C75BA"/>
    <w:rsid w:val="004C775C"/>
    <w:rsid w:val="004D1227"/>
    <w:rsid w:val="004D1B61"/>
    <w:rsid w:val="004D31A8"/>
    <w:rsid w:val="004D6B7E"/>
    <w:rsid w:val="004E0B87"/>
    <w:rsid w:val="004E14CB"/>
    <w:rsid w:val="004E1BB1"/>
    <w:rsid w:val="004E4B2E"/>
    <w:rsid w:val="004E58EC"/>
    <w:rsid w:val="004E6B1D"/>
    <w:rsid w:val="004E7423"/>
    <w:rsid w:val="004F0B24"/>
    <w:rsid w:val="004F1420"/>
    <w:rsid w:val="004F1474"/>
    <w:rsid w:val="004F17C7"/>
    <w:rsid w:val="004F228F"/>
    <w:rsid w:val="004F2BEC"/>
    <w:rsid w:val="004F322E"/>
    <w:rsid w:val="004F3453"/>
    <w:rsid w:val="004F3EF8"/>
    <w:rsid w:val="004F4AFD"/>
    <w:rsid w:val="004F5570"/>
    <w:rsid w:val="004F5CD4"/>
    <w:rsid w:val="004F625F"/>
    <w:rsid w:val="0050026C"/>
    <w:rsid w:val="005004AF"/>
    <w:rsid w:val="0050537C"/>
    <w:rsid w:val="0051734C"/>
    <w:rsid w:val="0052195D"/>
    <w:rsid w:val="00523BF3"/>
    <w:rsid w:val="00530B48"/>
    <w:rsid w:val="00530DE6"/>
    <w:rsid w:val="00531F7F"/>
    <w:rsid w:val="005320EF"/>
    <w:rsid w:val="00534565"/>
    <w:rsid w:val="005347E5"/>
    <w:rsid w:val="00535012"/>
    <w:rsid w:val="00537CFC"/>
    <w:rsid w:val="00541838"/>
    <w:rsid w:val="005418BA"/>
    <w:rsid w:val="00544BA0"/>
    <w:rsid w:val="005456CD"/>
    <w:rsid w:val="00545F87"/>
    <w:rsid w:val="0054795F"/>
    <w:rsid w:val="00547F3A"/>
    <w:rsid w:val="00551105"/>
    <w:rsid w:val="0055184D"/>
    <w:rsid w:val="00552D6A"/>
    <w:rsid w:val="005539F9"/>
    <w:rsid w:val="00556535"/>
    <w:rsid w:val="00557BA7"/>
    <w:rsid w:val="00561360"/>
    <w:rsid w:val="0056145C"/>
    <w:rsid w:val="00562EB3"/>
    <w:rsid w:val="00563B88"/>
    <w:rsid w:val="00564694"/>
    <w:rsid w:val="00564A0C"/>
    <w:rsid w:val="005675A5"/>
    <w:rsid w:val="00570680"/>
    <w:rsid w:val="00572E92"/>
    <w:rsid w:val="00574B88"/>
    <w:rsid w:val="0057656F"/>
    <w:rsid w:val="00577C50"/>
    <w:rsid w:val="00580A6E"/>
    <w:rsid w:val="00586B74"/>
    <w:rsid w:val="00587DB0"/>
    <w:rsid w:val="0059119A"/>
    <w:rsid w:val="0059161D"/>
    <w:rsid w:val="00591820"/>
    <w:rsid w:val="00591830"/>
    <w:rsid w:val="00591ADB"/>
    <w:rsid w:val="005934D7"/>
    <w:rsid w:val="00595041"/>
    <w:rsid w:val="00595D27"/>
    <w:rsid w:val="005977DB"/>
    <w:rsid w:val="00597C97"/>
    <w:rsid w:val="005A0232"/>
    <w:rsid w:val="005A0D2E"/>
    <w:rsid w:val="005A2869"/>
    <w:rsid w:val="005A4BF5"/>
    <w:rsid w:val="005A79BE"/>
    <w:rsid w:val="005A7AA7"/>
    <w:rsid w:val="005B44BE"/>
    <w:rsid w:val="005B544E"/>
    <w:rsid w:val="005B7397"/>
    <w:rsid w:val="005C2887"/>
    <w:rsid w:val="005C2FB9"/>
    <w:rsid w:val="005C382A"/>
    <w:rsid w:val="005C5A71"/>
    <w:rsid w:val="005D0CC5"/>
    <w:rsid w:val="005D12A5"/>
    <w:rsid w:val="005D2458"/>
    <w:rsid w:val="005D44EC"/>
    <w:rsid w:val="005D50E1"/>
    <w:rsid w:val="005D57B0"/>
    <w:rsid w:val="005D7E78"/>
    <w:rsid w:val="005E00BB"/>
    <w:rsid w:val="005E2A2D"/>
    <w:rsid w:val="005E3512"/>
    <w:rsid w:val="005E38BB"/>
    <w:rsid w:val="005E4550"/>
    <w:rsid w:val="005E61AF"/>
    <w:rsid w:val="005F04E9"/>
    <w:rsid w:val="005F0B66"/>
    <w:rsid w:val="005F10F2"/>
    <w:rsid w:val="005F2FD1"/>
    <w:rsid w:val="005F6B24"/>
    <w:rsid w:val="00601E70"/>
    <w:rsid w:val="0060350B"/>
    <w:rsid w:val="006053B0"/>
    <w:rsid w:val="00606E24"/>
    <w:rsid w:val="00612D48"/>
    <w:rsid w:val="00612DD3"/>
    <w:rsid w:val="00613726"/>
    <w:rsid w:val="00613996"/>
    <w:rsid w:val="00613BD2"/>
    <w:rsid w:val="0061401F"/>
    <w:rsid w:val="006141BE"/>
    <w:rsid w:val="006144F4"/>
    <w:rsid w:val="006173F5"/>
    <w:rsid w:val="00620225"/>
    <w:rsid w:val="00620B33"/>
    <w:rsid w:val="0062315D"/>
    <w:rsid w:val="006271B4"/>
    <w:rsid w:val="00630A78"/>
    <w:rsid w:val="00630EB3"/>
    <w:rsid w:val="0063193D"/>
    <w:rsid w:val="006324A1"/>
    <w:rsid w:val="006328CA"/>
    <w:rsid w:val="00635077"/>
    <w:rsid w:val="00636AE4"/>
    <w:rsid w:val="0064029E"/>
    <w:rsid w:val="00641273"/>
    <w:rsid w:val="00641913"/>
    <w:rsid w:val="00645744"/>
    <w:rsid w:val="00646535"/>
    <w:rsid w:val="00647836"/>
    <w:rsid w:val="0065044A"/>
    <w:rsid w:val="006509A8"/>
    <w:rsid w:val="00650F31"/>
    <w:rsid w:val="00651006"/>
    <w:rsid w:val="006544D6"/>
    <w:rsid w:val="006550C2"/>
    <w:rsid w:val="00655B76"/>
    <w:rsid w:val="00657420"/>
    <w:rsid w:val="0066048A"/>
    <w:rsid w:val="006617E2"/>
    <w:rsid w:val="00661BA7"/>
    <w:rsid w:val="00662396"/>
    <w:rsid w:val="00662481"/>
    <w:rsid w:val="00663A80"/>
    <w:rsid w:val="00667FAB"/>
    <w:rsid w:val="00673DC4"/>
    <w:rsid w:val="006773D4"/>
    <w:rsid w:val="00677585"/>
    <w:rsid w:val="00680795"/>
    <w:rsid w:val="00685315"/>
    <w:rsid w:val="00685CF5"/>
    <w:rsid w:val="00686A4C"/>
    <w:rsid w:val="006870F6"/>
    <w:rsid w:val="00687BC5"/>
    <w:rsid w:val="00690B72"/>
    <w:rsid w:val="00693025"/>
    <w:rsid w:val="00695210"/>
    <w:rsid w:val="00695B5C"/>
    <w:rsid w:val="00695F76"/>
    <w:rsid w:val="00697E0B"/>
    <w:rsid w:val="006A4ABD"/>
    <w:rsid w:val="006A5616"/>
    <w:rsid w:val="006A5C01"/>
    <w:rsid w:val="006A5C68"/>
    <w:rsid w:val="006A614D"/>
    <w:rsid w:val="006A7E69"/>
    <w:rsid w:val="006B1A7F"/>
    <w:rsid w:val="006B3531"/>
    <w:rsid w:val="006B36AE"/>
    <w:rsid w:val="006B4792"/>
    <w:rsid w:val="006B5462"/>
    <w:rsid w:val="006B5EFA"/>
    <w:rsid w:val="006B63D8"/>
    <w:rsid w:val="006B74FC"/>
    <w:rsid w:val="006C1187"/>
    <w:rsid w:val="006C1876"/>
    <w:rsid w:val="006C3A12"/>
    <w:rsid w:val="006C3F3B"/>
    <w:rsid w:val="006C6125"/>
    <w:rsid w:val="006C6662"/>
    <w:rsid w:val="006D1491"/>
    <w:rsid w:val="006D1492"/>
    <w:rsid w:val="006D1921"/>
    <w:rsid w:val="006D1DFF"/>
    <w:rsid w:val="006D528A"/>
    <w:rsid w:val="006D5702"/>
    <w:rsid w:val="006D7F5C"/>
    <w:rsid w:val="006E140E"/>
    <w:rsid w:val="006E3A7E"/>
    <w:rsid w:val="006E3AC4"/>
    <w:rsid w:val="006E55F5"/>
    <w:rsid w:val="006E6BFE"/>
    <w:rsid w:val="006E7593"/>
    <w:rsid w:val="006F498E"/>
    <w:rsid w:val="006F5460"/>
    <w:rsid w:val="006F58A8"/>
    <w:rsid w:val="006F6B3A"/>
    <w:rsid w:val="007005C9"/>
    <w:rsid w:val="0070571F"/>
    <w:rsid w:val="00712AA2"/>
    <w:rsid w:val="007135F3"/>
    <w:rsid w:val="00713E72"/>
    <w:rsid w:val="00717098"/>
    <w:rsid w:val="00717244"/>
    <w:rsid w:val="007207B4"/>
    <w:rsid w:val="007211B9"/>
    <w:rsid w:val="00722068"/>
    <w:rsid w:val="0072304C"/>
    <w:rsid w:val="007250AA"/>
    <w:rsid w:val="007250B8"/>
    <w:rsid w:val="007269B8"/>
    <w:rsid w:val="00726DDB"/>
    <w:rsid w:val="0072726A"/>
    <w:rsid w:val="00727955"/>
    <w:rsid w:val="00730850"/>
    <w:rsid w:val="00730E9F"/>
    <w:rsid w:val="007316F8"/>
    <w:rsid w:val="0073420C"/>
    <w:rsid w:val="0073649B"/>
    <w:rsid w:val="00737397"/>
    <w:rsid w:val="007416A0"/>
    <w:rsid w:val="00743982"/>
    <w:rsid w:val="00744F7A"/>
    <w:rsid w:val="0074551C"/>
    <w:rsid w:val="0074560F"/>
    <w:rsid w:val="00746AFD"/>
    <w:rsid w:val="00747EC2"/>
    <w:rsid w:val="0075157F"/>
    <w:rsid w:val="0075257F"/>
    <w:rsid w:val="00754CE8"/>
    <w:rsid w:val="00754E61"/>
    <w:rsid w:val="00755256"/>
    <w:rsid w:val="00755EE8"/>
    <w:rsid w:val="00762D89"/>
    <w:rsid w:val="00763871"/>
    <w:rsid w:val="00766288"/>
    <w:rsid w:val="0076689A"/>
    <w:rsid w:val="0077054A"/>
    <w:rsid w:val="00770847"/>
    <w:rsid w:val="00770F73"/>
    <w:rsid w:val="00774900"/>
    <w:rsid w:val="00776257"/>
    <w:rsid w:val="00780FA6"/>
    <w:rsid w:val="00783D46"/>
    <w:rsid w:val="007846AF"/>
    <w:rsid w:val="007852C3"/>
    <w:rsid w:val="00785389"/>
    <w:rsid w:val="00786231"/>
    <w:rsid w:val="0079085D"/>
    <w:rsid w:val="00792474"/>
    <w:rsid w:val="0079585D"/>
    <w:rsid w:val="00797406"/>
    <w:rsid w:val="007976E5"/>
    <w:rsid w:val="007A0AC2"/>
    <w:rsid w:val="007A2DD3"/>
    <w:rsid w:val="007A30A9"/>
    <w:rsid w:val="007A50AC"/>
    <w:rsid w:val="007A6836"/>
    <w:rsid w:val="007A6D94"/>
    <w:rsid w:val="007A6F3C"/>
    <w:rsid w:val="007A7C43"/>
    <w:rsid w:val="007B123D"/>
    <w:rsid w:val="007B2783"/>
    <w:rsid w:val="007B2B02"/>
    <w:rsid w:val="007B3AC8"/>
    <w:rsid w:val="007B3D76"/>
    <w:rsid w:val="007B575F"/>
    <w:rsid w:val="007B59D2"/>
    <w:rsid w:val="007B5DC0"/>
    <w:rsid w:val="007B6153"/>
    <w:rsid w:val="007B65BE"/>
    <w:rsid w:val="007B7624"/>
    <w:rsid w:val="007C0487"/>
    <w:rsid w:val="007C2BE6"/>
    <w:rsid w:val="007C2FD6"/>
    <w:rsid w:val="007C497C"/>
    <w:rsid w:val="007C62F1"/>
    <w:rsid w:val="007C6A15"/>
    <w:rsid w:val="007C7D02"/>
    <w:rsid w:val="007D11F9"/>
    <w:rsid w:val="007D19F9"/>
    <w:rsid w:val="007D2308"/>
    <w:rsid w:val="007D3119"/>
    <w:rsid w:val="007D3943"/>
    <w:rsid w:val="007D3B0A"/>
    <w:rsid w:val="007D4778"/>
    <w:rsid w:val="007D484A"/>
    <w:rsid w:val="007D65CF"/>
    <w:rsid w:val="007D747D"/>
    <w:rsid w:val="007E6A40"/>
    <w:rsid w:val="007F0B32"/>
    <w:rsid w:val="007F0EF2"/>
    <w:rsid w:val="007F1F07"/>
    <w:rsid w:val="007F1F5F"/>
    <w:rsid w:val="007F4075"/>
    <w:rsid w:val="007F4707"/>
    <w:rsid w:val="007F56A3"/>
    <w:rsid w:val="007F7B27"/>
    <w:rsid w:val="008000EA"/>
    <w:rsid w:val="008011E5"/>
    <w:rsid w:val="008026D2"/>
    <w:rsid w:val="00803356"/>
    <w:rsid w:val="00805694"/>
    <w:rsid w:val="00805737"/>
    <w:rsid w:val="00806A1D"/>
    <w:rsid w:val="00806CF9"/>
    <w:rsid w:val="00810098"/>
    <w:rsid w:val="008105A3"/>
    <w:rsid w:val="00810CD2"/>
    <w:rsid w:val="00810FE7"/>
    <w:rsid w:val="00811F7F"/>
    <w:rsid w:val="008156E5"/>
    <w:rsid w:val="008165F9"/>
    <w:rsid w:val="00816F0F"/>
    <w:rsid w:val="008176FB"/>
    <w:rsid w:val="00820B3F"/>
    <w:rsid w:val="008220EC"/>
    <w:rsid w:val="00823021"/>
    <w:rsid w:val="00824834"/>
    <w:rsid w:val="00824839"/>
    <w:rsid w:val="00824E6F"/>
    <w:rsid w:val="00826A40"/>
    <w:rsid w:val="00826C78"/>
    <w:rsid w:val="008300A2"/>
    <w:rsid w:val="0083140E"/>
    <w:rsid w:val="00832AAF"/>
    <w:rsid w:val="00832E26"/>
    <w:rsid w:val="00832F5B"/>
    <w:rsid w:val="00834B73"/>
    <w:rsid w:val="00835BCE"/>
    <w:rsid w:val="00836FCB"/>
    <w:rsid w:val="00837D33"/>
    <w:rsid w:val="008402DD"/>
    <w:rsid w:val="008422B1"/>
    <w:rsid w:val="00846666"/>
    <w:rsid w:val="00851C4C"/>
    <w:rsid w:val="00852061"/>
    <w:rsid w:val="008527C2"/>
    <w:rsid w:val="00852F2D"/>
    <w:rsid w:val="008535ED"/>
    <w:rsid w:val="008538B3"/>
    <w:rsid w:val="0085484C"/>
    <w:rsid w:val="008564AF"/>
    <w:rsid w:val="0085683E"/>
    <w:rsid w:val="008608DB"/>
    <w:rsid w:val="008611CA"/>
    <w:rsid w:val="008627F0"/>
    <w:rsid w:val="008633E4"/>
    <w:rsid w:val="00863719"/>
    <w:rsid w:val="00864FB7"/>
    <w:rsid w:val="00866D56"/>
    <w:rsid w:val="008678B9"/>
    <w:rsid w:val="00867FBC"/>
    <w:rsid w:val="008703DC"/>
    <w:rsid w:val="00871310"/>
    <w:rsid w:val="008717F5"/>
    <w:rsid w:val="00874794"/>
    <w:rsid w:val="00874C50"/>
    <w:rsid w:val="00876F03"/>
    <w:rsid w:val="008771BF"/>
    <w:rsid w:val="00877C32"/>
    <w:rsid w:val="008810D2"/>
    <w:rsid w:val="00883D4B"/>
    <w:rsid w:val="00883F51"/>
    <w:rsid w:val="008860B8"/>
    <w:rsid w:val="00887747"/>
    <w:rsid w:val="00893959"/>
    <w:rsid w:val="00895750"/>
    <w:rsid w:val="00896C02"/>
    <w:rsid w:val="00897CCC"/>
    <w:rsid w:val="00897D0C"/>
    <w:rsid w:val="008A0B19"/>
    <w:rsid w:val="008A1D5D"/>
    <w:rsid w:val="008A20E3"/>
    <w:rsid w:val="008A41F7"/>
    <w:rsid w:val="008A4410"/>
    <w:rsid w:val="008A51C1"/>
    <w:rsid w:val="008A543E"/>
    <w:rsid w:val="008A557C"/>
    <w:rsid w:val="008A76A1"/>
    <w:rsid w:val="008A7F80"/>
    <w:rsid w:val="008B0300"/>
    <w:rsid w:val="008B10A4"/>
    <w:rsid w:val="008B2405"/>
    <w:rsid w:val="008B3E50"/>
    <w:rsid w:val="008B6251"/>
    <w:rsid w:val="008B63BC"/>
    <w:rsid w:val="008B675B"/>
    <w:rsid w:val="008B70FA"/>
    <w:rsid w:val="008C38F6"/>
    <w:rsid w:val="008C39B4"/>
    <w:rsid w:val="008C5055"/>
    <w:rsid w:val="008C5934"/>
    <w:rsid w:val="008C5BB8"/>
    <w:rsid w:val="008C7FF4"/>
    <w:rsid w:val="008D0DA7"/>
    <w:rsid w:val="008D1161"/>
    <w:rsid w:val="008D14AD"/>
    <w:rsid w:val="008D243D"/>
    <w:rsid w:val="008D61D3"/>
    <w:rsid w:val="008D6695"/>
    <w:rsid w:val="008D6AEF"/>
    <w:rsid w:val="008D75A4"/>
    <w:rsid w:val="008D7F07"/>
    <w:rsid w:val="008E02BB"/>
    <w:rsid w:val="008E162C"/>
    <w:rsid w:val="008E53A1"/>
    <w:rsid w:val="008E70A7"/>
    <w:rsid w:val="008E7BEE"/>
    <w:rsid w:val="008F0466"/>
    <w:rsid w:val="008F1A6A"/>
    <w:rsid w:val="008F2571"/>
    <w:rsid w:val="008F25B8"/>
    <w:rsid w:val="008F524B"/>
    <w:rsid w:val="008F55DB"/>
    <w:rsid w:val="008F780D"/>
    <w:rsid w:val="00910C0F"/>
    <w:rsid w:val="00910EEC"/>
    <w:rsid w:val="009116AA"/>
    <w:rsid w:val="0091191C"/>
    <w:rsid w:val="00911C96"/>
    <w:rsid w:val="009120B8"/>
    <w:rsid w:val="00912BE9"/>
    <w:rsid w:val="00913878"/>
    <w:rsid w:val="00914C1C"/>
    <w:rsid w:val="0091563F"/>
    <w:rsid w:val="009202C9"/>
    <w:rsid w:val="00922BAB"/>
    <w:rsid w:val="00923676"/>
    <w:rsid w:val="0092440B"/>
    <w:rsid w:val="0092457B"/>
    <w:rsid w:val="009245E6"/>
    <w:rsid w:val="00924CBB"/>
    <w:rsid w:val="009263D9"/>
    <w:rsid w:val="0092698F"/>
    <w:rsid w:val="009305D7"/>
    <w:rsid w:val="009313AB"/>
    <w:rsid w:val="009319F5"/>
    <w:rsid w:val="0093260A"/>
    <w:rsid w:val="00932D1C"/>
    <w:rsid w:val="009346E0"/>
    <w:rsid w:val="00935A40"/>
    <w:rsid w:val="00935F4D"/>
    <w:rsid w:val="009421AC"/>
    <w:rsid w:val="00942D6B"/>
    <w:rsid w:val="00943CFB"/>
    <w:rsid w:val="00943F2F"/>
    <w:rsid w:val="00946454"/>
    <w:rsid w:val="009529BE"/>
    <w:rsid w:val="0095432B"/>
    <w:rsid w:val="00955057"/>
    <w:rsid w:val="009550FD"/>
    <w:rsid w:val="0095730D"/>
    <w:rsid w:val="00962CBF"/>
    <w:rsid w:val="009678D8"/>
    <w:rsid w:val="00970B6C"/>
    <w:rsid w:val="00970FE1"/>
    <w:rsid w:val="0097114A"/>
    <w:rsid w:val="009719A9"/>
    <w:rsid w:val="00976CFE"/>
    <w:rsid w:val="0097705D"/>
    <w:rsid w:val="009774A9"/>
    <w:rsid w:val="009801E3"/>
    <w:rsid w:val="009812A3"/>
    <w:rsid w:val="00981490"/>
    <w:rsid w:val="009831C3"/>
    <w:rsid w:val="00985C72"/>
    <w:rsid w:val="00986200"/>
    <w:rsid w:val="00986DFE"/>
    <w:rsid w:val="00987AF9"/>
    <w:rsid w:val="00987C77"/>
    <w:rsid w:val="009942DA"/>
    <w:rsid w:val="0099609F"/>
    <w:rsid w:val="0099684D"/>
    <w:rsid w:val="009A0F72"/>
    <w:rsid w:val="009A11F3"/>
    <w:rsid w:val="009A12EA"/>
    <w:rsid w:val="009A1634"/>
    <w:rsid w:val="009A19B5"/>
    <w:rsid w:val="009A24B7"/>
    <w:rsid w:val="009A39F4"/>
    <w:rsid w:val="009A4E58"/>
    <w:rsid w:val="009A5EB0"/>
    <w:rsid w:val="009A6A8E"/>
    <w:rsid w:val="009B0D66"/>
    <w:rsid w:val="009B39C2"/>
    <w:rsid w:val="009B4623"/>
    <w:rsid w:val="009B51FF"/>
    <w:rsid w:val="009C015D"/>
    <w:rsid w:val="009C30E2"/>
    <w:rsid w:val="009C3BE3"/>
    <w:rsid w:val="009C4192"/>
    <w:rsid w:val="009C4F40"/>
    <w:rsid w:val="009D1A45"/>
    <w:rsid w:val="009D1CAE"/>
    <w:rsid w:val="009D2A5F"/>
    <w:rsid w:val="009D3170"/>
    <w:rsid w:val="009E06A1"/>
    <w:rsid w:val="009E1BBC"/>
    <w:rsid w:val="009E2C62"/>
    <w:rsid w:val="009E4B4D"/>
    <w:rsid w:val="009E5CB5"/>
    <w:rsid w:val="009E726D"/>
    <w:rsid w:val="009E7BDD"/>
    <w:rsid w:val="009F023A"/>
    <w:rsid w:val="009F5340"/>
    <w:rsid w:val="009F591A"/>
    <w:rsid w:val="00A00F3B"/>
    <w:rsid w:val="00A0127C"/>
    <w:rsid w:val="00A01C1D"/>
    <w:rsid w:val="00A01DBC"/>
    <w:rsid w:val="00A01F90"/>
    <w:rsid w:val="00A02246"/>
    <w:rsid w:val="00A025D4"/>
    <w:rsid w:val="00A04F8E"/>
    <w:rsid w:val="00A0583B"/>
    <w:rsid w:val="00A05F74"/>
    <w:rsid w:val="00A07C4C"/>
    <w:rsid w:val="00A11623"/>
    <w:rsid w:val="00A139E0"/>
    <w:rsid w:val="00A13CBE"/>
    <w:rsid w:val="00A14807"/>
    <w:rsid w:val="00A14CC8"/>
    <w:rsid w:val="00A15C99"/>
    <w:rsid w:val="00A15F3A"/>
    <w:rsid w:val="00A1742B"/>
    <w:rsid w:val="00A17FC2"/>
    <w:rsid w:val="00A228CB"/>
    <w:rsid w:val="00A22C61"/>
    <w:rsid w:val="00A2446C"/>
    <w:rsid w:val="00A27873"/>
    <w:rsid w:val="00A309B5"/>
    <w:rsid w:val="00A311F2"/>
    <w:rsid w:val="00A313AE"/>
    <w:rsid w:val="00A33183"/>
    <w:rsid w:val="00A334BE"/>
    <w:rsid w:val="00A335F5"/>
    <w:rsid w:val="00A37746"/>
    <w:rsid w:val="00A41572"/>
    <w:rsid w:val="00A41C73"/>
    <w:rsid w:val="00A43A10"/>
    <w:rsid w:val="00A442B5"/>
    <w:rsid w:val="00A4465E"/>
    <w:rsid w:val="00A45340"/>
    <w:rsid w:val="00A4682D"/>
    <w:rsid w:val="00A46AC1"/>
    <w:rsid w:val="00A47358"/>
    <w:rsid w:val="00A510FA"/>
    <w:rsid w:val="00A538FD"/>
    <w:rsid w:val="00A53A5B"/>
    <w:rsid w:val="00A555D2"/>
    <w:rsid w:val="00A60AEC"/>
    <w:rsid w:val="00A61625"/>
    <w:rsid w:val="00A61A0F"/>
    <w:rsid w:val="00A62283"/>
    <w:rsid w:val="00A62B72"/>
    <w:rsid w:val="00A63E9B"/>
    <w:rsid w:val="00A64012"/>
    <w:rsid w:val="00A65991"/>
    <w:rsid w:val="00A661DB"/>
    <w:rsid w:val="00A70910"/>
    <w:rsid w:val="00A73781"/>
    <w:rsid w:val="00A74C11"/>
    <w:rsid w:val="00A7546C"/>
    <w:rsid w:val="00A75EA9"/>
    <w:rsid w:val="00A76429"/>
    <w:rsid w:val="00A77547"/>
    <w:rsid w:val="00A80FBD"/>
    <w:rsid w:val="00A814B3"/>
    <w:rsid w:val="00A84AEA"/>
    <w:rsid w:val="00A85647"/>
    <w:rsid w:val="00A86574"/>
    <w:rsid w:val="00A86DE1"/>
    <w:rsid w:val="00A9023A"/>
    <w:rsid w:val="00A909F8"/>
    <w:rsid w:val="00A919CA"/>
    <w:rsid w:val="00A92906"/>
    <w:rsid w:val="00A93399"/>
    <w:rsid w:val="00A94B31"/>
    <w:rsid w:val="00A95E1E"/>
    <w:rsid w:val="00A960D0"/>
    <w:rsid w:val="00AA114E"/>
    <w:rsid w:val="00AA1AC8"/>
    <w:rsid w:val="00AA391D"/>
    <w:rsid w:val="00AA6679"/>
    <w:rsid w:val="00AA686F"/>
    <w:rsid w:val="00AA7680"/>
    <w:rsid w:val="00AA7998"/>
    <w:rsid w:val="00AB0410"/>
    <w:rsid w:val="00AB083B"/>
    <w:rsid w:val="00AB3111"/>
    <w:rsid w:val="00AB511A"/>
    <w:rsid w:val="00AB7B88"/>
    <w:rsid w:val="00AB7C92"/>
    <w:rsid w:val="00AC0FF7"/>
    <w:rsid w:val="00AC3508"/>
    <w:rsid w:val="00AC3BAD"/>
    <w:rsid w:val="00AC5108"/>
    <w:rsid w:val="00AC5436"/>
    <w:rsid w:val="00AC567A"/>
    <w:rsid w:val="00AC6D94"/>
    <w:rsid w:val="00AC76AF"/>
    <w:rsid w:val="00AD010F"/>
    <w:rsid w:val="00AD1041"/>
    <w:rsid w:val="00AD1583"/>
    <w:rsid w:val="00AD20F0"/>
    <w:rsid w:val="00AD2E69"/>
    <w:rsid w:val="00AD2FCA"/>
    <w:rsid w:val="00AD7C18"/>
    <w:rsid w:val="00AE368E"/>
    <w:rsid w:val="00AE4A72"/>
    <w:rsid w:val="00AE6091"/>
    <w:rsid w:val="00AE6ECE"/>
    <w:rsid w:val="00AE70F8"/>
    <w:rsid w:val="00AE741C"/>
    <w:rsid w:val="00AF0317"/>
    <w:rsid w:val="00AF091E"/>
    <w:rsid w:val="00AF1B19"/>
    <w:rsid w:val="00AF1F3C"/>
    <w:rsid w:val="00AF4345"/>
    <w:rsid w:val="00AF4B02"/>
    <w:rsid w:val="00B00E3B"/>
    <w:rsid w:val="00B01657"/>
    <w:rsid w:val="00B02B5F"/>
    <w:rsid w:val="00B02CEF"/>
    <w:rsid w:val="00B03346"/>
    <w:rsid w:val="00B03702"/>
    <w:rsid w:val="00B055C8"/>
    <w:rsid w:val="00B06182"/>
    <w:rsid w:val="00B07ED8"/>
    <w:rsid w:val="00B100BC"/>
    <w:rsid w:val="00B10BD1"/>
    <w:rsid w:val="00B111FB"/>
    <w:rsid w:val="00B11406"/>
    <w:rsid w:val="00B11C8F"/>
    <w:rsid w:val="00B120AA"/>
    <w:rsid w:val="00B12453"/>
    <w:rsid w:val="00B13B58"/>
    <w:rsid w:val="00B211BD"/>
    <w:rsid w:val="00B21254"/>
    <w:rsid w:val="00B226C8"/>
    <w:rsid w:val="00B23056"/>
    <w:rsid w:val="00B23EC6"/>
    <w:rsid w:val="00B24B67"/>
    <w:rsid w:val="00B257D3"/>
    <w:rsid w:val="00B25FFE"/>
    <w:rsid w:val="00B27D3A"/>
    <w:rsid w:val="00B30204"/>
    <w:rsid w:val="00B317BB"/>
    <w:rsid w:val="00B31AC0"/>
    <w:rsid w:val="00B323ED"/>
    <w:rsid w:val="00B33EEE"/>
    <w:rsid w:val="00B37214"/>
    <w:rsid w:val="00B3777E"/>
    <w:rsid w:val="00B419C0"/>
    <w:rsid w:val="00B44B0F"/>
    <w:rsid w:val="00B45290"/>
    <w:rsid w:val="00B45361"/>
    <w:rsid w:val="00B4599E"/>
    <w:rsid w:val="00B4606C"/>
    <w:rsid w:val="00B472EF"/>
    <w:rsid w:val="00B53F1C"/>
    <w:rsid w:val="00B5439E"/>
    <w:rsid w:val="00B55D4C"/>
    <w:rsid w:val="00B5657C"/>
    <w:rsid w:val="00B60AC0"/>
    <w:rsid w:val="00B61B7B"/>
    <w:rsid w:val="00B6699F"/>
    <w:rsid w:val="00B669EA"/>
    <w:rsid w:val="00B66D8C"/>
    <w:rsid w:val="00B670D2"/>
    <w:rsid w:val="00B67CB2"/>
    <w:rsid w:val="00B71132"/>
    <w:rsid w:val="00B7327C"/>
    <w:rsid w:val="00B7434F"/>
    <w:rsid w:val="00B74357"/>
    <w:rsid w:val="00B74363"/>
    <w:rsid w:val="00B74431"/>
    <w:rsid w:val="00B76126"/>
    <w:rsid w:val="00B807B0"/>
    <w:rsid w:val="00B80C04"/>
    <w:rsid w:val="00B825E4"/>
    <w:rsid w:val="00B8435D"/>
    <w:rsid w:val="00B84460"/>
    <w:rsid w:val="00B8530A"/>
    <w:rsid w:val="00B85402"/>
    <w:rsid w:val="00B87E83"/>
    <w:rsid w:val="00B902AA"/>
    <w:rsid w:val="00B9063F"/>
    <w:rsid w:val="00B910F6"/>
    <w:rsid w:val="00B918FB"/>
    <w:rsid w:val="00B9255A"/>
    <w:rsid w:val="00B94493"/>
    <w:rsid w:val="00B94E48"/>
    <w:rsid w:val="00B95AC9"/>
    <w:rsid w:val="00B96000"/>
    <w:rsid w:val="00BA4610"/>
    <w:rsid w:val="00BA6DA1"/>
    <w:rsid w:val="00BB029A"/>
    <w:rsid w:val="00BB0857"/>
    <w:rsid w:val="00BB34DC"/>
    <w:rsid w:val="00BB392A"/>
    <w:rsid w:val="00BB3BAE"/>
    <w:rsid w:val="00BB48B5"/>
    <w:rsid w:val="00BB5C23"/>
    <w:rsid w:val="00BC31FA"/>
    <w:rsid w:val="00BC50F3"/>
    <w:rsid w:val="00BC5354"/>
    <w:rsid w:val="00BC544D"/>
    <w:rsid w:val="00BC654D"/>
    <w:rsid w:val="00BC7C1F"/>
    <w:rsid w:val="00BC7CBF"/>
    <w:rsid w:val="00BD1193"/>
    <w:rsid w:val="00BD2574"/>
    <w:rsid w:val="00BD2853"/>
    <w:rsid w:val="00BD4BBC"/>
    <w:rsid w:val="00BD4DD4"/>
    <w:rsid w:val="00BD57AA"/>
    <w:rsid w:val="00BD683D"/>
    <w:rsid w:val="00BE20C4"/>
    <w:rsid w:val="00BE3C33"/>
    <w:rsid w:val="00BE4C62"/>
    <w:rsid w:val="00BE5802"/>
    <w:rsid w:val="00BE5854"/>
    <w:rsid w:val="00BE7A33"/>
    <w:rsid w:val="00BF534A"/>
    <w:rsid w:val="00BF6B15"/>
    <w:rsid w:val="00C00121"/>
    <w:rsid w:val="00C00A00"/>
    <w:rsid w:val="00C01A18"/>
    <w:rsid w:val="00C02E32"/>
    <w:rsid w:val="00C0383C"/>
    <w:rsid w:val="00C03E02"/>
    <w:rsid w:val="00C0469C"/>
    <w:rsid w:val="00C049BC"/>
    <w:rsid w:val="00C056A9"/>
    <w:rsid w:val="00C10249"/>
    <w:rsid w:val="00C111D4"/>
    <w:rsid w:val="00C14845"/>
    <w:rsid w:val="00C17AFA"/>
    <w:rsid w:val="00C17F3E"/>
    <w:rsid w:val="00C20550"/>
    <w:rsid w:val="00C22D44"/>
    <w:rsid w:val="00C22D47"/>
    <w:rsid w:val="00C23B7E"/>
    <w:rsid w:val="00C257F4"/>
    <w:rsid w:val="00C27190"/>
    <w:rsid w:val="00C30C12"/>
    <w:rsid w:val="00C31908"/>
    <w:rsid w:val="00C3360C"/>
    <w:rsid w:val="00C36331"/>
    <w:rsid w:val="00C36D05"/>
    <w:rsid w:val="00C4070F"/>
    <w:rsid w:val="00C43305"/>
    <w:rsid w:val="00C433B5"/>
    <w:rsid w:val="00C449F0"/>
    <w:rsid w:val="00C46A32"/>
    <w:rsid w:val="00C47D22"/>
    <w:rsid w:val="00C513A6"/>
    <w:rsid w:val="00C51EB3"/>
    <w:rsid w:val="00C54198"/>
    <w:rsid w:val="00C55A61"/>
    <w:rsid w:val="00C57A60"/>
    <w:rsid w:val="00C61C93"/>
    <w:rsid w:val="00C6376E"/>
    <w:rsid w:val="00C63836"/>
    <w:rsid w:val="00C63EE8"/>
    <w:rsid w:val="00C65486"/>
    <w:rsid w:val="00C701AD"/>
    <w:rsid w:val="00C708AD"/>
    <w:rsid w:val="00C70C21"/>
    <w:rsid w:val="00C72CA0"/>
    <w:rsid w:val="00C733E8"/>
    <w:rsid w:val="00C759B3"/>
    <w:rsid w:val="00C7604C"/>
    <w:rsid w:val="00C76CF2"/>
    <w:rsid w:val="00C8384B"/>
    <w:rsid w:val="00C840E1"/>
    <w:rsid w:val="00C86853"/>
    <w:rsid w:val="00C87FAE"/>
    <w:rsid w:val="00C90883"/>
    <w:rsid w:val="00C91488"/>
    <w:rsid w:val="00C927F9"/>
    <w:rsid w:val="00C92D97"/>
    <w:rsid w:val="00C93371"/>
    <w:rsid w:val="00C94FE3"/>
    <w:rsid w:val="00C964BA"/>
    <w:rsid w:val="00C96F69"/>
    <w:rsid w:val="00C97367"/>
    <w:rsid w:val="00C979D9"/>
    <w:rsid w:val="00CA0412"/>
    <w:rsid w:val="00CA05CD"/>
    <w:rsid w:val="00CA073C"/>
    <w:rsid w:val="00CA2DC3"/>
    <w:rsid w:val="00CA3964"/>
    <w:rsid w:val="00CA4ECC"/>
    <w:rsid w:val="00CA6053"/>
    <w:rsid w:val="00CA6554"/>
    <w:rsid w:val="00CB1EB8"/>
    <w:rsid w:val="00CB35BC"/>
    <w:rsid w:val="00CB3B09"/>
    <w:rsid w:val="00CB564A"/>
    <w:rsid w:val="00CB5A19"/>
    <w:rsid w:val="00CB656D"/>
    <w:rsid w:val="00CB72EB"/>
    <w:rsid w:val="00CB73BB"/>
    <w:rsid w:val="00CB78AA"/>
    <w:rsid w:val="00CC0363"/>
    <w:rsid w:val="00CC1DF0"/>
    <w:rsid w:val="00CC227A"/>
    <w:rsid w:val="00CC3141"/>
    <w:rsid w:val="00CD08DD"/>
    <w:rsid w:val="00CD0E5E"/>
    <w:rsid w:val="00CD1126"/>
    <w:rsid w:val="00CD14C9"/>
    <w:rsid w:val="00CD1E52"/>
    <w:rsid w:val="00CD3033"/>
    <w:rsid w:val="00CD69F3"/>
    <w:rsid w:val="00CD7DA7"/>
    <w:rsid w:val="00CE204F"/>
    <w:rsid w:val="00CE390D"/>
    <w:rsid w:val="00CE51BD"/>
    <w:rsid w:val="00CE531B"/>
    <w:rsid w:val="00CE59EC"/>
    <w:rsid w:val="00CE5E09"/>
    <w:rsid w:val="00CE6788"/>
    <w:rsid w:val="00CE7DDA"/>
    <w:rsid w:val="00CE7E72"/>
    <w:rsid w:val="00CF0262"/>
    <w:rsid w:val="00CF0897"/>
    <w:rsid w:val="00CF08C1"/>
    <w:rsid w:val="00CF1BF3"/>
    <w:rsid w:val="00CF1F8B"/>
    <w:rsid w:val="00CF264A"/>
    <w:rsid w:val="00CF4FBF"/>
    <w:rsid w:val="00CF74A9"/>
    <w:rsid w:val="00D00472"/>
    <w:rsid w:val="00D00564"/>
    <w:rsid w:val="00D012AC"/>
    <w:rsid w:val="00D10C0F"/>
    <w:rsid w:val="00D119BC"/>
    <w:rsid w:val="00D128A4"/>
    <w:rsid w:val="00D12AEE"/>
    <w:rsid w:val="00D14FB4"/>
    <w:rsid w:val="00D16D97"/>
    <w:rsid w:val="00D16F06"/>
    <w:rsid w:val="00D17DC0"/>
    <w:rsid w:val="00D204D9"/>
    <w:rsid w:val="00D22F03"/>
    <w:rsid w:val="00D238A1"/>
    <w:rsid w:val="00D26064"/>
    <w:rsid w:val="00D27DD8"/>
    <w:rsid w:val="00D318F6"/>
    <w:rsid w:val="00D31919"/>
    <w:rsid w:val="00D33001"/>
    <w:rsid w:val="00D3436A"/>
    <w:rsid w:val="00D355D2"/>
    <w:rsid w:val="00D35EE2"/>
    <w:rsid w:val="00D369CC"/>
    <w:rsid w:val="00D37E75"/>
    <w:rsid w:val="00D428C0"/>
    <w:rsid w:val="00D4508F"/>
    <w:rsid w:val="00D477BF"/>
    <w:rsid w:val="00D50566"/>
    <w:rsid w:val="00D51DDE"/>
    <w:rsid w:val="00D53830"/>
    <w:rsid w:val="00D55456"/>
    <w:rsid w:val="00D55C7A"/>
    <w:rsid w:val="00D566A3"/>
    <w:rsid w:val="00D56C8D"/>
    <w:rsid w:val="00D577BC"/>
    <w:rsid w:val="00D57D9E"/>
    <w:rsid w:val="00D6004F"/>
    <w:rsid w:val="00D605D2"/>
    <w:rsid w:val="00D6096A"/>
    <w:rsid w:val="00D62668"/>
    <w:rsid w:val="00D63E09"/>
    <w:rsid w:val="00D64D8C"/>
    <w:rsid w:val="00D65288"/>
    <w:rsid w:val="00D67718"/>
    <w:rsid w:val="00D71294"/>
    <w:rsid w:val="00D71B1A"/>
    <w:rsid w:val="00D72F47"/>
    <w:rsid w:val="00D72FC3"/>
    <w:rsid w:val="00D74073"/>
    <w:rsid w:val="00D743FA"/>
    <w:rsid w:val="00D777A7"/>
    <w:rsid w:val="00D77971"/>
    <w:rsid w:val="00D82240"/>
    <w:rsid w:val="00D84433"/>
    <w:rsid w:val="00D8450F"/>
    <w:rsid w:val="00D852A3"/>
    <w:rsid w:val="00D87309"/>
    <w:rsid w:val="00D91BD0"/>
    <w:rsid w:val="00D926F3"/>
    <w:rsid w:val="00D92DBF"/>
    <w:rsid w:val="00D95E56"/>
    <w:rsid w:val="00D96765"/>
    <w:rsid w:val="00D97788"/>
    <w:rsid w:val="00D97FB9"/>
    <w:rsid w:val="00DA0798"/>
    <w:rsid w:val="00DA0BCE"/>
    <w:rsid w:val="00DA30F2"/>
    <w:rsid w:val="00DA4283"/>
    <w:rsid w:val="00DA42C9"/>
    <w:rsid w:val="00DA646D"/>
    <w:rsid w:val="00DA7CB1"/>
    <w:rsid w:val="00DA7D63"/>
    <w:rsid w:val="00DB0A18"/>
    <w:rsid w:val="00DB1533"/>
    <w:rsid w:val="00DB1E2C"/>
    <w:rsid w:val="00DB2199"/>
    <w:rsid w:val="00DB2630"/>
    <w:rsid w:val="00DB32D8"/>
    <w:rsid w:val="00DB33EB"/>
    <w:rsid w:val="00DB6732"/>
    <w:rsid w:val="00DB739C"/>
    <w:rsid w:val="00DC0532"/>
    <w:rsid w:val="00DC0BD5"/>
    <w:rsid w:val="00DC3D91"/>
    <w:rsid w:val="00DC4C74"/>
    <w:rsid w:val="00DC5277"/>
    <w:rsid w:val="00DD107E"/>
    <w:rsid w:val="00DD1C79"/>
    <w:rsid w:val="00DD4214"/>
    <w:rsid w:val="00DD5C96"/>
    <w:rsid w:val="00DD68DE"/>
    <w:rsid w:val="00DD772D"/>
    <w:rsid w:val="00DD77E3"/>
    <w:rsid w:val="00DE1784"/>
    <w:rsid w:val="00DE26F0"/>
    <w:rsid w:val="00DE75CF"/>
    <w:rsid w:val="00DF0120"/>
    <w:rsid w:val="00DF131A"/>
    <w:rsid w:val="00DF38DA"/>
    <w:rsid w:val="00DF620F"/>
    <w:rsid w:val="00DF6883"/>
    <w:rsid w:val="00E00033"/>
    <w:rsid w:val="00E000FD"/>
    <w:rsid w:val="00E00466"/>
    <w:rsid w:val="00E025CC"/>
    <w:rsid w:val="00E06A40"/>
    <w:rsid w:val="00E12EE8"/>
    <w:rsid w:val="00E14036"/>
    <w:rsid w:val="00E1452B"/>
    <w:rsid w:val="00E15138"/>
    <w:rsid w:val="00E16D40"/>
    <w:rsid w:val="00E1724E"/>
    <w:rsid w:val="00E205E8"/>
    <w:rsid w:val="00E21F3C"/>
    <w:rsid w:val="00E22437"/>
    <w:rsid w:val="00E2445E"/>
    <w:rsid w:val="00E25DC9"/>
    <w:rsid w:val="00E27B44"/>
    <w:rsid w:val="00E3019E"/>
    <w:rsid w:val="00E305C5"/>
    <w:rsid w:val="00E308DF"/>
    <w:rsid w:val="00E337F7"/>
    <w:rsid w:val="00E34D97"/>
    <w:rsid w:val="00E35513"/>
    <w:rsid w:val="00E40C39"/>
    <w:rsid w:val="00E42E99"/>
    <w:rsid w:val="00E43302"/>
    <w:rsid w:val="00E43C43"/>
    <w:rsid w:val="00E44318"/>
    <w:rsid w:val="00E44A2A"/>
    <w:rsid w:val="00E44AD6"/>
    <w:rsid w:val="00E456D2"/>
    <w:rsid w:val="00E47955"/>
    <w:rsid w:val="00E47EC7"/>
    <w:rsid w:val="00E50370"/>
    <w:rsid w:val="00E51B26"/>
    <w:rsid w:val="00E5330C"/>
    <w:rsid w:val="00E57284"/>
    <w:rsid w:val="00E614C3"/>
    <w:rsid w:val="00E61C89"/>
    <w:rsid w:val="00E63486"/>
    <w:rsid w:val="00E64277"/>
    <w:rsid w:val="00E64890"/>
    <w:rsid w:val="00E66DB5"/>
    <w:rsid w:val="00E67C3E"/>
    <w:rsid w:val="00E713FC"/>
    <w:rsid w:val="00E7215C"/>
    <w:rsid w:val="00E74D20"/>
    <w:rsid w:val="00E7623A"/>
    <w:rsid w:val="00E763A1"/>
    <w:rsid w:val="00E80013"/>
    <w:rsid w:val="00E8124F"/>
    <w:rsid w:val="00E83131"/>
    <w:rsid w:val="00E84A0D"/>
    <w:rsid w:val="00E8697C"/>
    <w:rsid w:val="00E87C94"/>
    <w:rsid w:val="00E87D84"/>
    <w:rsid w:val="00E907BC"/>
    <w:rsid w:val="00E9222E"/>
    <w:rsid w:val="00E92682"/>
    <w:rsid w:val="00E97D20"/>
    <w:rsid w:val="00EA0266"/>
    <w:rsid w:val="00EA461B"/>
    <w:rsid w:val="00EA4661"/>
    <w:rsid w:val="00EA546B"/>
    <w:rsid w:val="00EA7B64"/>
    <w:rsid w:val="00EB26D9"/>
    <w:rsid w:val="00EB2B76"/>
    <w:rsid w:val="00EB3292"/>
    <w:rsid w:val="00EB4036"/>
    <w:rsid w:val="00EB46ED"/>
    <w:rsid w:val="00EB5828"/>
    <w:rsid w:val="00EC084D"/>
    <w:rsid w:val="00EC0CDA"/>
    <w:rsid w:val="00EC2323"/>
    <w:rsid w:val="00EC45F3"/>
    <w:rsid w:val="00EC598A"/>
    <w:rsid w:val="00EC7B43"/>
    <w:rsid w:val="00ED0860"/>
    <w:rsid w:val="00ED25A5"/>
    <w:rsid w:val="00ED5216"/>
    <w:rsid w:val="00EE0CD0"/>
    <w:rsid w:val="00EE49D3"/>
    <w:rsid w:val="00EE4E0A"/>
    <w:rsid w:val="00EE54C5"/>
    <w:rsid w:val="00EE795A"/>
    <w:rsid w:val="00EF09A0"/>
    <w:rsid w:val="00EF2A43"/>
    <w:rsid w:val="00EF64E5"/>
    <w:rsid w:val="00F0077F"/>
    <w:rsid w:val="00F030AC"/>
    <w:rsid w:val="00F03F29"/>
    <w:rsid w:val="00F106FC"/>
    <w:rsid w:val="00F111DC"/>
    <w:rsid w:val="00F115BF"/>
    <w:rsid w:val="00F127C9"/>
    <w:rsid w:val="00F12D5D"/>
    <w:rsid w:val="00F14288"/>
    <w:rsid w:val="00F14AFB"/>
    <w:rsid w:val="00F1689E"/>
    <w:rsid w:val="00F16A97"/>
    <w:rsid w:val="00F2197C"/>
    <w:rsid w:val="00F21D89"/>
    <w:rsid w:val="00F22317"/>
    <w:rsid w:val="00F22D75"/>
    <w:rsid w:val="00F237F0"/>
    <w:rsid w:val="00F24FFA"/>
    <w:rsid w:val="00F2589E"/>
    <w:rsid w:val="00F26F79"/>
    <w:rsid w:val="00F27C32"/>
    <w:rsid w:val="00F27FE3"/>
    <w:rsid w:val="00F306A2"/>
    <w:rsid w:val="00F30EBC"/>
    <w:rsid w:val="00F31AC7"/>
    <w:rsid w:val="00F32234"/>
    <w:rsid w:val="00F32B48"/>
    <w:rsid w:val="00F32DB9"/>
    <w:rsid w:val="00F3568E"/>
    <w:rsid w:val="00F3763F"/>
    <w:rsid w:val="00F37B02"/>
    <w:rsid w:val="00F37E05"/>
    <w:rsid w:val="00F414B0"/>
    <w:rsid w:val="00F41C40"/>
    <w:rsid w:val="00F449E6"/>
    <w:rsid w:val="00F45590"/>
    <w:rsid w:val="00F461DE"/>
    <w:rsid w:val="00F4639F"/>
    <w:rsid w:val="00F46D08"/>
    <w:rsid w:val="00F5049B"/>
    <w:rsid w:val="00F5317C"/>
    <w:rsid w:val="00F53E76"/>
    <w:rsid w:val="00F54A2E"/>
    <w:rsid w:val="00F56698"/>
    <w:rsid w:val="00F617E0"/>
    <w:rsid w:val="00F61BF2"/>
    <w:rsid w:val="00F6293E"/>
    <w:rsid w:val="00F6303E"/>
    <w:rsid w:val="00F648E5"/>
    <w:rsid w:val="00F65EC4"/>
    <w:rsid w:val="00F66003"/>
    <w:rsid w:val="00F66054"/>
    <w:rsid w:val="00F6659F"/>
    <w:rsid w:val="00F665F3"/>
    <w:rsid w:val="00F70041"/>
    <w:rsid w:val="00F70DB3"/>
    <w:rsid w:val="00F729F8"/>
    <w:rsid w:val="00F72AD8"/>
    <w:rsid w:val="00F72EB5"/>
    <w:rsid w:val="00F750CB"/>
    <w:rsid w:val="00F77C38"/>
    <w:rsid w:val="00F8001B"/>
    <w:rsid w:val="00F802D9"/>
    <w:rsid w:val="00F80B7E"/>
    <w:rsid w:val="00F822CE"/>
    <w:rsid w:val="00F82CFC"/>
    <w:rsid w:val="00F85514"/>
    <w:rsid w:val="00F86162"/>
    <w:rsid w:val="00F863C1"/>
    <w:rsid w:val="00F873BA"/>
    <w:rsid w:val="00F91A58"/>
    <w:rsid w:val="00F93170"/>
    <w:rsid w:val="00F9388C"/>
    <w:rsid w:val="00F9438E"/>
    <w:rsid w:val="00F96DED"/>
    <w:rsid w:val="00F975FB"/>
    <w:rsid w:val="00F97A6E"/>
    <w:rsid w:val="00FA1867"/>
    <w:rsid w:val="00FA219F"/>
    <w:rsid w:val="00FA35B4"/>
    <w:rsid w:val="00FA47DC"/>
    <w:rsid w:val="00FA7BC1"/>
    <w:rsid w:val="00FB02B0"/>
    <w:rsid w:val="00FB201B"/>
    <w:rsid w:val="00FB2D8C"/>
    <w:rsid w:val="00FB3994"/>
    <w:rsid w:val="00FB3A78"/>
    <w:rsid w:val="00FB405F"/>
    <w:rsid w:val="00FB408D"/>
    <w:rsid w:val="00FB4CD2"/>
    <w:rsid w:val="00FB622E"/>
    <w:rsid w:val="00FC10DD"/>
    <w:rsid w:val="00FC1DED"/>
    <w:rsid w:val="00FC2975"/>
    <w:rsid w:val="00FC43FE"/>
    <w:rsid w:val="00FC4C52"/>
    <w:rsid w:val="00FC6D70"/>
    <w:rsid w:val="00FC6DCF"/>
    <w:rsid w:val="00FD0778"/>
    <w:rsid w:val="00FD2B5B"/>
    <w:rsid w:val="00FD3B9E"/>
    <w:rsid w:val="00FD465C"/>
    <w:rsid w:val="00FD6CEC"/>
    <w:rsid w:val="00FE0196"/>
    <w:rsid w:val="00FE48C5"/>
    <w:rsid w:val="00FE7520"/>
    <w:rsid w:val="00FE77E7"/>
    <w:rsid w:val="00FF1D1C"/>
    <w:rsid w:val="00FF79B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AB20"/>
  <w15:docId w15:val="{4817A9F5-E44F-4AC6-8AE9-11A4E42D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267"/>
    <w:rPr>
      <w:lang w:eastAsia="en-US"/>
    </w:rPr>
  </w:style>
  <w:style w:type="paragraph" w:styleId="Heading2">
    <w:name w:val="heading 2"/>
    <w:basedOn w:val="Normal"/>
    <w:next w:val="Normal"/>
    <w:link w:val="Heading2Char"/>
    <w:semiHidden/>
    <w:unhideWhenUsed/>
    <w:qFormat/>
    <w:rsid w:val="004F2B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cija">
    <w:name w:val="Institucija"/>
    <w:basedOn w:val="Normal"/>
    <w:pPr>
      <w:jc w:val="center"/>
    </w:pPr>
    <w:rPr>
      <w:caps/>
    </w:rPr>
  </w:style>
  <w:style w:type="paragraph" w:customStyle="1" w:styleId="Teissaktoris">
    <w:name w:val="Teisës akto rûðis"/>
    <w:basedOn w:val="Normal"/>
    <w:pPr>
      <w:jc w:val="center"/>
    </w:pPr>
    <w:rPr>
      <w:b/>
      <w:caps/>
    </w:rPr>
  </w:style>
  <w:style w:type="paragraph" w:customStyle="1" w:styleId="Antrat">
    <w:name w:val="Antraðtë"/>
    <w:basedOn w:val="Normal"/>
    <w:next w:val="Norma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Pareigos">
    <w:name w:val="Pareigos"/>
    <w:basedOn w:val="Normal"/>
    <w:next w:val="Normal"/>
    <w:pPr>
      <w:tabs>
        <w:tab w:val="right" w:pos="9639"/>
      </w:tabs>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customStyle="1" w:styleId="Typewriter">
    <w:name w:val="Typewriter"/>
    <w:rPr>
      <w:rFonts w:ascii="Courier New" w:hAnsi="Courier New"/>
      <w:sz w:val="20"/>
    </w:rPr>
  </w:style>
  <w:style w:type="paragraph" w:styleId="BodyTextIndent">
    <w:name w:val="Body Text Indent"/>
    <w:basedOn w:val="Normal"/>
    <w:pPr>
      <w:ind w:firstLine="720"/>
      <w:jc w:val="both"/>
    </w:pPr>
    <w:rPr>
      <w:sz w:val="24"/>
    </w:rPr>
  </w:style>
  <w:style w:type="paragraph" w:styleId="BodyText">
    <w:name w:val="Body Text"/>
    <w:basedOn w:val="Normal"/>
    <w:pPr>
      <w:widowControl w:val="0"/>
      <w:jc w:val="both"/>
    </w:pPr>
    <w:rPr>
      <w:rFonts w:ascii="TimesLT" w:hAnsi="TimesLT"/>
      <w:sz w:val="24"/>
    </w:rPr>
  </w:style>
  <w:style w:type="paragraph" w:customStyle="1" w:styleId="Blockquote">
    <w:name w:val="Blockquote"/>
    <w:basedOn w:val="Normal"/>
    <w:pPr>
      <w:widowControl w:val="0"/>
      <w:spacing w:before="100" w:after="100"/>
      <w:ind w:left="360" w:right="360"/>
    </w:pPr>
    <w:rPr>
      <w:snapToGrid w:val="0"/>
      <w:sz w:val="24"/>
    </w:rPr>
  </w:style>
  <w:style w:type="character" w:styleId="Hyperlink">
    <w:name w:val="Hyperlink"/>
    <w:rPr>
      <w:color w:val="008080"/>
      <w:u w:val="single"/>
    </w:rPr>
  </w:style>
  <w:style w:type="paragraph" w:styleId="BodyTextIndent2">
    <w:name w:val="Body Text Indent 2"/>
    <w:basedOn w:val="Normal"/>
    <w:pPr>
      <w:ind w:firstLine="720"/>
    </w:pPr>
    <w:rPr>
      <w:sz w:val="24"/>
    </w:rPr>
  </w:style>
  <w:style w:type="character" w:styleId="FollowedHyperlink">
    <w:name w:val="FollowedHyperlink"/>
    <w:rPr>
      <w:color w:val="800080"/>
      <w:u w:val="single"/>
    </w:rPr>
  </w:style>
  <w:style w:type="character" w:customStyle="1" w:styleId="typewriter0">
    <w:name w:val="typewriter"/>
    <w:basedOn w:val="DefaultParagraphFont"/>
  </w:style>
  <w:style w:type="character" w:styleId="CommentReference">
    <w:name w:val="annotation reference"/>
    <w:uiPriority w:val="99"/>
    <w:qFormat/>
    <w:rsid w:val="00AD2E69"/>
    <w:rPr>
      <w:sz w:val="16"/>
      <w:szCs w:val="16"/>
    </w:rPr>
  </w:style>
  <w:style w:type="paragraph" w:styleId="CommentText">
    <w:name w:val="annotation text"/>
    <w:basedOn w:val="Normal"/>
    <w:link w:val="CommentTextChar"/>
    <w:rsid w:val="00AD2E69"/>
  </w:style>
  <w:style w:type="character" w:customStyle="1" w:styleId="CommentTextChar">
    <w:name w:val="Comment Text Char"/>
    <w:link w:val="CommentText"/>
    <w:rsid w:val="00AD2E69"/>
    <w:rPr>
      <w:lang w:eastAsia="en-US"/>
    </w:rPr>
  </w:style>
  <w:style w:type="paragraph" w:styleId="CommentSubject">
    <w:name w:val="annotation subject"/>
    <w:basedOn w:val="CommentText"/>
    <w:next w:val="CommentText"/>
    <w:link w:val="CommentSubjectChar"/>
    <w:rsid w:val="00AD2E69"/>
    <w:rPr>
      <w:b/>
      <w:bCs/>
    </w:rPr>
  </w:style>
  <w:style w:type="character" w:customStyle="1" w:styleId="CommentSubjectChar">
    <w:name w:val="Comment Subject Char"/>
    <w:link w:val="CommentSubject"/>
    <w:rsid w:val="00AD2E69"/>
    <w:rPr>
      <w:b/>
      <w:bCs/>
      <w:lang w:eastAsia="en-US"/>
    </w:rPr>
  </w:style>
  <w:style w:type="paragraph" w:styleId="BalloonText">
    <w:name w:val="Balloon Text"/>
    <w:basedOn w:val="Normal"/>
    <w:link w:val="BalloonTextChar"/>
    <w:rsid w:val="00AD2E69"/>
    <w:rPr>
      <w:rFonts w:ascii="Tahoma" w:hAnsi="Tahoma" w:cs="Tahoma"/>
      <w:sz w:val="16"/>
      <w:szCs w:val="16"/>
    </w:rPr>
  </w:style>
  <w:style w:type="character" w:customStyle="1" w:styleId="BalloonTextChar">
    <w:name w:val="Balloon Text Char"/>
    <w:link w:val="BalloonText"/>
    <w:rsid w:val="00AD2E69"/>
    <w:rPr>
      <w:rFonts w:ascii="Tahoma" w:hAnsi="Tahoma" w:cs="Tahoma"/>
      <w:sz w:val="16"/>
      <w:szCs w:val="16"/>
      <w:lang w:eastAsia="en-US"/>
    </w:rPr>
  </w:style>
  <w:style w:type="paragraph" w:styleId="ListParagraph">
    <w:name w:val="List Paragraph"/>
    <w:basedOn w:val="Normal"/>
    <w:uiPriority w:val="34"/>
    <w:qFormat/>
    <w:rsid w:val="00AD2E69"/>
    <w:pPr>
      <w:ind w:left="1296"/>
    </w:pPr>
  </w:style>
  <w:style w:type="character" w:customStyle="1" w:styleId="quatationtext">
    <w:name w:val="quatation_text"/>
    <w:rsid w:val="005456CD"/>
    <w:rPr>
      <w:rFonts w:ascii="Arial" w:hAnsi="Arial" w:cs="Arial" w:hint="default"/>
      <w:b/>
      <w:bCs/>
      <w:vanish w:val="0"/>
      <w:webHidden w:val="0"/>
      <w:color w:val="4A473C"/>
      <w:sz w:val="17"/>
      <w:szCs w:val="17"/>
      <w:specVanish w:val="0"/>
    </w:rPr>
  </w:style>
  <w:style w:type="paragraph" w:customStyle="1" w:styleId="tajtip">
    <w:name w:val="tajtip"/>
    <w:basedOn w:val="Normal"/>
    <w:rsid w:val="005456CD"/>
    <w:pPr>
      <w:spacing w:before="100" w:beforeAutospacing="1" w:after="100" w:afterAutospacing="1"/>
    </w:pPr>
    <w:rPr>
      <w:sz w:val="24"/>
      <w:szCs w:val="24"/>
      <w:lang w:eastAsia="lt-LT"/>
    </w:rPr>
  </w:style>
  <w:style w:type="character" w:styleId="PlaceholderText">
    <w:name w:val="Placeholder Text"/>
    <w:basedOn w:val="DefaultParagraphFont"/>
    <w:uiPriority w:val="99"/>
    <w:semiHidden/>
    <w:rsid w:val="0027224D"/>
    <w:rPr>
      <w:color w:val="808080"/>
    </w:rPr>
  </w:style>
  <w:style w:type="table" w:styleId="TableGrid">
    <w:name w:val="Table Grid"/>
    <w:basedOn w:val="TableNormal"/>
    <w:uiPriority w:val="59"/>
    <w:rsid w:val="0027224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raste">
    <w:name w:val="Antraste"/>
    <w:basedOn w:val="Normal"/>
    <w:link w:val="AntrasteChar"/>
    <w:qFormat/>
    <w:rsid w:val="00C43305"/>
    <w:pPr>
      <w:tabs>
        <w:tab w:val="left" w:pos="6804"/>
      </w:tabs>
      <w:jc w:val="center"/>
    </w:pPr>
    <w:rPr>
      <w:b/>
      <w:caps/>
      <w:sz w:val="24"/>
      <w:szCs w:val="24"/>
      <w:lang w:eastAsia="lt-LT"/>
    </w:rPr>
  </w:style>
  <w:style w:type="character" w:customStyle="1" w:styleId="AntrasteChar">
    <w:name w:val="Antraste Char"/>
    <w:basedOn w:val="DefaultParagraphFont"/>
    <w:link w:val="Antraste"/>
    <w:rsid w:val="00C43305"/>
    <w:rPr>
      <w:b/>
      <w:caps/>
      <w:sz w:val="24"/>
      <w:szCs w:val="24"/>
    </w:rPr>
  </w:style>
  <w:style w:type="character" w:styleId="Emphasis">
    <w:name w:val="Emphasis"/>
    <w:basedOn w:val="DefaultParagraphFont"/>
    <w:qFormat/>
    <w:rsid w:val="00016F71"/>
    <w:rPr>
      <w:rFonts w:ascii="Times New Roman" w:hAnsi="Times New Roman"/>
      <w:i w:val="0"/>
      <w:iCs/>
      <w:sz w:val="24"/>
    </w:rPr>
  </w:style>
  <w:style w:type="paragraph" w:styleId="HTMLPreformatted">
    <w:name w:val="HTML Preformatted"/>
    <w:basedOn w:val="Normal"/>
    <w:link w:val="HTMLPreformattedChar"/>
    <w:semiHidden/>
    <w:unhideWhenUsed/>
    <w:rsid w:val="0085683E"/>
    <w:rPr>
      <w:rFonts w:ascii="Consolas" w:hAnsi="Consolas"/>
    </w:rPr>
  </w:style>
  <w:style w:type="character" w:customStyle="1" w:styleId="HTMLPreformattedChar">
    <w:name w:val="HTML Preformatted Char"/>
    <w:basedOn w:val="DefaultParagraphFont"/>
    <w:link w:val="HTMLPreformatted"/>
    <w:semiHidden/>
    <w:rsid w:val="0085683E"/>
    <w:rPr>
      <w:rFonts w:ascii="Consolas" w:hAnsi="Consolas"/>
      <w:lang w:eastAsia="en-US"/>
    </w:rPr>
  </w:style>
  <w:style w:type="character" w:styleId="UnresolvedMention">
    <w:name w:val="Unresolved Mention"/>
    <w:basedOn w:val="DefaultParagraphFont"/>
    <w:uiPriority w:val="99"/>
    <w:semiHidden/>
    <w:unhideWhenUsed/>
    <w:rsid w:val="009263D9"/>
    <w:rPr>
      <w:color w:val="605E5C"/>
      <w:shd w:val="clear" w:color="auto" w:fill="E1DFDD"/>
    </w:rPr>
  </w:style>
  <w:style w:type="character" w:customStyle="1" w:styleId="Heading2Char">
    <w:name w:val="Heading 2 Char"/>
    <w:basedOn w:val="DefaultParagraphFont"/>
    <w:link w:val="Heading2"/>
    <w:semiHidden/>
    <w:rsid w:val="004F2BEC"/>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7886">
      <w:bodyDiv w:val="1"/>
      <w:marLeft w:val="0"/>
      <w:marRight w:val="0"/>
      <w:marTop w:val="0"/>
      <w:marBottom w:val="0"/>
      <w:divBdr>
        <w:top w:val="none" w:sz="0" w:space="0" w:color="auto"/>
        <w:left w:val="none" w:sz="0" w:space="0" w:color="auto"/>
        <w:bottom w:val="none" w:sz="0" w:space="0" w:color="auto"/>
        <w:right w:val="none" w:sz="0" w:space="0" w:color="auto"/>
      </w:divBdr>
      <w:divsChild>
        <w:div w:id="1341929175">
          <w:marLeft w:val="0"/>
          <w:marRight w:val="0"/>
          <w:marTop w:val="0"/>
          <w:marBottom w:val="0"/>
          <w:divBdr>
            <w:top w:val="none" w:sz="0" w:space="0" w:color="auto"/>
            <w:left w:val="none" w:sz="0" w:space="0" w:color="auto"/>
            <w:bottom w:val="none" w:sz="0" w:space="0" w:color="auto"/>
            <w:right w:val="none" w:sz="0" w:space="0" w:color="auto"/>
          </w:divBdr>
          <w:divsChild>
            <w:div w:id="440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708">
      <w:bodyDiv w:val="1"/>
      <w:marLeft w:val="0"/>
      <w:marRight w:val="0"/>
      <w:marTop w:val="0"/>
      <w:marBottom w:val="0"/>
      <w:divBdr>
        <w:top w:val="none" w:sz="0" w:space="0" w:color="auto"/>
        <w:left w:val="none" w:sz="0" w:space="0" w:color="auto"/>
        <w:bottom w:val="none" w:sz="0" w:space="0" w:color="auto"/>
        <w:right w:val="none" w:sz="0" w:space="0" w:color="auto"/>
      </w:divBdr>
      <w:divsChild>
        <w:div w:id="1165828428">
          <w:marLeft w:val="0"/>
          <w:marRight w:val="0"/>
          <w:marTop w:val="0"/>
          <w:marBottom w:val="0"/>
          <w:divBdr>
            <w:top w:val="none" w:sz="0" w:space="0" w:color="auto"/>
            <w:left w:val="none" w:sz="0" w:space="0" w:color="auto"/>
            <w:bottom w:val="none" w:sz="0" w:space="0" w:color="auto"/>
            <w:right w:val="none" w:sz="0" w:space="0" w:color="auto"/>
          </w:divBdr>
          <w:divsChild>
            <w:div w:id="6722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947">
      <w:bodyDiv w:val="1"/>
      <w:marLeft w:val="0"/>
      <w:marRight w:val="0"/>
      <w:marTop w:val="0"/>
      <w:marBottom w:val="0"/>
      <w:divBdr>
        <w:top w:val="none" w:sz="0" w:space="0" w:color="auto"/>
        <w:left w:val="none" w:sz="0" w:space="0" w:color="auto"/>
        <w:bottom w:val="none" w:sz="0" w:space="0" w:color="auto"/>
        <w:right w:val="none" w:sz="0" w:space="0" w:color="auto"/>
      </w:divBdr>
      <w:divsChild>
        <w:div w:id="697119495">
          <w:marLeft w:val="0"/>
          <w:marRight w:val="0"/>
          <w:marTop w:val="0"/>
          <w:marBottom w:val="0"/>
          <w:divBdr>
            <w:top w:val="none" w:sz="0" w:space="0" w:color="auto"/>
            <w:left w:val="none" w:sz="0" w:space="0" w:color="auto"/>
            <w:bottom w:val="none" w:sz="0" w:space="0" w:color="auto"/>
            <w:right w:val="none" w:sz="0" w:space="0" w:color="auto"/>
          </w:divBdr>
          <w:divsChild>
            <w:div w:id="64381693">
              <w:marLeft w:val="0"/>
              <w:marRight w:val="0"/>
              <w:marTop w:val="0"/>
              <w:marBottom w:val="0"/>
              <w:divBdr>
                <w:top w:val="none" w:sz="0" w:space="0" w:color="auto"/>
                <w:left w:val="none" w:sz="0" w:space="0" w:color="auto"/>
                <w:bottom w:val="none" w:sz="0" w:space="0" w:color="auto"/>
                <w:right w:val="none" w:sz="0" w:space="0" w:color="auto"/>
              </w:divBdr>
              <w:divsChild>
                <w:div w:id="330833478">
                  <w:marLeft w:val="0"/>
                  <w:marRight w:val="0"/>
                  <w:marTop w:val="0"/>
                  <w:marBottom w:val="0"/>
                  <w:divBdr>
                    <w:top w:val="none" w:sz="0" w:space="0" w:color="auto"/>
                    <w:left w:val="none" w:sz="0" w:space="0" w:color="auto"/>
                    <w:bottom w:val="none" w:sz="0" w:space="0" w:color="auto"/>
                    <w:right w:val="none" w:sz="0" w:space="0" w:color="auto"/>
                  </w:divBdr>
                  <w:divsChild>
                    <w:div w:id="1347289162">
                      <w:marLeft w:val="0"/>
                      <w:marRight w:val="0"/>
                      <w:marTop w:val="0"/>
                      <w:marBottom w:val="0"/>
                      <w:divBdr>
                        <w:top w:val="none" w:sz="0" w:space="0" w:color="auto"/>
                        <w:left w:val="none" w:sz="0" w:space="0" w:color="auto"/>
                        <w:bottom w:val="none" w:sz="0" w:space="0" w:color="auto"/>
                        <w:right w:val="none" w:sz="0" w:space="0" w:color="auto"/>
                      </w:divBdr>
                      <w:divsChild>
                        <w:div w:id="18948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86249">
      <w:bodyDiv w:val="1"/>
      <w:marLeft w:val="0"/>
      <w:marRight w:val="0"/>
      <w:marTop w:val="0"/>
      <w:marBottom w:val="0"/>
      <w:divBdr>
        <w:top w:val="none" w:sz="0" w:space="0" w:color="auto"/>
        <w:left w:val="none" w:sz="0" w:space="0" w:color="auto"/>
        <w:bottom w:val="none" w:sz="0" w:space="0" w:color="auto"/>
        <w:right w:val="none" w:sz="0" w:space="0" w:color="auto"/>
      </w:divBdr>
    </w:div>
    <w:div w:id="783426470">
      <w:bodyDiv w:val="1"/>
      <w:marLeft w:val="0"/>
      <w:marRight w:val="0"/>
      <w:marTop w:val="0"/>
      <w:marBottom w:val="0"/>
      <w:divBdr>
        <w:top w:val="none" w:sz="0" w:space="0" w:color="auto"/>
        <w:left w:val="none" w:sz="0" w:space="0" w:color="auto"/>
        <w:bottom w:val="none" w:sz="0" w:space="0" w:color="auto"/>
        <w:right w:val="none" w:sz="0" w:space="0" w:color="auto"/>
      </w:divBdr>
      <w:divsChild>
        <w:div w:id="1664817428">
          <w:marLeft w:val="0"/>
          <w:marRight w:val="0"/>
          <w:marTop w:val="0"/>
          <w:marBottom w:val="0"/>
          <w:divBdr>
            <w:top w:val="none" w:sz="0" w:space="0" w:color="auto"/>
            <w:left w:val="none" w:sz="0" w:space="0" w:color="auto"/>
            <w:bottom w:val="none" w:sz="0" w:space="0" w:color="auto"/>
            <w:right w:val="none" w:sz="0" w:space="0" w:color="auto"/>
          </w:divBdr>
          <w:divsChild>
            <w:div w:id="108859112">
              <w:marLeft w:val="0"/>
              <w:marRight w:val="0"/>
              <w:marTop w:val="0"/>
              <w:marBottom w:val="0"/>
              <w:divBdr>
                <w:top w:val="none" w:sz="0" w:space="0" w:color="auto"/>
                <w:left w:val="none" w:sz="0" w:space="0" w:color="auto"/>
                <w:bottom w:val="none" w:sz="0" w:space="0" w:color="auto"/>
                <w:right w:val="none" w:sz="0" w:space="0" w:color="auto"/>
              </w:divBdr>
              <w:divsChild>
                <w:div w:id="626546300">
                  <w:marLeft w:val="0"/>
                  <w:marRight w:val="0"/>
                  <w:marTop w:val="0"/>
                  <w:marBottom w:val="0"/>
                  <w:divBdr>
                    <w:top w:val="none" w:sz="0" w:space="0" w:color="auto"/>
                    <w:left w:val="none" w:sz="0" w:space="0" w:color="auto"/>
                    <w:bottom w:val="none" w:sz="0" w:space="0" w:color="auto"/>
                    <w:right w:val="none" w:sz="0" w:space="0" w:color="auto"/>
                  </w:divBdr>
                  <w:divsChild>
                    <w:div w:id="1474978800">
                      <w:marLeft w:val="0"/>
                      <w:marRight w:val="0"/>
                      <w:marTop w:val="0"/>
                      <w:marBottom w:val="0"/>
                      <w:divBdr>
                        <w:top w:val="none" w:sz="0" w:space="0" w:color="auto"/>
                        <w:left w:val="none" w:sz="0" w:space="0" w:color="auto"/>
                        <w:bottom w:val="none" w:sz="0" w:space="0" w:color="auto"/>
                        <w:right w:val="none" w:sz="0" w:space="0" w:color="auto"/>
                      </w:divBdr>
                      <w:divsChild>
                        <w:div w:id="3034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3418">
      <w:bodyDiv w:val="1"/>
      <w:marLeft w:val="0"/>
      <w:marRight w:val="0"/>
      <w:marTop w:val="0"/>
      <w:marBottom w:val="0"/>
      <w:divBdr>
        <w:top w:val="none" w:sz="0" w:space="0" w:color="auto"/>
        <w:left w:val="none" w:sz="0" w:space="0" w:color="auto"/>
        <w:bottom w:val="none" w:sz="0" w:space="0" w:color="auto"/>
        <w:right w:val="none" w:sz="0" w:space="0" w:color="auto"/>
      </w:divBdr>
    </w:div>
    <w:div w:id="1000892467">
      <w:bodyDiv w:val="1"/>
      <w:marLeft w:val="0"/>
      <w:marRight w:val="0"/>
      <w:marTop w:val="0"/>
      <w:marBottom w:val="0"/>
      <w:divBdr>
        <w:top w:val="none" w:sz="0" w:space="0" w:color="auto"/>
        <w:left w:val="none" w:sz="0" w:space="0" w:color="auto"/>
        <w:bottom w:val="none" w:sz="0" w:space="0" w:color="auto"/>
        <w:right w:val="none" w:sz="0" w:space="0" w:color="auto"/>
      </w:divBdr>
    </w:div>
    <w:div w:id="1136603509">
      <w:bodyDiv w:val="1"/>
      <w:marLeft w:val="0"/>
      <w:marRight w:val="0"/>
      <w:marTop w:val="0"/>
      <w:marBottom w:val="0"/>
      <w:divBdr>
        <w:top w:val="none" w:sz="0" w:space="0" w:color="auto"/>
        <w:left w:val="none" w:sz="0" w:space="0" w:color="auto"/>
        <w:bottom w:val="none" w:sz="0" w:space="0" w:color="auto"/>
        <w:right w:val="none" w:sz="0" w:space="0" w:color="auto"/>
      </w:divBdr>
    </w:div>
    <w:div w:id="1269384890">
      <w:bodyDiv w:val="1"/>
      <w:marLeft w:val="0"/>
      <w:marRight w:val="0"/>
      <w:marTop w:val="0"/>
      <w:marBottom w:val="0"/>
      <w:divBdr>
        <w:top w:val="none" w:sz="0" w:space="0" w:color="auto"/>
        <w:left w:val="none" w:sz="0" w:space="0" w:color="auto"/>
        <w:bottom w:val="none" w:sz="0" w:space="0" w:color="auto"/>
        <w:right w:val="none" w:sz="0" w:space="0" w:color="auto"/>
      </w:divBdr>
      <w:divsChild>
        <w:div w:id="215360106">
          <w:marLeft w:val="0"/>
          <w:marRight w:val="0"/>
          <w:marTop w:val="0"/>
          <w:marBottom w:val="0"/>
          <w:divBdr>
            <w:top w:val="none" w:sz="0" w:space="0" w:color="auto"/>
            <w:left w:val="none" w:sz="0" w:space="0" w:color="auto"/>
            <w:bottom w:val="none" w:sz="0" w:space="0" w:color="auto"/>
            <w:right w:val="none" w:sz="0" w:space="0" w:color="auto"/>
          </w:divBdr>
          <w:divsChild>
            <w:div w:id="1349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3434">
      <w:bodyDiv w:val="1"/>
      <w:marLeft w:val="0"/>
      <w:marRight w:val="0"/>
      <w:marTop w:val="0"/>
      <w:marBottom w:val="0"/>
      <w:divBdr>
        <w:top w:val="none" w:sz="0" w:space="0" w:color="auto"/>
        <w:left w:val="none" w:sz="0" w:space="0" w:color="auto"/>
        <w:bottom w:val="none" w:sz="0" w:space="0" w:color="auto"/>
        <w:right w:val="none" w:sz="0" w:space="0" w:color="auto"/>
      </w:divBdr>
    </w:div>
    <w:div w:id="1795175240">
      <w:bodyDiv w:val="1"/>
      <w:marLeft w:val="0"/>
      <w:marRight w:val="0"/>
      <w:marTop w:val="0"/>
      <w:marBottom w:val="0"/>
      <w:divBdr>
        <w:top w:val="none" w:sz="0" w:space="0" w:color="auto"/>
        <w:left w:val="none" w:sz="0" w:space="0" w:color="auto"/>
        <w:bottom w:val="none" w:sz="0" w:space="0" w:color="auto"/>
        <w:right w:val="none" w:sz="0" w:space="0" w:color="auto"/>
      </w:divBdr>
    </w:div>
    <w:div w:id="1980308375">
      <w:bodyDiv w:val="1"/>
      <w:marLeft w:val="0"/>
      <w:marRight w:val="0"/>
      <w:marTop w:val="0"/>
      <w:marBottom w:val="0"/>
      <w:divBdr>
        <w:top w:val="none" w:sz="0" w:space="0" w:color="auto"/>
        <w:left w:val="none" w:sz="0" w:space="0" w:color="auto"/>
        <w:bottom w:val="none" w:sz="0" w:space="0" w:color="auto"/>
        <w:right w:val="none" w:sz="0" w:space="0" w:color="auto"/>
      </w:divBdr>
    </w:div>
    <w:div w:id="19871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ntTable" Target="fontTable.xml"/>
  <Relationship Id="rId12" Type="http://schemas.openxmlformats.org/officeDocument/2006/relationships/glossaryDocument" Target="glossary/document.xml"/>
  <Relationship Id="rId13"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D:/Program%20Files/Microsoft%20Office/Templates/JURID.DOT"/>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34C33CD9224A50817F2FE776638227"/>
        <w:category>
          <w:name w:val="General"/>
          <w:gallery w:val="placeholder"/>
        </w:category>
        <w:types>
          <w:type w:val="bbPlcHdr"/>
        </w:types>
        <w:behaviors>
          <w:behavior w:val="content"/>
        </w:behaviors>
        <w:guid w:val="{2ED7979A-A92D-4B69-A88A-28F4A0D2CE7E}"/>
      </w:docPartPr>
      <w:docPartBody>
        <w:p w:rsidR="007A115D" w:rsidRDefault="00D0112A" w:rsidP="00D0112A">
          <w:pPr>
            <w:pStyle w:val="E334C33CD9224A50817F2FE776638227"/>
          </w:pPr>
          <w:r w:rsidRPr="00744CFA">
            <w:rPr>
              <w:rStyle w:val="PlaceholderText"/>
            </w:rPr>
            <w:t>Click here to enter text.</w:t>
          </w:r>
        </w:p>
      </w:docPartBody>
    </w:docPart>
    <w:docPart>
      <w:docPartPr>
        <w:name w:val="331BF6E6EABC4EAFBDA953648418E9F5"/>
        <w:category>
          <w:name w:val="General"/>
          <w:gallery w:val="placeholder"/>
        </w:category>
        <w:types>
          <w:type w:val="bbPlcHdr"/>
        </w:types>
        <w:behaviors>
          <w:behavior w:val="content"/>
        </w:behaviors>
        <w:guid w:val="{6B17CD2E-0497-4E09-929E-05910C860C6F}"/>
      </w:docPartPr>
      <w:docPartBody>
        <w:p w:rsidR="007A115D" w:rsidRDefault="00D0112A" w:rsidP="00D0112A">
          <w:pPr>
            <w:pStyle w:val="331BF6E6EABC4EAFBDA953648418E9F5"/>
          </w:pPr>
          <w:r>
            <w:rPr>
              <w:rStyle w:val="PlaceholderText"/>
            </w:rPr>
            <w:t>Click here to enter text.</w:t>
          </w:r>
        </w:p>
      </w:docPartBody>
    </w:docPart>
    <w:docPart>
      <w:docPartPr>
        <w:name w:val="4CAFC638EACD4D318FD169DC8F0F4233"/>
        <w:category>
          <w:name w:val="General"/>
          <w:gallery w:val="placeholder"/>
        </w:category>
        <w:types>
          <w:type w:val="bbPlcHdr"/>
        </w:types>
        <w:behaviors>
          <w:behavior w:val="content"/>
        </w:behaviors>
        <w:guid w:val="{7A80839E-879D-44E2-93D2-417259ACE76C}"/>
      </w:docPartPr>
      <w:docPartBody>
        <w:p w:rsidR="007A115D" w:rsidRDefault="00D0112A" w:rsidP="00D0112A">
          <w:pPr>
            <w:pStyle w:val="4CAFC638EACD4D318FD169DC8F0F4233"/>
          </w:pPr>
          <w:r w:rsidRPr="009F7B08">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 w:name="TimesL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6A9"/>
    <w:rsid w:val="00000770"/>
    <w:rsid w:val="00005FC7"/>
    <w:rsid w:val="000472E3"/>
    <w:rsid w:val="000A7BDE"/>
    <w:rsid w:val="000B147E"/>
    <w:rsid w:val="000F138C"/>
    <w:rsid w:val="00110AD4"/>
    <w:rsid w:val="001163A3"/>
    <w:rsid w:val="001242CD"/>
    <w:rsid w:val="00134DE5"/>
    <w:rsid w:val="0015162F"/>
    <w:rsid w:val="00155487"/>
    <w:rsid w:val="0016233E"/>
    <w:rsid w:val="00176BCA"/>
    <w:rsid w:val="00185A21"/>
    <w:rsid w:val="001A45FA"/>
    <w:rsid w:val="001B2937"/>
    <w:rsid w:val="001D7DDB"/>
    <w:rsid w:val="002042AD"/>
    <w:rsid w:val="00214D82"/>
    <w:rsid w:val="00220891"/>
    <w:rsid w:val="00226A41"/>
    <w:rsid w:val="00235ACC"/>
    <w:rsid w:val="002409B0"/>
    <w:rsid w:val="00241567"/>
    <w:rsid w:val="0024407C"/>
    <w:rsid w:val="0024686F"/>
    <w:rsid w:val="0026177C"/>
    <w:rsid w:val="00283506"/>
    <w:rsid w:val="002D557B"/>
    <w:rsid w:val="002E027A"/>
    <w:rsid w:val="0030029C"/>
    <w:rsid w:val="003167F6"/>
    <w:rsid w:val="00395196"/>
    <w:rsid w:val="003A0DF0"/>
    <w:rsid w:val="003D2F24"/>
    <w:rsid w:val="003D313B"/>
    <w:rsid w:val="003F58B2"/>
    <w:rsid w:val="00400BED"/>
    <w:rsid w:val="00404C54"/>
    <w:rsid w:val="00413088"/>
    <w:rsid w:val="004C7381"/>
    <w:rsid w:val="004F5826"/>
    <w:rsid w:val="00514ADE"/>
    <w:rsid w:val="00515B40"/>
    <w:rsid w:val="0051734C"/>
    <w:rsid w:val="005406A9"/>
    <w:rsid w:val="005444E3"/>
    <w:rsid w:val="005460F8"/>
    <w:rsid w:val="00557257"/>
    <w:rsid w:val="00561406"/>
    <w:rsid w:val="0056145C"/>
    <w:rsid w:val="00565C56"/>
    <w:rsid w:val="005A7680"/>
    <w:rsid w:val="005E1912"/>
    <w:rsid w:val="00605771"/>
    <w:rsid w:val="0064108A"/>
    <w:rsid w:val="00682AC4"/>
    <w:rsid w:val="006872B0"/>
    <w:rsid w:val="00690A4F"/>
    <w:rsid w:val="00694D06"/>
    <w:rsid w:val="006965BA"/>
    <w:rsid w:val="006B114A"/>
    <w:rsid w:val="006C1C4F"/>
    <w:rsid w:val="006C3EB0"/>
    <w:rsid w:val="006D1C1B"/>
    <w:rsid w:val="006D263D"/>
    <w:rsid w:val="00755D93"/>
    <w:rsid w:val="007A0155"/>
    <w:rsid w:val="007A115D"/>
    <w:rsid w:val="007D7597"/>
    <w:rsid w:val="007F3AEE"/>
    <w:rsid w:val="00803460"/>
    <w:rsid w:val="00804E0A"/>
    <w:rsid w:val="008264BD"/>
    <w:rsid w:val="00835BCE"/>
    <w:rsid w:val="008366B6"/>
    <w:rsid w:val="00844CA9"/>
    <w:rsid w:val="00846BB6"/>
    <w:rsid w:val="00852579"/>
    <w:rsid w:val="00867E9B"/>
    <w:rsid w:val="00887FBC"/>
    <w:rsid w:val="00892D17"/>
    <w:rsid w:val="008A5D67"/>
    <w:rsid w:val="008B17E1"/>
    <w:rsid w:val="008D2C0A"/>
    <w:rsid w:val="008E7F55"/>
    <w:rsid w:val="009254F3"/>
    <w:rsid w:val="00930D90"/>
    <w:rsid w:val="0093308B"/>
    <w:rsid w:val="009360FF"/>
    <w:rsid w:val="009635C4"/>
    <w:rsid w:val="00965CDC"/>
    <w:rsid w:val="00974A68"/>
    <w:rsid w:val="009851A0"/>
    <w:rsid w:val="009A2737"/>
    <w:rsid w:val="009A4346"/>
    <w:rsid w:val="009A703A"/>
    <w:rsid w:val="009B070C"/>
    <w:rsid w:val="009C3BE3"/>
    <w:rsid w:val="009D0F04"/>
    <w:rsid w:val="009D1AD7"/>
    <w:rsid w:val="00A31CA6"/>
    <w:rsid w:val="00A41504"/>
    <w:rsid w:val="00A51A6D"/>
    <w:rsid w:val="00A748A3"/>
    <w:rsid w:val="00A7656D"/>
    <w:rsid w:val="00AA7008"/>
    <w:rsid w:val="00AC5FFB"/>
    <w:rsid w:val="00AD6A23"/>
    <w:rsid w:val="00AE0BE0"/>
    <w:rsid w:val="00B03D1A"/>
    <w:rsid w:val="00B606BC"/>
    <w:rsid w:val="00B81A9D"/>
    <w:rsid w:val="00BA5DF8"/>
    <w:rsid w:val="00BB4E85"/>
    <w:rsid w:val="00BB6BDA"/>
    <w:rsid w:val="00C16DF2"/>
    <w:rsid w:val="00C31DE9"/>
    <w:rsid w:val="00C33DF1"/>
    <w:rsid w:val="00C4148B"/>
    <w:rsid w:val="00C46859"/>
    <w:rsid w:val="00C474AC"/>
    <w:rsid w:val="00CB532C"/>
    <w:rsid w:val="00CD1FA3"/>
    <w:rsid w:val="00CE0718"/>
    <w:rsid w:val="00D0064D"/>
    <w:rsid w:val="00D0112A"/>
    <w:rsid w:val="00D03244"/>
    <w:rsid w:val="00D1638E"/>
    <w:rsid w:val="00D42784"/>
    <w:rsid w:val="00D45A77"/>
    <w:rsid w:val="00D56E5C"/>
    <w:rsid w:val="00D61C31"/>
    <w:rsid w:val="00D71BAA"/>
    <w:rsid w:val="00D802F3"/>
    <w:rsid w:val="00D92743"/>
    <w:rsid w:val="00DA062E"/>
    <w:rsid w:val="00DA0DBD"/>
    <w:rsid w:val="00DA7F18"/>
    <w:rsid w:val="00DB505C"/>
    <w:rsid w:val="00E27EEF"/>
    <w:rsid w:val="00E335FB"/>
    <w:rsid w:val="00E33D9D"/>
    <w:rsid w:val="00E3676C"/>
    <w:rsid w:val="00E37548"/>
    <w:rsid w:val="00E4008B"/>
    <w:rsid w:val="00E4310A"/>
    <w:rsid w:val="00E43E40"/>
    <w:rsid w:val="00E55316"/>
    <w:rsid w:val="00E65851"/>
    <w:rsid w:val="00E73C31"/>
    <w:rsid w:val="00E77EA2"/>
    <w:rsid w:val="00EB03AC"/>
    <w:rsid w:val="00EC36F8"/>
    <w:rsid w:val="00EC501C"/>
    <w:rsid w:val="00EC5132"/>
    <w:rsid w:val="00F020EC"/>
    <w:rsid w:val="00F034E8"/>
    <w:rsid w:val="00F11FF2"/>
    <w:rsid w:val="00F138CF"/>
    <w:rsid w:val="00F2589E"/>
    <w:rsid w:val="00F3048D"/>
    <w:rsid w:val="00F326E5"/>
    <w:rsid w:val="00F72265"/>
    <w:rsid w:val="00FA08D1"/>
    <w:rsid w:val="00FA5E1D"/>
    <w:rsid w:val="00FB45D4"/>
    <w:rsid w:val="00FB59C3"/>
    <w:rsid w:val="00FC7C5A"/>
    <w:rsid w:val="00FD7A1A"/>
    <w:rsid w:val="00FF319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5FA"/>
  </w:style>
  <w:style w:type="paragraph" w:customStyle="1" w:styleId="E334C33CD9224A50817F2FE776638227">
    <w:name w:val="E334C33CD9224A50817F2FE776638227"/>
    <w:rsid w:val="00D0112A"/>
    <w:pPr>
      <w:spacing w:after="200" w:line="276" w:lineRule="auto"/>
    </w:pPr>
  </w:style>
  <w:style w:type="paragraph" w:customStyle="1" w:styleId="331BF6E6EABC4EAFBDA953648418E9F5">
    <w:name w:val="331BF6E6EABC4EAFBDA953648418E9F5"/>
    <w:rsid w:val="00D0112A"/>
    <w:pPr>
      <w:spacing w:after="200" w:line="276" w:lineRule="auto"/>
    </w:pPr>
  </w:style>
  <w:style w:type="paragraph" w:customStyle="1" w:styleId="4CAFC638EACD4D318FD169DC8F0F4233">
    <w:name w:val="4CAFC638EACD4D318FD169DC8F0F4233"/>
    <w:rsid w:val="00D0112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20685-C91B-4C4F-A32B-52D36C81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JURID.DOT</Template>
  <TotalTime>2</TotalTime>
  <Pages>1</Pages>
  <Words>499</Words>
  <Characters>285</Characters>
  <Application>Microsoft Office Word</Application>
  <DocSecurity>0</DocSecurity>
  <Lines>2</Lines>
  <Paragraphs>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lpstr>
    </vt:vector>
  </TitlesOfParts>
  <Company>LR Seimas</Company>
  <LinksUpToDate>false</LinksUpToDate>
  <CharactersWithSpaces>783</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2024-11-27T09:43:00Z</dcterms:created>
  <dc:creator>DULEVIČIŪTĖ-AKIMOVIENĖ, Akvilė</dc:creator>
  <lastModifiedBy>Eglė Izokaitytė</lastModifiedBy>
  <lastPrinted>2020-03-30T14:59:00Z</lastPrinted>
  <dcterms:modified xsi:type="dcterms:W3CDTF">2024-11-27T09:45:00Z</dcterms:modified>
  <revision>4</revision>
</coreProperties>
</file>