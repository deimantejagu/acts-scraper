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D39C5F" w14:textId="77777777" w:rsidR="00A07C4C" w:rsidRPr="00897CCC" w:rsidRDefault="00A07C4C" w:rsidP="008A4410">
      <w:pPr>
        <w:pStyle w:val="Preformatted"/>
        <w:jc w:val="center"/>
        <w:rPr>
          <w:rFonts w:ascii="Times New Roman" w:hAnsi="Times New Roman"/>
          <w:b/>
          <w:caps/>
          <w:sz w:val="24"/>
          <w:szCs w:val="24"/>
        </w:rPr>
      </w:pPr>
      <w:r w:rsidRPr="00897CCC">
        <w:rPr>
          <w:rFonts w:ascii="Times New Roman" w:hAnsi="Times New Roman"/>
          <w:b/>
          <w:caps/>
          <w:sz w:val="24"/>
          <w:szCs w:val="24"/>
        </w:rPr>
        <w:t xml:space="preserve">LIETUVOS RESPUBLIKOS </w:t>
      </w:r>
      <w:r w:rsidR="00F03F29" w:rsidRPr="00897CCC">
        <w:rPr>
          <w:rFonts w:ascii="Times New Roman" w:hAnsi="Times New Roman"/>
          <w:b/>
          <w:caps/>
          <w:sz w:val="24"/>
          <w:szCs w:val="24"/>
        </w:rPr>
        <w:t>VYRIAUSYBĖS</w:t>
      </w:r>
      <w:r w:rsidRPr="00897CCC">
        <w:rPr>
          <w:rFonts w:ascii="Times New Roman" w:hAnsi="Times New Roman"/>
          <w:b/>
          <w:caps/>
          <w:sz w:val="24"/>
          <w:szCs w:val="24"/>
        </w:rPr>
        <w:t xml:space="preserve"> KANCELIARIJ</w:t>
      </w:r>
      <w:r w:rsidR="00114CF3" w:rsidRPr="00897CCC">
        <w:rPr>
          <w:rFonts w:ascii="Times New Roman" w:hAnsi="Times New Roman"/>
          <w:b/>
          <w:caps/>
          <w:sz w:val="24"/>
          <w:szCs w:val="24"/>
        </w:rPr>
        <w:t>A</w:t>
      </w:r>
    </w:p>
    <w:p w14:paraId="4122AB93" w14:textId="775CFE38" w:rsidR="00AA114E" w:rsidRPr="00897CCC" w:rsidRDefault="00BD4DD4" w:rsidP="008A4410">
      <w:pPr>
        <w:pStyle w:val="Preformatted"/>
        <w:jc w:val="center"/>
        <w:rPr>
          <w:rFonts w:ascii="Times New Roman" w:hAnsi="Times New Roman"/>
          <w:b/>
          <w:caps/>
          <w:sz w:val="24"/>
          <w:szCs w:val="24"/>
        </w:rPr>
      </w:pPr>
      <w:r w:rsidRPr="00897CCC">
        <w:rPr>
          <w:rFonts w:ascii="Times New Roman" w:hAnsi="Times New Roman"/>
          <w:b/>
          <w:caps/>
          <w:sz w:val="24"/>
          <w:szCs w:val="24"/>
        </w:rPr>
        <w:t xml:space="preserve">TEISĖS </w:t>
      </w:r>
      <w:r w:rsidR="00CD14C9" w:rsidRPr="00897CCC">
        <w:rPr>
          <w:rFonts w:ascii="Times New Roman" w:hAnsi="Times New Roman"/>
          <w:b/>
          <w:caps/>
          <w:sz w:val="24"/>
          <w:szCs w:val="24"/>
        </w:rPr>
        <w:t>GRUPĖ</w:t>
      </w:r>
    </w:p>
    <w:p w14:paraId="6A1CEFAE" w14:textId="77777777" w:rsidR="003A33DF" w:rsidRPr="00897CCC" w:rsidRDefault="003A33DF" w:rsidP="00612D48">
      <w:pPr>
        <w:pStyle w:val="Preformatted"/>
        <w:spacing w:line="360" w:lineRule="auto"/>
        <w:jc w:val="center"/>
        <w:rPr>
          <w:rFonts w:ascii="Times New Roman" w:hAnsi="Times New Roman"/>
          <w:b/>
          <w:caps/>
        </w:rPr>
      </w:pPr>
    </w:p>
    <w:p w14:paraId="7323D8C6" w14:textId="77777777" w:rsidR="00A07C4C" w:rsidRPr="00897CCC" w:rsidRDefault="00A07C4C" w:rsidP="00612D48">
      <w:pPr>
        <w:pStyle w:val="Preformatted"/>
        <w:spacing w:line="360" w:lineRule="auto"/>
        <w:jc w:val="center"/>
        <w:rPr>
          <w:rFonts w:ascii="Times New Roman" w:hAnsi="Times New Roman"/>
          <w:b/>
          <w:sz w:val="24"/>
        </w:rPr>
      </w:pPr>
      <w:r w:rsidRPr="00897CCC">
        <w:rPr>
          <w:rFonts w:ascii="Times New Roman" w:hAnsi="Times New Roman"/>
          <w:b/>
          <w:sz w:val="24"/>
        </w:rPr>
        <w:t>IŠVADA</w:t>
      </w:r>
    </w:p>
    <w:p w14:paraId="62F251E2" w14:textId="712FA16E" w:rsidR="0035093C" w:rsidRDefault="001D1FFB" w:rsidP="001A5B1C">
      <w:pPr>
        <w:pStyle w:val="Antraste"/>
        <w:rPr>
          <w:bCs/>
        </w:rPr>
      </w:pPr>
      <w:r>
        <w:rPr>
          <w:bCs/>
        </w:rPr>
        <w:t xml:space="preserve">dėl </w:t>
      </w:r>
      <w:r w:rsidR="0035093C" w:rsidRPr="0035093C">
        <w:rPr>
          <w:bCs/>
        </w:rPr>
        <w:t xml:space="preserve">LIETUVOS RESPUBLIKOS </w:t>
      </w:r>
      <w:r w:rsidR="00F61BF2" w:rsidRPr="00C51EB3">
        <w:rPr>
          <w:bCs/>
        </w:rPr>
        <w:t>vyriausybės nutarimo „</w:t>
      </w:r>
      <w:r w:rsidR="000A1DED" w:rsidRPr="000A1DED">
        <w:rPr>
          <w:bCs/>
        </w:rPr>
        <w:t>DĖL LIETUVOS RESPUBLIKOS STATYBOS ĮSTATYMO NR. I-1240 1, 2, 3, 4, 5, 6, 11-1, 12, 14, 15, 17, 18, 22, 24, 26, 27, 27-1, 28, 34, 37, 39, 47, 49, 51, 52-1, 53, 55, 56, 57, 59 STRAIPSNIŲ, ŠEŠTOJO SKIRSNIO PAVADINIMO, 1 PRIEDO PAKEITIMO IR ĮSTATYMO PAPILDYMO 11-2, 27-2, 68 STRAIPSNIAIS ĮSTATYMO NR. XIV-2413 18 STRAIPSNIO PAKEITIMO ĮSTATYMO PROJEKTO NR. XIVP-3923(2)</w:t>
      </w:r>
      <w:r w:rsidR="00F61BF2">
        <w:rPr>
          <w:bCs/>
        </w:rPr>
        <w:t xml:space="preserve">“ </w:t>
      </w:r>
      <w:r w:rsidR="002F5014">
        <w:rPr>
          <w:bCs/>
        </w:rPr>
        <w:t>projekto</w:t>
      </w:r>
    </w:p>
    <w:p w14:paraId="6B78BE93" w14:textId="166AF8A7" w:rsidR="00087AC1" w:rsidRPr="00E92682" w:rsidRDefault="00087AC1" w:rsidP="0035093C">
      <w:pPr>
        <w:pStyle w:val="Antraste"/>
      </w:pPr>
      <w:r w:rsidRPr="00E92682">
        <w:t>(toliau</w:t>
      </w:r>
      <w:r w:rsidR="009A12EA">
        <w:t xml:space="preserve">  </w:t>
      </w:r>
      <w:r w:rsidRPr="00E92682">
        <w:t>– projekta</w:t>
      </w:r>
      <w:r w:rsidR="0035093C">
        <w:t>s</w:t>
      </w:r>
      <w:r w:rsidRPr="00E92682">
        <w:t>)</w:t>
      </w:r>
    </w:p>
    <w:p w14:paraId="375E3449" w14:textId="3BC424FB" w:rsidR="00CD1E52" w:rsidRPr="00CD1E52" w:rsidRDefault="00CD1E52" w:rsidP="00CD1E52">
      <w:pPr>
        <w:pStyle w:val="Antraste"/>
        <w:rPr>
          <w:lang w:val="en-GB"/>
        </w:rPr>
      </w:pPr>
      <w:r w:rsidRPr="00545F87">
        <w:t xml:space="preserve">(TAP Nr. </w:t>
      </w:r>
      <w:r w:rsidR="00AC0FF7" w:rsidRPr="00545F87">
        <w:t>TAP-</w:t>
      </w:r>
      <w:r w:rsidR="00EB4036" w:rsidRPr="00545F87">
        <w:t>2</w:t>
      </w:r>
      <w:r w:rsidR="007316F8">
        <w:t>4-</w:t>
      </w:r>
      <w:r w:rsidR="00D74B58">
        <w:t>1539</w:t>
      </w:r>
      <w:r w:rsidR="00434B23">
        <w:t>(2)</w:t>
      </w:r>
      <w:r w:rsidRPr="00545F87">
        <w:t xml:space="preserve">) (TAIS NR. </w:t>
      </w:r>
      <w:r w:rsidR="00AC0FF7" w:rsidRPr="00545F87">
        <w:t>2</w:t>
      </w:r>
      <w:r w:rsidR="007316F8">
        <w:t>4-</w:t>
      </w:r>
      <w:r w:rsidR="00365DA3">
        <w:t>1</w:t>
      </w:r>
      <w:r w:rsidR="00D74B58">
        <w:t>7328</w:t>
      </w:r>
      <w:r w:rsidR="00EB4036" w:rsidRPr="00545F87">
        <w:t>(</w:t>
      </w:r>
      <w:r w:rsidR="00434B23">
        <w:t>3</w:t>
      </w:r>
      <w:r w:rsidR="00EB4036" w:rsidRPr="00545F87">
        <w:t>)</w:t>
      </w:r>
      <w:r w:rsidR="00163178" w:rsidRPr="00545F87">
        <w:t>)</w:t>
      </w:r>
    </w:p>
    <w:p w14:paraId="1E8B6278" w14:textId="77777777" w:rsidR="004C68BB" w:rsidRPr="00897CCC" w:rsidRDefault="004C68BB" w:rsidP="00C43305">
      <w:pPr>
        <w:pStyle w:val="Antraste"/>
        <w:rPr>
          <w:sz w:val="16"/>
          <w:szCs w:val="16"/>
        </w:rPr>
      </w:pPr>
    </w:p>
    <w:tbl>
      <w:tblPr>
        <w:tblStyle w:val="TableGrid"/>
        <w:tblW w:w="0" w:type="auto"/>
        <w:tblInd w:w="2518" w:type="dxa"/>
        <w:tblLook w:val="04A0" w:firstRow="1" w:lastRow="0" w:firstColumn="1" w:lastColumn="0" w:noHBand="0" w:noVBand="1"/>
      </w:tblPr>
      <w:tblGrid>
        <w:gridCol w:w="4820"/>
      </w:tblGrid>
      <w:tr w:rsidR="00A15F3A" w:rsidRPr="00897CCC" w14:paraId="41DC0C7C" w14:textId="77777777" w:rsidTr="00A15F3A"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60268C2A" w14:textId="77777777" w:rsidR="00A15F3A" w:rsidRPr="00897CCC" w:rsidRDefault="00000000" w:rsidP="002643F4">
            <w:pPr>
              <w:pStyle w:val="Preformatted"/>
              <w:spacing w:before="60" w:after="60"/>
              <w:jc w:val="center"/>
              <w:rPr>
                <w:rFonts w:ascii="Times New Roman" w:hAnsi="Times New Roman"/>
                <w:sz w:val="24"/>
              </w:rPr>
            </w:pPr>
            <w:r>
              <w:t/>
            </w:r>
            <w:r w:rsidR="00A15F3A" w:rsidRPr="00897CCC">
              <w:rPr>
                <w:rFonts w:ascii="Times New Roman" w:hAnsi="Times New Roman"/>
                <w:sz w:val="24"/>
              </w:rPr>
              <w:t xml:space="preserve"> Nr.</w:t>
            </w:r>
            <w:r>
              <w:t/>
            </w:r>
            <w:r w:rsidR="00A15F3A" w:rsidRPr="00897CCC">
              <w:rPr>
                <w:rFonts w:ascii="Times New Roman" w:hAnsi="Times New Roman"/>
                <w:sz w:val="24"/>
              </w:rPr>
              <w:t xml:space="preserve">  </w:t>
            </w:r>
          </w:p>
        </w:tc>
      </w:tr>
    </w:tbl>
    <w:p w14:paraId="31D7DA19" w14:textId="77777777" w:rsidR="00016F71" w:rsidRPr="00897CCC" w:rsidRDefault="00016F71" w:rsidP="00A70910">
      <w:pPr>
        <w:pStyle w:val="Preformatted"/>
        <w:spacing w:before="120" w:line="360" w:lineRule="auto"/>
        <w:jc w:val="center"/>
        <w:rPr>
          <w:rFonts w:ascii="Times New Roman" w:hAnsi="Times New Roman"/>
          <w:sz w:val="24"/>
        </w:rPr>
      </w:pPr>
      <w:r w:rsidRPr="00897CCC">
        <w:rPr>
          <w:rFonts w:ascii="Times New Roman" w:hAnsi="Times New Roman"/>
          <w:sz w:val="24"/>
        </w:rPr>
        <w:t>Vilnius</w:t>
      </w:r>
    </w:p>
    <w:p w14:paraId="40D6BDE2" w14:textId="77777777" w:rsidR="008D61D3" w:rsidRPr="00897CCC" w:rsidRDefault="008D61D3" w:rsidP="001248A5">
      <w:pPr>
        <w:pStyle w:val="Preformatted"/>
        <w:spacing w:line="360" w:lineRule="auto"/>
        <w:jc w:val="both"/>
        <w:rPr>
          <w:rFonts w:ascii="Times New Roman" w:hAnsi="Times New Roman"/>
          <w:sz w:val="16"/>
          <w:szCs w:val="16"/>
        </w:rPr>
      </w:pPr>
    </w:p>
    <w:p w14:paraId="71EC5F2F" w14:textId="41F56B61" w:rsidR="00856561" w:rsidRDefault="00D87309" w:rsidP="00AC6D94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  <w:snapToGrid w:val="0"/>
        <w:spacing w:line="360" w:lineRule="auto"/>
        <w:jc w:val="both"/>
        <w:rPr>
          <w:sz w:val="24"/>
        </w:rPr>
      </w:pPr>
      <w:r w:rsidRPr="00897CCC">
        <w:rPr>
          <w:sz w:val="24"/>
        </w:rPr>
        <w:tab/>
      </w:r>
      <w:r w:rsidR="004F17C7" w:rsidRPr="004F17C7">
        <w:rPr>
          <w:sz w:val="24"/>
        </w:rPr>
        <w:t xml:space="preserve">Įvertinę </w:t>
      </w:r>
      <w:r w:rsidR="00856561">
        <w:rPr>
          <w:sz w:val="24"/>
        </w:rPr>
        <w:t xml:space="preserve">patikslinto </w:t>
      </w:r>
      <w:r w:rsidR="004F17C7" w:rsidRPr="004F17C7">
        <w:rPr>
          <w:sz w:val="24"/>
        </w:rPr>
        <w:t xml:space="preserve">Projekto atitiktį įstatymams, Vyriausybės nutarimams bei teisės technikos reikalavimams, </w:t>
      </w:r>
      <w:r w:rsidR="00856561">
        <w:rPr>
          <w:sz w:val="24"/>
        </w:rPr>
        <w:t xml:space="preserve">pažymime, kad pastabų ir pasiūlymų neturime. </w:t>
      </w:r>
    </w:p>
    <w:p w14:paraId="65515D8C" w14:textId="0DC8CB62" w:rsidR="00D369CC" w:rsidRDefault="00D369CC" w:rsidP="00D369CC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  <w:snapToGrid w:val="0"/>
        <w:spacing w:line="360" w:lineRule="auto"/>
        <w:jc w:val="both"/>
        <w:rPr>
          <w:bCs/>
          <w:sz w:val="24"/>
        </w:rPr>
      </w:pPr>
      <w:r>
        <w:rPr>
          <w:bCs/>
          <w:sz w:val="24"/>
        </w:rPr>
        <w:tab/>
      </w:r>
      <w:r w:rsidR="00372932">
        <w:rPr>
          <w:bCs/>
          <w:sz w:val="24"/>
        </w:rPr>
        <w:t xml:space="preserve"> </w:t>
      </w:r>
    </w:p>
    <w:p w14:paraId="7D6D3E23" w14:textId="77777777" w:rsidR="00856561" w:rsidRDefault="00856561" w:rsidP="00D369CC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  <w:snapToGrid w:val="0"/>
        <w:spacing w:line="360" w:lineRule="auto"/>
        <w:jc w:val="both"/>
        <w:rPr>
          <w:bCs/>
          <w:sz w:val="24"/>
        </w:rPr>
      </w:pPr>
    </w:p>
    <w:p w14:paraId="0981DDD8" w14:textId="77777777" w:rsidR="00856561" w:rsidRDefault="00856561" w:rsidP="00D369CC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  <w:snapToGrid w:val="0"/>
        <w:spacing w:line="360" w:lineRule="auto"/>
        <w:jc w:val="both"/>
        <w:rPr>
          <w:bCs/>
          <w:sz w:val="24"/>
        </w:rPr>
      </w:pPr>
    </w:p>
    <w:p w14:paraId="6491EEF5" w14:textId="77777777" w:rsidR="00856561" w:rsidRPr="004A7122" w:rsidRDefault="00856561" w:rsidP="00D369CC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  <w:snapToGrid w:val="0"/>
        <w:spacing w:line="360" w:lineRule="auto"/>
        <w:jc w:val="both"/>
        <w:rPr>
          <w:bCs/>
          <w:sz w:val="16"/>
          <w:szCs w:val="16"/>
        </w:rPr>
      </w:pPr>
    </w:p>
    <w:p w14:paraId="7D7EB872" w14:textId="36DA7F0B" w:rsidR="00D369CC" w:rsidRDefault="00D369CC" w:rsidP="00D369CC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  <w:snapToGrid w:val="0"/>
        <w:spacing w:line="360" w:lineRule="auto"/>
        <w:jc w:val="both"/>
        <w:rPr>
          <w:bCs/>
          <w:sz w:val="24"/>
        </w:rPr>
      </w:pPr>
      <w:r w:rsidRPr="0040279D">
        <w:rPr>
          <w:bCs/>
          <w:sz w:val="24"/>
        </w:rPr>
        <w:t>Teisės grupės vyr</w:t>
      </w:r>
      <w:r w:rsidR="003F4764">
        <w:rPr>
          <w:bCs/>
          <w:sz w:val="24"/>
        </w:rPr>
        <w:t>iausioji</w:t>
      </w:r>
      <w:r w:rsidRPr="0040279D">
        <w:rPr>
          <w:bCs/>
          <w:sz w:val="24"/>
        </w:rPr>
        <w:t xml:space="preserve"> patarėja                                                 </w:t>
      </w:r>
      <w:r w:rsidRPr="0040279D">
        <w:rPr>
          <w:bCs/>
          <w:sz w:val="24"/>
        </w:rPr>
        <w:tab/>
      </w:r>
      <w:r w:rsidRPr="0040279D">
        <w:rPr>
          <w:bCs/>
          <w:sz w:val="24"/>
        </w:rPr>
        <w:tab/>
        <w:t xml:space="preserve">     Eglė Izokaitytė</w:t>
      </w:r>
    </w:p>
    <w:p w14:paraId="513CE3C4" w14:textId="77777777" w:rsidR="00856561" w:rsidRDefault="00856561" w:rsidP="00D369CC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  <w:snapToGrid w:val="0"/>
        <w:spacing w:line="360" w:lineRule="auto"/>
        <w:jc w:val="both"/>
        <w:rPr>
          <w:bCs/>
          <w:sz w:val="24"/>
        </w:rPr>
      </w:pPr>
    </w:p>
    <w:p w14:paraId="5ACCBECD" w14:textId="77777777" w:rsidR="00856561" w:rsidRDefault="00856561" w:rsidP="00D369CC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  <w:snapToGrid w:val="0"/>
        <w:spacing w:line="360" w:lineRule="auto"/>
        <w:jc w:val="both"/>
        <w:rPr>
          <w:bCs/>
          <w:sz w:val="24"/>
        </w:rPr>
      </w:pPr>
    </w:p>
    <w:p w14:paraId="26DF43E4" w14:textId="77777777" w:rsidR="00856561" w:rsidRDefault="00856561" w:rsidP="00D369CC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  <w:snapToGrid w:val="0"/>
        <w:spacing w:line="360" w:lineRule="auto"/>
        <w:jc w:val="both"/>
        <w:rPr>
          <w:bCs/>
          <w:sz w:val="24"/>
        </w:rPr>
      </w:pPr>
    </w:p>
    <w:p w14:paraId="4A6D99A0" w14:textId="77777777" w:rsidR="00856561" w:rsidRDefault="00856561" w:rsidP="00D369CC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  <w:snapToGrid w:val="0"/>
        <w:spacing w:line="360" w:lineRule="auto"/>
        <w:jc w:val="both"/>
        <w:rPr>
          <w:bCs/>
          <w:sz w:val="24"/>
        </w:rPr>
      </w:pPr>
    </w:p>
    <w:p w14:paraId="6DAD7702" w14:textId="77777777" w:rsidR="00856561" w:rsidRDefault="00856561" w:rsidP="00D369CC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  <w:snapToGrid w:val="0"/>
        <w:spacing w:line="360" w:lineRule="auto"/>
        <w:jc w:val="both"/>
        <w:rPr>
          <w:bCs/>
          <w:sz w:val="24"/>
        </w:rPr>
      </w:pPr>
    </w:p>
    <w:p w14:paraId="5B16385A" w14:textId="77777777" w:rsidR="00856561" w:rsidRDefault="00856561" w:rsidP="00D369CC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  <w:snapToGrid w:val="0"/>
        <w:spacing w:line="360" w:lineRule="auto"/>
        <w:jc w:val="both"/>
        <w:rPr>
          <w:bCs/>
          <w:sz w:val="24"/>
        </w:rPr>
      </w:pPr>
    </w:p>
    <w:p w14:paraId="10323017" w14:textId="77777777" w:rsidR="00856561" w:rsidRDefault="00856561" w:rsidP="00D369CC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  <w:snapToGrid w:val="0"/>
        <w:spacing w:line="360" w:lineRule="auto"/>
        <w:jc w:val="both"/>
        <w:rPr>
          <w:bCs/>
          <w:sz w:val="24"/>
        </w:rPr>
      </w:pPr>
    </w:p>
    <w:p w14:paraId="6D67FB21" w14:textId="77777777" w:rsidR="00856561" w:rsidRDefault="00856561" w:rsidP="00D369CC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  <w:snapToGrid w:val="0"/>
        <w:spacing w:line="360" w:lineRule="auto"/>
        <w:jc w:val="both"/>
        <w:rPr>
          <w:bCs/>
          <w:sz w:val="24"/>
        </w:rPr>
      </w:pPr>
    </w:p>
    <w:p w14:paraId="0A612796" w14:textId="77777777" w:rsidR="00856561" w:rsidRDefault="00856561" w:rsidP="00D369CC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  <w:snapToGrid w:val="0"/>
        <w:spacing w:line="360" w:lineRule="auto"/>
        <w:jc w:val="both"/>
        <w:rPr>
          <w:bCs/>
          <w:sz w:val="24"/>
        </w:rPr>
      </w:pPr>
    </w:p>
    <w:p w14:paraId="28E511D4" w14:textId="77777777" w:rsidR="00856561" w:rsidRDefault="00856561" w:rsidP="00D369CC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  <w:snapToGrid w:val="0"/>
        <w:spacing w:line="360" w:lineRule="auto"/>
        <w:jc w:val="both"/>
        <w:rPr>
          <w:bCs/>
          <w:sz w:val="24"/>
        </w:rPr>
      </w:pPr>
    </w:p>
    <w:p w14:paraId="7EA96B7B" w14:textId="77777777" w:rsidR="00856561" w:rsidRDefault="00856561" w:rsidP="00D369CC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  <w:snapToGrid w:val="0"/>
        <w:spacing w:line="360" w:lineRule="auto"/>
        <w:jc w:val="both"/>
        <w:rPr>
          <w:bCs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0"/>
      </w:tblGrid>
      <w:tr w:rsidR="00A15F3A" w:rsidRPr="00897CCC" w14:paraId="70352653" w14:textId="77777777" w:rsidTr="00C964BA">
        <w:tc>
          <w:tcPr>
            <w:tcW w:w="9780" w:type="dxa"/>
          </w:tcPr>
          <w:p w14:paraId="38ECD1B0" w14:textId="77777777" w:rsidR="00A15F3A" w:rsidRPr="00897CCC" w:rsidRDefault="00000000" w:rsidP="004823B1">
            <w:pPr>
              <w:spacing w:before="60" w:after="60"/>
              <w:rPr>
                <w:rFonts w:ascii="Times New Roman" w:hAnsi="Times New Roman"/>
                <w:sz w:val="22"/>
                <w:szCs w:val="22"/>
              </w:rPr>
            </w:pPr>
            <w:r>
              <w:t>Eglė Izokaitytė</w:t>
            </w:r>
            <w:r w:rsidR="00A15F3A" w:rsidRPr="00897CCC">
              <w:rPr>
                <w:rFonts w:ascii="Times New Roman" w:hAnsi="Times New Roman"/>
                <w:sz w:val="22"/>
                <w:szCs w:val="22"/>
              </w:rPr>
              <w:t xml:space="preserve">, tel. </w:t>
            </w:r>
            <w:r>
              <w:t>+37052098832; +37066842741</w:t>
            </w:r>
            <w:r w:rsidR="00A15F3A" w:rsidRPr="00897CCC">
              <w:rPr>
                <w:rFonts w:ascii="Times New Roman" w:hAnsi="Times New Roman"/>
                <w:sz w:val="22"/>
                <w:szCs w:val="22"/>
              </w:rPr>
              <w:t xml:space="preserve">, el. p. </w:t>
            </w:r>
            <w:r>
              <w:t>egle.izokaityte@lrv.lt</w:t>
            </w:r>
          </w:p>
        </w:tc>
      </w:tr>
    </w:tbl>
    <w:p w14:paraId="420C32BE" w14:textId="77777777" w:rsidR="000A629A" w:rsidRPr="00897CCC" w:rsidRDefault="000A629A" w:rsidP="00A15F3A">
      <w:pPr>
        <w:pStyle w:val="Preformatted"/>
        <w:spacing w:line="360" w:lineRule="auto"/>
        <w:rPr>
          <w:rFonts w:ascii="Times New Roman" w:hAnsi="Times New Roman"/>
          <w:sz w:val="24"/>
        </w:rPr>
      </w:pPr>
    </w:p>
    <w:sectPr w:rsidR="000A629A" w:rsidRPr="00897CCC" w:rsidSect="00DA30F2">
      <w:headerReference w:type="even" r:id="rId8"/>
      <w:headerReference w:type="default" r:id="rId9"/>
      <w:footerReference w:type="even" r:id="rId10"/>
      <w:type w:val="continuous"/>
      <w:pgSz w:w="11907" w:h="16840" w:code="9"/>
      <w:pgMar w:top="1276" w:right="851" w:bottom="1701" w:left="1276" w:header="567" w:footer="567" w:gutter="0"/>
      <w:cols w:space="1296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3679A1" w14:textId="77777777" w:rsidR="00E77DD9" w:rsidRDefault="00E77DD9">
      <w:r>
        <w:separator/>
      </w:r>
    </w:p>
  </w:endnote>
  <w:endnote w:type="continuationSeparator" w:id="0">
    <w:p w14:paraId="275F8AF8" w14:textId="77777777" w:rsidR="00E77DD9" w:rsidRDefault="00E77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TimesLT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2A0F55" w14:textId="77777777" w:rsidR="00630A78" w:rsidRDefault="00630A7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99B0274" w14:textId="77777777" w:rsidR="00630A78" w:rsidRDefault="00630A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496E0B" w14:textId="77777777" w:rsidR="00E77DD9" w:rsidRDefault="00E77DD9">
      <w:r>
        <w:separator/>
      </w:r>
    </w:p>
  </w:footnote>
  <w:footnote w:type="continuationSeparator" w:id="0">
    <w:p w14:paraId="20FA0F77" w14:textId="77777777" w:rsidR="00E77DD9" w:rsidRDefault="00E77D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BC2D89" w14:textId="42A3FA40" w:rsidR="00630A78" w:rsidRDefault="00630A78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72AD8">
      <w:rPr>
        <w:rStyle w:val="PageNumber"/>
        <w:noProof/>
      </w:rPr>
      <w:t>2</w:t>
    </w:r>
    <w:r>
      <w:rPr>
        <w:rStyle w:val="PageNumber"/>
      </w:rPr>
      <w:fldChar w:fldCharType="end"/>
    </w:r>
  </w:p>
  <w:p w14:paraId="0A2BD74F" w14:textId="77777777" w:rsidR="00630A78" w:rsidRDefault="00630A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B16939" w14:textId="77777777" w:rsidR="00630A78" w:rsidRDefault="00630A78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1D1E9217" w14:textId="77777777" w:rsidR="00630A78" w:rsidRDefault="00630A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F4957"/>
    <w:multiLevelType w:val="hybridMultilevel"/>
    <w:tmpl w:val="91CEEF8C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4567B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4A680A"/>
    <w:multiLevelType w:val="hybridMultilevel"/>
    <w:tmpl w:val="446A14A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F32A0"/>
    <w:multiLevelType w:val="hybridMultilevel"/>
    <w:tmpl w:val="5E0EB390"/>
    <w:lvl w:ilvl="0" w:tplc="0256FCA2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935" w:hanging="360"/>
      </w:pPr>
    </w:lvl>
    <w:lvl w:ilvl="2" w:tplc="0427001B" w:tentative="1">
      <w:start w:val="1"/>
      <w:numFmt w:val="lowerRoman"/>
      <w:lvlText w:val="%3."/>
      <w:lvlJc w:val="right"/>
      <w:pPr>
        <w:ind w:left="2655" w:hanging="180"/>
      </w:pPr>
    </w:lvl>
    <w:lvl w:ilvl="3" w:tplc="0427000F" w:tentative="1">
      <w:start w:val="1"/>
      <w:numFmt w:val="decimal"/>
      <w:lvlText w:val="%4."/>
      <w:lvlJc w:val="left"/>
      <w:pPr>
        <w:ind w:left="3375" w:hanging="360"/>
      </w:pPr>
    </w:lvl>
    <w:lvl w:ilvl="4" w:tplc="04270019" w:tentative="1">
      <w:start w:val="1"/>
      <w:numFmt w:val="lowerLetter"/>
      <w:lvlText w:val="%5."/>
      <w:lvlJc w:val="left"/>
      <w:pPr>
        <w:ind w:left="4095" w:hanging="360"/>
      </w:pPr>
    </w:lvl>
    <w:lvl w:ilvl="5" w:tplc="0427001B" w:tentative="1">
      <w:start w:val="1"/>
      <w:numFmt w:val="lowerRoman"/>
      <w:lvlText w:val="%6."/>
      <w:lvlJc w:val="right"/>
      <w:pPr>
        <w:ind w:left="4815" w:hanging="180"/>
      </w:pPr>
    </w:lvl>
    <w:lvl w:ilvl="6" w:tplc="0427000F" w:tentative="1">
      <w:start w:val="1"/>
      <w:numFmt w:val="decimal"/>
      <w:lvlText w:val="%7."/>
      <w:lvlJc w:val="left"/>
      <w:pPr>
        <w:ind w:left="5535" w:hanging="360"/>
      </w:pPr>
    </w:lvl>
    <w:lvl w:ilvl="7" w:tplc="04270019" w:tentative="1">
      <w:start w:val="1"/>
      <w:numFmt w:val="lowerLetter"/>
      <w:lvlText w:val="%8."/>
      <w:lvlJc w:val="left"/>
      <w:pPr>
        <w:ind w:left="6255" w:hanging="360"/>
      </w:pPr>
    </w:lvl>
    <w:lvl w:ilvl="8" w:tplc="0427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4" w15:restartNumberingAfterBreak="0">
    <w:nsid w:val="37D46C53"/>
    <w:multiLevelType w:val="hybridMultilevel"/>
    <w:tmpl w:val="108E8DF6"/>
    <w:lvl w:ilvl="0" w:tplc="EB0CD87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8403D8C"/>
    <w:multiLevelType w:val="hybridMultilevel"/>
    <w:tmpl w:val="D0F01B0A"/>
    <w:lvl w:ilvl="0" w:tplc="455AF5F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2040" w:hanging="360"/>
      </w:pPr>
    </w:lvl>
    <w:lvl w:ilvl="2" w:tplc="0427001B" w:tentative="1">
      <w:start w:val="1"/>
      <w:numFmt w:val="lowerRoman"/>
      <w:lvlText w:val="%3."/>
      <w:lvlJc w:val="right"/>
      <w:pPr>
        <w:ind w:left="2760" w:hanging="180"/>
      </w:pPr>
    </w:lvl>
    <w:lvl w:ilvl="3" w:tplc="0427000F" w:tentative="1">
      <w:start w:val="1"/>
      <w:numFmt w:val="decimal"/>
      <w:lvlText w:val="%4."/>
      <w:lvlJc w:val="left"/>
      <w:pPr>
        <w:ind w:left="3480" w:hanging="360"/>
      </w:pPr>
    </w:lvl>
    <w:lvl w:ilvl="4" w:tplc="04270019" w:tentative="1">
      <w:start w:val="1"/>
      <w:numFmt w:val="lowerLetter"/>
      <w:lvlText w:val="%5."/>
      <w:lvlJc w:val="left"/>
      <w:pPr>
        <w:ind w:left="4200" w:hanging="360"/>
      </w:pPr>
    </w:lvl>
    <w:lvl w:ilvl="5" w:tplc="0427001B" w:tentative="1">
      <w:start w:val="1"/>
      <w:numFmt w:val="lowerRoman"/>
      <w:lvlText w:val="%6."/>
      <w:lvlJc w:val="right"/>
      <w:pPr>
        <w:ind w:left="4920" w:hanging="180"/>
      </w:pPr>
    </w:lvl>
    <w:lvl w:ilvl="6" w:tplc="0427000F" w:tentative="1">
      <w:start w:val="1"/>
      <w:numFmt w:val="decimal"/>
      <w:lvlText w:val="%7."/>
      <w:lvlJc w:val="left"/>
      <w:pPr>
        <w:ind w:left="5640" w:hanging="360"/>
      </w:pPr>
    </w:lvl>
    <w:lvl w:ilvl="7" w:tplc="04270019" w:tentative="1">
      <w:start w:val="1"/>
      <w:numFmt w:val="lowerLetter"/>
      <w:lvlText w:val="%8."/>
      <w:lvlJc w:val="left"/>
      <w:pPr>
        <w:ind w:left="6360" w:hanging="360"/>
      </w:pPr>
    </w:lvl>
    <w:lvl w:ilvl="8" w:tplc="0427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6" w15:restartNumberingAfterBreak="0">
    <w:nsid w:val="479D1EED"/>
    <w:multiLevelType w:val="hybridMultilevel"/>
    <w:tmpl w:val="E72ABD52"/>
    <w:lvl w:ilvl="0" w:tplc="206EA538">
      <w:start w:val="1"/>
      <w:numFmt w:val="upperRoman"/>
      <w:lvlText w:val="%1."/>
      <w:lvlJc w:val="left"/>
      <w:pPr>
        <w:ind w:left="16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2040" w:hanging="360"/>
      </w:pPr>
    </w:lvl>
    <w:lvl w:ilvl="2" w:tplc="0427001B" w:tentative="1">
      <w:start w:val="1"/>
      <w:numFmt w:val="lowerRoman"/>
      <w:lvlText w:val="%3."/>
      <w:lvlJc w:val="right"/>
      <w:pPr>
        <w:ind w:left="2760" w:hanging="180"/>
      </w:pPr>
    </w:lvl>
    <w:lvl w:ilvl="3" w:tplc="0427000F" w:tentative="1">
      <w:start w:val="1"/>
      <w:numFmt w:val="decimal"/>
      <w:lvlText w:val="%4."/>
      <w:lvlJc w:val="left"/>
      <w:pPr>
        <w:ind w:left="3480" w:hanging="360"/>
      </w:pPr>
    </w:lvl>
    <w:lvl w:ilvl="4" w:tplc="04270019" w:tentative="1">
      <w:start w:val="1"/>
      <w:numFmt w:val="lowerLetter"/>
      <w:lvlText w:val="%5."/>
      <w:lvlJc w:val="left"/>
      <w:pPr>
        <w:ind w:left="4200" w:hanging="360"/>
      </w:pPr>
    </w:lvl>
    <w:lvl w:ilvl="5" w:tplc="0427001B" w:tentative="1">
      <w:start w:val="1"/>
      <w:numFmt w:val="lowerRoman"/>
      <w:lvlText w:val="%6."/>
      <w:lvlJc w:val="right"/>
      <w:pPr>
        <w:ind w:left="4920" w:hanging="180"/>
      </w:pPr>
    </w:lvl>
    <w:lvl w:ilvl="6" w:tplc="0427000F" w:tentative="1">
      <w:start w:val="1"/>
      <w:numFmt w:val="decimal"/>
      <w:lvlText w:val="%7."/>
      <w:lvlJc w:val="left"/>
      <w:pPr>
        <w:ind w:left="5640" w:hanging="360"/>
      </w:pPr>
    </w:lvl>
    <w:lvl w:ilvl="7" w:tplc="04270019" w:tentative="1">
      <w:start w:val="1"/>
      <w:numFmt w:val="lowerLetter"/>
      <w:lvlText w:val="%8."/>
      <w:lvlJc w:val="left"/>
      <w:pPr>
        <w:ind w:left="6360" w:hanging="360"/>
      </w:pPr>
    </w:lvl>
    <w:lvl w:ilvl="8" w:tplc="0427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7" w15:restartNumberingAfterBreak="0">
    <w:nsid w:val="55D5183F"/>
    <w:multiLevelType w:val="hybridMultilevel"/>
    <w:tmpl w:val="F76209B6"/>
    <w:lvl w:ilvl="0" w:tplc="23806DF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2040" w:hanging="360"/>
      </w:pPr>
    </w:lvl>
    <w:lvl w:ilvl="2" w:tplc="0427001B" w:tentative="1">
      <w:start w:val="1"/>
      <w:numFmt w:val="lowerRoman"/>
      <w:lvlText w:val="%3."/>
      <w:lvlJc w:val="right"/>
      <w:pPr>
        <w:ind w:left="2760" w:hanging="180"/>
      </w:pPr>
    </w:lvl>
    <w:lvl w:ilvl="3" w:tplc="0427000F" w:tentative="1">
      <w:start w:val="1"/>
      <w:numFmt w:val="decimal"/>
      <w:lvlText w:val="%4."/>
      <w:lvlJc w:val="left"/>
      <w:pPr>
        <w:ind w:left="3480" w:hanging="360"/>
      </w:pPr>
    </w:lvl>
    <w:lvl w:ilvl="4" w:tplc="04270019" w:tentative="1">
      <w:start w:val="1"/>
      <w:numFmt w:val="lowerLetter"/>
      <w:lvlText w:val="%5."/>
      <w:lvlJc w:val="left"/>
      <w:pPr>
        <w:ind w:left="4200" w:hanging="360"/>
      </w:pPr>
    </w:lvl>
    <w:lvl w:ilvl="5" w:tplc="0427001B" w:tentative="1">
      <w:start w:val="1"/>
      <w:numFmt w:val="lowerRoman"/>
      <w:lvlText w:val="%6."/>
      <w:lvlJc w:val="right"/>
      <w:pPr>
        <w:ind w:left="4920" w:hanging="180"/>
      </w:pPr>
    </w:lvl>
    <w:lvl w:ilvl="6" w:tplc="0427000F" w:tentative="1">
      <w:start w:val="1"/>
      <w:numFmt w:val="decimal"/>
      <w:lvlText w:val="%7."/>
      <w:lvlJc w:val="left"/>
      <w:pPr>
        <w:ind w:left="5640" w:hanging="360"/>
      </w:pPr>
    </w:lvl>
    <w:lvl w:ilvl="7" w:tplc="04270019" w:tentative="1">
      <w:start w:val="1"/>
      <w:numFmt w:val="lowerLetter"/>
      <w:lvlText w:val="%8."/>
      <w:lvlJc w:val="left"/>
      <w:pPr>
        <w:ind w:left="6360" w:hanging="360"/>
      </w:pPr>
    </w:lvl>
    <w:lvl w:ilvl="8" w:tplc="0427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8" w15:restartNumberingAfterBreak="0">
    <w:nsid w:val="5E244555"/>
    <w:multiLevelType w:val="hybridMultilevel"/>
    <w:tmpl w:val="09C054FE"/>
    <w:lvl w:ilvl="0" w:tplc="40740DAE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935" w:hanging="360"/>
      </w:pPr>
    </w:lvl>
    <w:lvl w:ilvl="2" w:tplc="0427001B" w:tentative="1">
      <w:start w:val="1"/>
      <w:numFmt w:val="lowerRoman"/>
      <w:lvlText w:val="%3."/>
      <w:lvlJc w:val="right"/>
      <w:pPr>
        <w:ind w:left="2655" w:hanging="180"/>
      </w:pPr>
    </w:lvl>
    <w:lvl w:ilvl="3" w:tplc="0427000F" w:tentative="1">
      <w:start w:val="1"/>
      <w:numFmt w:val="decimal"/>
      <w:lvlText w:val="%4."/>
      <w:lvlJc w:val="left"/>
      <w:pPr>
        <w:ind w:left="3375" w:hanging="360"/>
      </w:pPr>
    </w:lvl>
    <w:lvl w:ilvl="4" w:tplc="04270019" w:tentative="1">
      <w:start w:val="1"/>
      <w:numFmt w:val="lowerLetter"/>
      <w:lvlText w:val="%5."/>
      <w:lvlJc w:val="left"/>
      <w:pPr>
        <w:ind w:left="4095" w:hanging="360"/>
      </w:pPr>
    </w:lvl>
    <w:lvl w:ilvl="5" w:tplc="0427001B" w:tentative="1">
      <w:start w:val="1"/>
      <w:numFmt w:val="lowerRoman"/>
      <w:lvlText w:val="%6."/>
      <w:lvlJc w:val="right"/>
      <w:pPr>
        <w:ind w:left="4815" w:hanging="180"/>
      </w:pPr>
    </w:lvl>
    <w:lvl w:ilvl="6" w:tplc="0427000F" w:tentative="1">
      <w:start w:val="1"/>
      <w:numFmt w:val="decimal"/>
      <w:lvlText w:val="%7."/>
      <w:lvlJc w:val="left"/>
      <w:pPr>
        <w:ind w:left="5535" w:hanging="360"/>
      </w:pPr>
    </w:lvl>
    <w:lvl w:ilvl="7" w:tplc="04270019" w:tentative="1">
      <w:start w:val="1"/>
      <w:numFmt w:val="lowerLetter"/>
      <w:lvlText w:val="%8."/>
      <w:lvlJc w:val="left"/>
      <w:pPr>
        <w:ind w:left="6255" w:hanging="360"/>
      </w:pPr>
    </w:lvl>
    <w:lvl w:ilvl="8" w:tplc="0427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9" w15:restartNumberingAfterBreak="0">
    <w:nsid w:val="61A30692"/>
    <w:multiLevelType w:val="hybridMultilevel"/>
    <w:tmpl w:val="0206E772"/>
    <w:lvl w:ilvl="0" w:tplc="0427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097927"/>
    <w:multiLevelType w:val="multilevel"/>
    <w:tmpl w:val="6706DA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72421D76"/>
    <w:multiLevelType w:val="hybridMultilevel"/>
    <w:tmpl w:val="23280586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F33F24"/>
    <w:multiLevelType w:val="hybridMultilevel"/>
    <w:tmpl w:val="293416D6"/>
    <w:lvl w:ilvl="0" w:tplc="0427000F">
      <w:start w:val="1"/>
      <w:numFmt w:val="decimal"/>
      <w:lvlText w:val="%1."/>
      <w:lvlJc w:val="left"/>
      <w:pPr>
        <w:ind w:left="1575" w:hanging="360"/>
      </w:pPr>
    </w:lvl>
    <w:lvl w:ilvl="1" w:tplc="04270019" w:tentative="1">
      <w:start w:val="1"/>
      <w:numFmt w:val="lowerLetter"/>
      <w:lvlText w:val="%2."/>
      <w:lvlJc w:val="left"/>
      <w:pPr>
        <w:ind w:left="2295" w:hanging="360"/>
      </w:pPr>
    </w:lvl>
    <w:lvl w:ilvl="2" w:tplc="0427001B" w:tentative="1">
      <w:start w:val="1"/>
      <w:numFmt w:val="lowerRoman"/>
      <w:lvlText w:val="%3."/>
      <w:lvlJc w:val="right"/>
      <w:pPr>
        <w:ind w:left="3015" w:hanging="180"/>
      </w:pPr>
    </w:lvl>
    <w:lvl w:ilvl="3" w:tplc="0427000F" w:tentative="1">
      <w:start w:val="1"/>
      <w:numFmt w:val="decimal"/>
      <w:lvlText w:val="%4."/>
      <w:lvlJc w:val="left"/>
      <w:pPr>
        <w:ind w:left="3735" w:hanging="360"/>
      </w:pPr>
    </w:lvl>
    <w:lvl w:ilvl="4" w:tplc="04270019" w:tentative="1">
      <w:start w:val="1"/>
      <w:numFmt w:val="lowerLetter"/>
      <w:lvlText w:val="%5."/>
      <w:lvlJc w:val="left"/>
      <w:pPr>
        <w:ind w:left="4455" w:hanging="360"/>
      </w:pPr>
    </w:lvl>
    <w:lvl w:ilvl="5" w:tplc="0427001B" w:tentative="1">
      <w:start w:val="1"/>
      <w:numFmt w:val="lowerRoman"/>
      <w:lvlText w:val="%6."/>
      <w:lvlJc w:val="right"/>
      <w:pPr>
        <w:ind w:left="5175" w:hanging="180"/>
      </w:pPr>
    </w:lvl>
    <w:lvl w:ilvl="6" w:tplc="0427000F" w:tentative="1">
      <w:start w:val="1"/>
      <w:numFmt w:val="decimal"/>
      <w:lvlText w:val="%7."/>
      <w:lvlJc w:val="left"/>
      <w:pPr>
        <w:ind w:left="5895" w:hanging="360"/>
      </w:pPr>
    </w:lvl>
    <w:lvl w:ilvl="7" w:tplc="04270019" w:tentative="1">
      <w:start w:val="1"/>
      <w:numFmt w:val="lowerLetter"/>
      <w:lvlText w:val="%8."/>
      <w:lvlJc w:val="left"/>
      <w:pPr>
        <w:ind w:left="6615" w:hanging="360"/>
      </w:pPr>
    </w:lvl>
    <w:lvl w:ilvl="8" w:tplc="0427001B" w:tentative="1">
      <w:start w:val="1"/>
      <w:numFmt w:val="lowerRoman"/>
      <w:lvlText w:val="%9."/>
      <w:lvlJc w:val="right"/>
      <w:pPr>
        <w:ind w:left="7335" w:hanging="180"/>
      </w:pPr>
    </w:lvl>
  </w:abstractNum>
  <w:num w:numId="1" w16cid:durableId="834495150">
    <w:abstractNumId w:val="3"/>
  </w:num>
  <w:num w:numId="2" w16cid:durableId="1601179581">
    <w:abstractNumId w:val="12"/>
  </w:num>
  <w:num w:numId="3" w16cid:durableId="500194159">
    <w:abstractNumId w:val="8"/>
  </w:num>
  <w:num w:numId="4" w16cid:durableId="292096666">
    <w:abstractNumId w:val="2"/>
  </w:num>
  <w:num w:numId="5" w16cid:durableId="1447121067">
    <w:abstractNumId w:val="4"/>
  </w:num>
  <w:num w:numId="6" w16cid:durableId="1611662684">
    <w:abstractNumId w:val="10"/>
  </w:num>
  <w:num w:numId="7" w16cid:durableId="942541740">
    <w:abstractNumId w:val="6"/>
  </w:num>
  <w:num w:numId="8" w16cid:durableId="588269740">
    <w:abstractNumId w:val="11"/>
  </w:num>
  <w:num w:numId="9" w16cid:durableId="1533109495">
    <w:abstractNumId w:val="9"/>
  </w:num>
  <w:num w:numId="10" w16cid:durableId="271984534">
    <w:abstractNumId w:val="0"/>
  </w:num>
  <w:num w:numId="11" w16cid:durableId="1927837600">
    <w:abstractNumId w:val="7"/>
  </w:num>
  <w:num w:numId="12" w16cid:durableId="1438210125">
    <w:abstractNumId w:val="1"/>
  </w:num>
  <w:num w:numId="13" w16cid:durableId="16468548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96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B94"/>
    <w:rsid w:val="00000877"/>
    <w:rsid w:val="00001704"/>
    <w:rsid w:val="00002774"/>
    <w:rsid w:val="00004EE1"/>
    <w:rsid w:val="00006263"/>
    <w:rsid w:val="00007138"/>
    <w:rsid w:val="00011504"/>
    <w:rsid w:val="0001209E"/>
    <w:rsid w:val="00012CD4"/>
    <w:rsid w:val="00013498"/>
    <w:rsid w:val="00014402"/>
    <w:rsid w:val="0001451E"/>
    <w:rsid w:val="00014C1A"/>
    <w:rsid w:val="00015CC8"/>
    <w:rsid w:val="00016F71"/>
    <w:rsid w:val="0002048D"/>
    <w:rsid w:val="00024E80"/>
    <w:rsid w:val="00025934"/>
    <w:rsid w:val="00025F37"/>
    <w:rsid w:val="00025FF5"/>
    <w:rsid w:val="0002647B"/>
    <w:rsid w:val="00026760"/>
    <w:rsid w:val="00030435"/>
    <w:rsid w:val="00031DBE"/>
    <w:rsid w:val="00031E24"/>
    <w:rsid w:val="000324B4"/>
    <w:rsid w:val="00032D70"/>
    <w:rsid w:val="00040C0E"/>
    <w:rsid w:val="00041489"/>
    <w:rsid w:val="00042EC0"/>
    <w:rsid w:val="000444D9"/>
    <w:rsid w:val="00044F91"/>
    <w:rsid w:val="0004528B"/>
    <w:rsid w:val="00045E5B"/>
    <w:rsid w:val="00046C61"/>
    <w:rsid w:val="000502DC"/>
    <w:rsid w:val="0005043E"/>
    <w:rsid w:val="0005680F"/>
    <w:rsid w:val="00056A6E"/>
    <w:rsid w:val="0006004C"/>
    <w:rsid w:val="00060532"/>
    <w:rsid w:val="0006560C"/>
    <w:rsid w:val="000662E3"/>
    <w:rsid w:val="00067473"/>
    <w:rsid w:val="00067BB6"/>
    <w:rsid w:val="00073C90"/>
    <w:rsid w:val="00075497"/>
    <w:rsid w:val="00076376"/>
    <w:rsid w:val="00077203"/>
    <w:rsid w:val="00077E71"/>
    <w:rsid w:val="00080616"/>
    <w:rsid w:val="00080AB3"/>
    <w:rsid w:val="00080FF9"/>
    <w:rsid w:val="0008128B"/>
    <w:rsid w:val="00081CAB"/>
    <w:rsid w:val="000830CF"/>
    <w:rsid w:val="00084B82"/>
    <w:rsid w:val="0008509E"/>
    <w:rsid w:val="000867AD"/>
    <w:rsid w:val="00087AC1"/>
    <w:rsid w:val="000901A1"/>
    <w:rsid w:val="0009099A"/>
    <w:rsid w:val="00092541"/>
    <w:rsid w:val="0009336A"/>
    <w:rsid w:val="00094E57"/>
    <w:rsid w:val="00095278"/>
    <w:rsid w:val="000952FC"/>
    <w:rsid w:val="000953F5"/>
    <w:rsid w:val="0009588A"/>
    <w:rsid w:val="00095EB1"/>
    <w:rsid w:val="000A1DED"/>
    <w:rsid w:val="000A3583"/>
    <w:rsid w:val="000A544E"/>
    <w:rsid w:val="000A629A"/>
    <w:rsid w:val="000B1F54"/>
    <w:rsid w:val="000C0F04"/>
    <w:rsid w:val="000C1D2C"/>
    <w:rsid w:val="000C3CE3"/>
    <w:rsid w:val="000C58DB"/>
    <w:rsid w:val="000C6CCC"/>
    <w:rsid w:val="000C7CC1"/>
    <w:rsid w:val="000D2B55"/>
    <w:rsid w:val="000D51F0"/>
    <w:rsid w:val="000D5A86"/>
    <w:rsid w:val="000E0A45"/>
    <w:rsid w:val="000E1E8F"/>
    <w:rsid w:val="000E3AFC"/>
    <w:rsid w:val="000E4C3B"/>
    <w:rsid w:val="000E58C6"/>
    <w:rsid w:val="000E67D3"/>
    <w:rsid w:val="000F000A"/>
    <w:rsid w:val="000F02D4"/>
    <w:rsid w:val="000F050D"/>
    <w:rsid w:val="000F0B0F"/>
    <w:rsid w:val="000F2112"/>
    <w:rsid w:val="000F2C41"/>
    <w:rsid w:val="000F45AA"/>
    <w:rsid w:val="000F5E31"/>
    <w:rsid w:val="000F6418"/>
    <w:rsid w:val="000F6985"/>
    <w:rsid w:val="000F7FDC"/>
    <w:rsid w:val="0010017D"/>
    <w:rsid w:val="00102D67"/>
    <w:rsid w:val="00103AB6"/>
    <w:rsid w:val="00104E58"/>
    <w:rsid w:val="00111CC5"/>
    <w:rsid w:val="001143C1"/>
    <w:rsid w:val="00114699"/>
    <w:rsid w:val="00114CF3"/>
    <w:rsid w:val="00115120"/>
    <w:rsid w:val="0012173E"/>
    <w:rsid w:val="00122BE6"/>
    <w:rsid w:val="0012456A"/>
    <w:rsid w:val="001248A5"/>
    <w:rsid w:val="001252FC"/>
    <w:rsid w:val="0012670F"/>
    <w:rsid w:val="00131A5C"/>
    <w:rsid w:val="00133C13"/>
    <w:rsid w:val="00137061"/>
    <w:rsid w:val="001401BD"/>
    <w:rsid w:val="00140B82"/>
    <w:rsid w:val="00140E99"/>
    <w:rsid w:val="001410C1"/>
    <w:rsid w:val="00141EEE"/>
    <w:rsid w:val="001428BD"/>
    <w:rsid w:val="00142E03"/>
    <w:rsid w:val="0014306E"/>
    <w:rsid w:val="00143FA3"/>
    <w:rsid w:val="00145205"/>
    <w:rsid w:val="00145457"/>
    <w:rsid w:val="00145D33"/>
    <w:rsid w:val="00146FE9"/>
    <w:rsid w:val="00147A81"/>
    <w:rsid w:val="00150A6B"/>
    <w:rsid w:val="00151D4A"/>
    <w:rsid w:val="00152175"/>
    <w:rsid w:val="00152F75"/>
    <w:rsid w:val="0015699B"/>
    <w:rsid w:val="00157CBC"/>
    <w:rsid w:val="00163178"/>
    <w:rsid w:val="00164BC7"/>
    <w:rsid w:val="00167881"/>
    <w:rsid w:val="0017116B"/>
    <w:rsid w:val="00175850"/>
    <w:rsid w:val="00175974"/>
    <w:rsid w:val="00176717"/>
    <w:rsid w:val="00177FE0"/>
    <w:rsid w:val="001823E3"/>
    <w:rsid w:val="001864EE"/>
    <w:rsid w:val="0019249E"/>
    <w:rsid w:val="001937C1"/>
    <w:rsid w:val="0019438C"/>
    <w:rsid w:val="0019477E"/>
    <w:rsid w:val="001958DD"/>
    <w:rsid w:val="001A0246"/>
    <w:rsid w:val="001A0942"/>
    <w:rsid w:val="001A3604"/>
    <w:rsid w:val="001A3EB7"/>
    <w:rsid w:val="001A5B1C"/>
    <w:rsid w:val="001A772A"/>
    <w:rsid w:val="001B0693"/>
    <w:rsid w:val="001B085E"/>
    <w:rsid w:val="001B167C"/>
    <w:rsid w:val="001B257E"/>
    <w:rsid w:val="001B3C60"/>
    <w:rsid w:val="001B4166"/>
    <w:rsid w:val="001B5556"/>
    <w:rsid w:val="001B7697"/>
    <w:rsid w:val="001B7A3A"/>
    <w:rsid w:val="001C085F"/>
    <w:rsid w:val="001C0FDA"/>
    <w:rsid w:val="001C1CCC"/>
    <w:rsid w:val="001C2B61"/>
    <w:rsid w:val="001C3580"/>
    <w:rsid w:val="001C5870"/>
    <w:rsid w:val="001C5924"/>
    <w:rsid w:val="001C6380"/>
    <w:rsid w:val="001C75A8"/>
    <w:rsid w:val="001D047D"/>
    <w:rsid w:val="001D1FFB"/>
    <w:rsid w:val="001D3BFC"/>
    <w:rsid w:val="001D3D7A"/>
    <w:rsid w:val="001D6AD4"/>
    <w:rsid w:val="001E068A"/>
    <w:rsid w:val="001E30F1"/>
    <w:rsid w:val="001E3D8C"/>
    <w:rsid w:val="001E3EAD"/>
    <w:rsid w:val="001E4E86"/>
    <w:rsid w:val="001E52AB"/>
    <w:rsid w:val="001E54BD"/>
    <w:rsid w:val="001E55F7"/>
    <w:rsid w:val="001E5FDF"/>
    <w:rsid w:val="001E66D1"/>
    <w:rsid w:val="001E6972"/>
    <w:rsid w:val="001E76E4"/>
    <w:rsid w:val="001F0F16"/>
    <w:rsid w:val="001F410C"/>
    <w:rsid w:val="001F70FF"/>
    <w:rsid w:val="00200F85"/>
    <w:rsid w:val="00204E0A"/>
    <w:rsid w:val="00206A72"/>
    <w:rsid w:val="0020756B"/>
    <w:rsid w:val="00212197"/>
    <w:rsid w:val="00212838"/>
    <w:rsid w:val="00213EE4"/>
    <w:rsid w:val="00214315"/>
    <w:rsid w:val="00214803"/>
    <w:rsid w:val="00215804"/>
    <w:rsid w:val="00216182"/>
    <w:rsid w:val="00217EBB"/>
    <w:rsid w:val="00220A81"/>
    <w:rsid w:val="002215AF"/>
    <w:rsid w:val="00221A6B"/>
    <w:rsid w:val="00221D8F"/>
    <w:rsid w:val="00222263"/>
    <w:rsid w:val="002244B0"/>
    <w:rsid w:val="00224836"/>
    <w:rsid w:val="0022640E"/>
    <w:rsid w:val="00226AE0"/>
    <w:rsid w:val="0023002C"/>
    <w:rsid w:val="0023297A"/>
    <w:rsid w:val="002342FD"/>
    <w:rsid w:val="00234666"/>
    <w:rsid w:val="0023577E"/>
    <w:rsid w:val="00236971"/>
    <w:rsid w:val="00240336"/>
    <w:rsid w:val="0024153E"/>
    <w:rsid w:val="00242267"/>
    <w:rsid w:val="00244174"/>
    <w:rsid w:val="0024600F"/>
    <w:rsid w:val="00252746"/>
    <w:rsid w:val="00253749"/>
    <w:rsid w:val="00254267"/>
    <w:rsid w:val="00254749"/>
    <w:rsid w:val="00255B37"/>
    <w:rsid w:val="00255FE4"/>
    <w:rsid w:val="00256115"/>
    <w:rsid w:val="00256AD9"/>
    <w:rsid w:val="00257156"/>
    <w:rsid w:val="00260279"/>
    <w:rsid w:val="002632B4"/>
    <w:rsid w:val="002638F4"/>
    <w:rsid w:val="002643F4"/>
    <w:rsid w:val="00264654"/>
    <w:rsid w:val="00271CB7"/>
    <w:rsid w:val="00271FD6"/>
    <w:rsid w:val="00272154"/>
    <w:rsid w:val="0027224D"/>
    <w:rsid w:val="002733E2"/>
    <w:rsid w:val="00273AC8"/>
    <w:rsid w:val="00273BB8"/>
    <w:rsid w:val="0027403A"/>
    <w:rsid w:val="00275164"/>
    <w:rsid w:val="002751DE"/>
    <w:rsid w:val="00275283"/>
    <w:rsid w:val="00280016"/>
    <w:rsid w:val="0028713F"/>
    <w:rsid w:val="00291F67"/>
    <w:rsid w:val="0029364A"/>
    <w:rsid w:val="002940AF"/>
    <w:rsid w:val="0029415A"/>
    <w:rsid w:val="002947AB"/>
    <w:rsid w:val="00295CE3"/>
    <w:rsid w:val="00295E39"/>
    <w:rsid w:val="00296A46"/>
    <w:rsid w:val="00297ED1"/>
    <w:rsid w:val="002A1DBA"/>
    <w:rsid w:val="002A237C"/>
    <w:rsid w:val="002A3E5B"/>
    <w:rsid w:val="002B2CD0"/>
    <w:rsid w:val="002C10CD"/>
    <w:rsid w:val="002C3221"/>
    <w:rsid w:val="002C4A00"/>
    <w:rsid w:val="002C5606"/>
    <w:rsid w:val="002C6CFA"/>
    <w:rsid w:val="002D0D9B"/>
    <w:rsid w:val="002D0FCE"/>
    <w:rsid w:val="002D1FB2"/>
    <w:rsid w:val="002D31B5"/>
    <w:rsid w:val="002D32DE"/>
    <w:rsid w:val="002D4182"/>
    <w:rsid w:val="002D46E1"/>
    <w:rsid w:val="002D5677"/>
    <w:rsid w:val="002E00B8"/>
    <w:rsid w:val="002E0DD2"/>
    <w:rsid w:val="002E2581"/>
    <w:rsid w:val="002E4FD7"/>
    <w:rsid w:val="002F0F06"/>
    <w:rsid w:val="002F105C"/>
    <w:rsid w:val="002F2265"/>
    <w:rsid w:val="002F37FE"/>
    <w:rsid w:val="002F5014"/>
    <w:rsid w:val="002F6433"/>
    <w:rsid w:val="003001BC"/>
    <w:rsid w:val="00300790"/>
    <w:rsid w:val="00301FA9"/>
    <w:rsid w:val="00302D9A"/>
    <w:rsid w:val="00302EB9"/>
    <w:rsid w:val="00302F1B"/>
    <w:rsid w:val="00304A4E"/>
    <w:rsid w:val="00305A74"/>
    <w:rsid w:val="00305B94"/>
    <w:rsid w:val="00313C86"/>
    <w:rsid w:val="00315285"/>
    <w:rsid w:val="003169BB"/>
    <w:rsid w:val="00317957"/>
    <w:rsid w:val="00317A2D"/>
    <w:rsid w:val="0032031F"/>
    <w:rsid w:val="00320EE7"/>
    <w:rsid w:val="003214FD"/>
    <w:rsid w:val="00321665"/>
    <w:rsid w:val="003230E2"/>
    <w:rsid w:val="003231B2"/>
    <w:rsid w:val="003237E3"/>
    <w:rsid w:val="003254C7"/>
    <w:rsid w:val="003277C6"/>
    <w:rsid w:val="00327D47"/>
    <w:rsid w:val="0033038C"/>
    <w:rsid w:val="00331169"/>
    <w:rsid w:val="00331B2B"/>
    <w:rsid w:val="00332B0F"/>
    <w:rsid w:val="00332F75"/>
    <w:rsid w:val="0033358D"/>
    <w:rsid w:val="0033567C"/>
    <w:rsid w:val="00335A8F"/>
    <w:rsid w:val="00336B64"/>
    <w:rsid w:val="00340032"/>
    <w:rsid w:val="0034048E"/>
    <w:rsid w:val="00342D0A"/>
    <w:rsid w:val="00345291"/>
    <w:rsid w:val="003465AF"/>
    <w:rsid w:val="00346CBF"/>
    <w:rsid w:val="003475E4"/>
    <w:rsid w:val="0035093C"/>
    <w:rsid w:val="003512EE"/>
    <w:rsid w:val="003518FA"/>
    <w:rsid w:val="003562D2"/>
    <w:rsid w:val="00357CE5"/>
    <w:rsid w:val="00360A44"/>
    <w:rsid w:val="00361032"/>
    <w:rsid w:val="00364B01"/>
    <w:rsid w:val="00364FC0"/>
    <w:rsid w:val="003653DF"/>
    <w:rsid w:val="00365AD4"/>
    <w:rsid w:val="00365D50"/>
    <w:rsid w:val="00365DA3"/>
    <w:rsid w:val="00372932"/>
    <w:rsid w:val="00376CF5"/>
    <w:rsid w:val="00383E00"/>
    <w:rsid w:val="0038422E"/>
    <w:rsid w:val="003849AC"/>
    <w:rsid w:val="00386E8F"/>
    <w:rsid w:val="00387108"/>
    <w:rsid w:val="00393FF9"/>
    <w:rsid w:val="0039415B"/>
    <w:rsid w:val="003953FF"/>
    <w:rsid w:val="00396E57"/>
    <w:rsid w:val="003A33DF"/>
    <w:rsid w:val="003A3FE9"/>
    <w:rsid w:val="003A47C9"/>
    <w:rsid w:val="003A518C"/>
    <w:rsid w:val="003A52CF"/>
    <w:rsid w:val="003A5911"/>
    <w:rsid w:val="003A6158"/>
    <w:rsid w:val="003A6234"/>
    <w:rsid w:val="003B1C01"/>
    <w:rsid w:val="003B25A5"/>
    <w:rsid w:val="003B2F9E"/>
    <w:rsid w:val="003B5375"/>
    <w:rsid w:val="003C16A4"/>
    <w:rsid w:val="003C25C6"/>
    <w:rsid w:val="003C42F2"/>
    <w:rsid w:val="003C4A98"/>
    <w:rsid w:val="003C4F5D"/>
    <w:rsid w:val="003C67E3"/>
    <w:rsid w:val="003D093F"/>
    <w:rsid w:val="003D2104"/>
    <w:rsid w:val="003D2974"/>
    <w:rsid w:val="003D4A0B"/>
    <w:rsid w:val="003D5A3A"/>
    <w:rsid w:val="003D63EC"/>
    <w:rsid w:val="003D7373"/>
    <w:rsid w:val="003E0750"/>
    <w:rsid w:val="003E17C2"/>
    <w:rsid w:val="003E2FB3"/>
    <w:rsid w:val="003E3D0C"/>
    <w:rsid w:val="003E46B4"/>
    <w:rsid w:val="003E5622"/>
    <w:rsid w:val="003E7F0D"/>
    <w:rsid w:val="003F04A6"/>
    <w:rsid w:val="003F104C"/>
    <w:rsid w:val="003F1189"/>
    <w:rsid w:val="003F191C"/>
    <w:rsid w:val="003F4764"/>
    <w:rsid w:val="003F547E"/>
    <w:rsid w:val="003F5848"/>
    <w:rsid w:val="003F68F9"/>
    <w:rsid w:val="003F6C45"/>
    <w:rsid w:val="0040257B"/>
    <w:rsid w:val="0040279D"/>
    <w:rsid w:val="00403C9B"/>
    <w:rsid w:val="00407222"/>
    <w:rsid w:val="00411045"/>
    <w:rsid w:val="004121D0"/>
    <w:rsid w:val="004122BC"/>
    <w:rsid w:val="004129C0"/>
    <w:rsid w:val="00413FAF"/>
    <w:rsid w:val="00414D3B"/>
    <w:rsid w:val="00416036"/>
    <w:rsid w:val="004162FD"/>
    <w:rsid w:val="00416FB7"/>
    <w:rsid w:val="00417B04"/>
    <w:rsid w:val="004233E4"/>
    <w:rsid w:val="004268BE"/>
    <w:rsid w:val="0042749A"/>
    <w:rsid w:val="00430B2D"/>
    <w:rsid w:val="00431580"/>
    <w:rsid w:val="00431E39"/>
    <w:rsid w:val="00432E37"/>
    <w:rsid w:val="00434359"/>
    <w:rsid w:val="00434B23"/>
    <w:rsid w:val="00434DC2"/>
    <w:rsid w:val="00435763"/>
    <w:rsid w:val="004364F4"/>
    <w:rsid w:val="0043748B"/>
    <w:rsid w:val="0043799C"/>
    <w:rsid w:val="00441DB9"/>
    <w:rsid w:val="00444E06"/>
    <w:rsid w:val="00446A04"/>
    <w:rsid w:val="00446B9B"/>
    <w:rsid w:val="00447D07"/>
    <w:rsid w:val="004507E6"/>
    <w:rsid w:val="004523C3"/>
    <w:rsid w:val="00452D68"/>
    <w:rsid w:val="00454217"/>
    <w:rsid w:val="004544BD"/>
    <w:rsid w:val="0045538A"/>
    <w:rsid w:val="004558CF"/>
    <w:rsid w:val="004578CE"/>
    <w:rsid w:val="00461599"/>
    <w:rsid w:val="0046183B"/>
    <w:rsid w:val="004619F2"/>
    <w:rsid w:val="00461E36"/>
    <w:rsid w:val="00462D51"/>
    <w:rsid w:val="00463362"/>
    <w:rsid w:val="00463E03"/>
    <w:rsid w:val="004662B6"/>
    <w:rsid w:val="004674BF"/>
    <w:rsid w:val="004675A3"/>
    <w:rsid w:val="0047039D"/>
    <w:rsid w:val="00471311"/>
    <w:rsid w:val="00473501"/>
    <w:rsid w:val="00473DB2"/>
    <w:rsid w:val="00473EEC"/>
    <w:rsid w:val="00474A83"/>
    <w:rsid w:val="00475487"/>
    <w:rsid w:val="00475734"/>
    <w:rsid w:val="00475F60"/>
    <w:rsid w:val="004823B1"/>
    <w:rsid w:val="00484051"/>
    <w:rsid w:val="00484121"/>
    <w:rsid w:val="0048585B"/>
    <w:rsid w:val="00487479"/>
    <w:rsid w:val="00487498"/>
    <w:rsid w:val="00490853"/>
    <w:rsid w:val="004915D9"/>
    <w:rsid w:val="00491DD1"/>
    <w:rsid w:val="00493429"/>
    <w:rsid w:val="004949D4"/>
    <w:rsid w:val="004975E9"/>
    <w:rsid w:val="00497EA6"/>
    <w:rsid w:val="004A07E9"/>
    <w:rsid w:val="004A0EE3"/>
    <w:rsid w:val="004A2D5B"/>
    <w:rsid w:val="004A3AAC"/>
    <w:rsid w:val="004A41BC"/>
    <w:rsid w:val="004A6DA4"/>
    <w:rsid w:val="004A7122"/>
    <w:rsid w:val="004A7829"/>
    <w:rsid w:val="004B06AE"/>
    <w:rsid w:val="004B4472"/>
    <w:rsid w:val="004B7915"/>
    <w:rsid w:val="004C262F"/>
    <w:rsid w:val="004C3DF6"/>
    <w:rsid w:val="004C52D7"/>
    <w:rsid w:val="004C5683"/>
    <w:rsid w:val="004C586A"/>
    <w:rsid w:val="004C68BB"/>
    <w:rsid w:val="004C6FC1"/>
    <w:rsid w:val="004C75BA"/>
    <w:rsid w:val="004C775C"/>
    <w:rsid w:val="004D1227"/>
    <w:rsid w:val="004D1B61"/>
    <w:rsid w:val="004D31A8"/>
    <w:rsid w:val="004D6B7E"/>
    <w:rsid w:val="004E0B87"/>
    <w:rsid w:val="004E14CB"/>
    <w:rsid w:val="004E1BB1"/>
    <w:rsid w:val="004E4B2E"/>
    <w:rsid w:val="004E58EC"/>
    <w:rsid w:val="004E6B1D"/>
    <w:rsid w:val="004E7423"/>
    <w:rsid w:val="004F0B24"/>
    <w:rsid w:val="004F1420"/>
    <w:rsid w:val="004F1474"/>
    <w:rsid w:val="004F17C7"/>
    <w:rsid w:val="004F228F"/>
    <w:rsid w:val="004F2BEC"/>
    <w:rsid w:val="004F322E"/>
    <w:rsid w:val="004F3453"/>
    <w:rsid w:val="004F3EF8"/>
    <w:rsid w:val="004F4AFD"/>
    <w:rsid w:val="004F5570"/>
    <w:rsid w:val="004F5CD4"/>
    <w:rsid w:val="004F625F"/>
    <w:rsid w:val="0050026C"/>
    <w:rsid w:val="005004AF"/>
    <w:rsid w:val="0050537C"/>
    <w:rsid w:val="0051734C"/>
    <w:rsid w:val="0052195D"/>
    <w:rsid w:val="00523BF3"/>
    <w:rsid w:val="00530B48"/>
    <w:rsid w:val="00530DE6"/>
    <w:rsid w:val="00531F7F"/>
    <w:rsid w:val="005320EF"/>
    <w:rsid w:val="00534565"/>
    <w:rsid w:val="005347E5"/>
    <w:rsid w:val="00535012"/>
    <w:rsid w:val="00537CFC"/>
    <w:rsid w:val="00541838"/>
    <w:rsid w:val="005418BA"/>
    <w:rsid w:val="00544BA0"/>
    <w:rsid w:val="005456CD"/>
    <w:rsid w:val="00545F87"/>
    <w:rsid w:val="0054795F"/>
    <w:rsid w:val="00547F3A"/>
    <w:rsid w:val="00551105"/>
    <w:rsid w:val="0055184D"/>
    <w:rsid w:val="00552D6A"/>
    <w:rsid w:val="005539F9"/>
    <w:rsid w:val="00556535"/>
    <w:rsid w:val="00557BA7"/>
    <w:rsid w:val="0056145C"/>
    <w:rsid w:val="00562EB3"/>
    <w:rsid w:val="00563B88"/>
    <w:rsid w:val="00564694"/>
    <w:rsid w:val="00564A0C"/>
    <w:rsid w:val="005675A5"/>
    <w:rsid w:val="00570680"/>
    <w:rsid w:val="00572E92"/>
    <w:rsid w:val="00574B88"/>
    <w:rsid w:val="0057656F"/>
    <w:rsid w:val="00577C50"/>
    <w:rsid w:val="00580A6E"/>
    <w:rsid w:val="00586B74"/>
    <w:rsid w:val="00587DB0"/>
    <w:rsid w:val="0059119A"/>
    <w:rsid w:val="0059161D"/>
    <w:rsid w:val="00591820"/>
    <w:rsid w:val="00591830"/>
    <w:rsid w:val="00591ADB"/>
    <w:rsid w:val="005934D7"/>
    <w:rsid w:val="00595041"/>
    <w:rsid w:val="00595D27"/>
    <w:rsid w:val="005977DB"/>
    <w:rsid w:val="00597C97"/>
    <w:rsid w:val="005A0232"/>
    <w:rsid w:val="005A0D2E"/>
    <w:rsid w:val="005A2869"/>
    <w:rsid w:val="005A4BF5"/>
    <w:rsid w:val="005A79BE"/>
    <w:rsid w:val="005A7AA7"/>
    <w:rsid w:val="005B44BE"/>
    <w:rsid w:val="005B544E"/>
    <w:rsid w:val="005B7397"/>
    <w:rsid w:val="005C2887"/>
    <w:rsid w:val="005C2FB9"/>
    <w:rsid w:val="005C382A"/>
    <w:rsid w:val="005C5A71"/>
    <w:rsid w:val="005D0CC5"/>
    <w:rsid w:val="005D12A5"/>
    <w:rsid w:val="005D2458"/>
    <w:rsid w:val="005D44EC"/>
    <w:rsid w:val="005D50E1"/>
    <w:rsid w:val="005D57B0"/>
    <w:rsid w:val="005D7E78"/>
    <w:rsid w:val="005E00BB"/>
    <w:rsid w:val="005E2A2D"/>
    <w:rsid w:val="005E3512"/>
    <w:rsid w:val="005E38BB"/>
    <w:rsid w:val="005E4550"/>
    <w:rsid w:val="005E61AF"/>
    <w:rsid w:val="005F04E9"/>
    <w:rsid w:val="005F0B66"/>
    <w:rsid w:val="005F10F2"/>
    <w:rsid w:val="005F2FD1"/>
    <w:rsid w:val="005F6B24"/>
    <w:rsid w:val="00601E70"/>
    <w:rsid w:val="0060350B"/>
    <w:rsid w:val="006053B0"/>
    <w:rsid w:val="00606E24"/>
    <w:rsid w:val="00612D48"/>
    <w:rsid w:val="00612DD3"/>
    <w:rsid w:val="00613726"/>
    <w:rsid w:val="00613996"/>
    <w:rsid w:val="00613BD2"/>
    <w:rsid w:val="0061401F"/>
    <w:rsid w:val="006141BE"/>
    <w:rsid w:val="006144F4"/>
    <w:rsid w:val="006173F5"/>
    <w:rsid w:val="00620225"/>
    <w:rsid w:val="00620B33"/>
    <w:rsid w:val="0062315D"/>
    <w:rsid w:val="006271B4"/>
    <w:rsid w:val="00630A78"/>
    <w:rsid w:val="00630EB3"/>
    <w:rsid w:val="0063193D"/>
    <w:rsid w:val="006324A1"/>
    <w:rsid w:val="006328CA"/>
    <w:rsid w:val="00635077"/>
    <w:rsid w:val="00636AE4"/>
    <w:rsid w:val="0064029E"/>
    <w:rsid w:val="00641273"/>
    <w:rsid w:val="00641913"/>
    <w:rsid w:val="00645744"/>
    <w:rsid w:val="00646535"/>
    <w:rsid w:val="00647836"/>
    <w:rsid w:val="0065044A"/>
    <w:rsid w:val="006509A8"/>
    <w:rsid w:val="00650F31"/>
    <w:rsid w:val="00651006"/>
    <w:rsid w:val="006544D6"/>
    <w:rsid w:val="006550C2"/>
    <w:rsid w:val="00655B76"/>
    <w:rsid w:val="00657420"/>
    <w:rsid w:val="0066048A"/>
    <w:rsid w:val="006617E2"/>
    <w:rsid w:val="00661BA7"/>
    <w:rsid w:val="00662396"/>
    <w:rsid w:val="00662481"/>
    <w:rsid w:val="00663A80"/>
    <w:rsid w:val="00667FAB"/>
    <w:rsid w:val="00673DC4"/>
    <w:rsid w:val="006773D4"/>
    <w:rsid w:val="00677585"/>
    <w:rsid w:val="00680795"/>
    <w:rsid w:val="00685315"/>
    <w:rsid w:val="00685CF5"/>
    <w:rsid w:val="00686A4C"/>
    <w:rsid w:val="006870F6"/>
    <w:rsid w:val="00687BC5"/>
    <w:rsid w:val="00690B72"/>
    <w:rsid w:val="00693025"/>
    <w:rsid w:val="00695210"/>
    <w:rsid w:val="00695B5C"/>
    <w:rsid w:val="00695F76"/>
    <w:rsid w:val="00697E0B"/>
    <w:rsid w:val="006A4ABD"/>
    <w:rsid w:val="006A5616"/>
    <w:rsid w:val="006A5C01"/>
    <w:rsid w:val="006A5C68"/>
    <w:rsid w:val="006A614D"/>
    <w:rsid w:val="006A7E69"/>
    <w:rsid w:val="006B1A7F"/>
    <w:rsid w:val="006B3531"/>
    <w:rsid w:val="006B36AE"/>
    <w:rsid w:val="006B4792"/>
    <w:rsid w:val="006B5462"/>
    <w:rsid w:val="006B5EFA"/>
    <w:rsid w:val="006B63D8"/>
    <w:rsid w:val="006B74FC"/>
    <w:rsid w:val="006C1187"/>
    <w:rsid w:val="006C1876"/>
    <w:rsid w:val="006C3A12"/>
    <w:rsid w:val="006C3F3B"/>
    <w:rsid w:val="006C6125"/>
    <w:rsid w:val="006C6662"/>
    <w:rsid w:val="006D1491"/>
    <w:rsid w:val="006D1492"/>
    <w:rsid w:val="006D1921"/>
    <w:rsid w:val="006D1DFF"/>
    <w:rsid w:val="006D528A"/>
    <w:rsid w:val="006D5702"/>
    <w:rsid w:val="006D7F5C"/>
    <w:rsid w:val="006E140E"/>
    <w:rsid w:val="006E3A7E"/>
    <w:rsid w:val="006E3AC4"/>
    <w:rsid w:val="006E55F5"/>
    <w:rsid w:val="006E6BFE"/>
    <w:rsid w:val="006E7593"/>
    <w:rsid w:val="006F498E"/>
    <w:rsid w:val="006F5460"/>
    <w:rsid w:val="006F58A8"/>
    <w:rsid w:val="006F6B3A"/>
    <w:rsid w:val="007005C9"/>
    <w:rsid w:val="0070571F"/>
    <w:rsid w:val="00712AA2"/>
    <w:rsid w:val="007135F3"/>
    <w:rsid w:val="00713E72"/>
    <w:rsid w:val="00717098"/>
    <w:rsid w:val="00717244"/>
    <w:rsid w:val="007207B4"/>
    <w:rsid w:val="007211B9"/>
    <w:rsid w:val="00722068"/>
    <w:rsid w:val="0072304C"/>
    <w:rsid w:val="007250AA"/>
    <w:rsid w:val="007250B8"/>
    <w:rsid w:val="007269B8"/>
    <w:rsid w:val="00726DDB"/>
    <w:rsid w:val="0072726A"/>
    <w:rsid w:val="00727955"/>
    <w:rsid w:val="00730850"/>
    <w:rsid w:val="00730E9F"/>
    <w:rsid w:val="007316F8"/>
    <w:rsid w:val="0073420C"/>
    <w:rsid w:val="0073649B"/>
    <w:rsid w:val="00737397"/>
    <w:rsid w:val="007416A0"/>
    <w:rsid w:val="00743982"/>
    <w:rsid w:val="00744F7A"/>
    <w:rsid w:val="0074551C"/>
    <w:rsid w:val="0074560F"/>
    <w:rsid w:val="00746AFD"/>
    <w:rsid w:val="00747EC2"/>
    <w:rsid w:val="0075157F"/>
    <w:rsid w:val="0075257F"/>
    <w:rsid w:val="00754CE8"/>
    <w:rsid w:val="00754E61"/>
    <w:rsid w:val="00755256"/>
    <w:rsid w:val="00755EE8"/>
    <w:rsid w:val="00762D89"/>
    <w:rsid w:val="00763871"/>
    <w:rsid w:val="00766288"/>
    <w:rsid w:val="0076689A"/>
    <w:rsid w:val="0077054A"/>
    <w:rsid w:val="00770847"/>
    <w:rsid w:val="00770F73"/>
    <w:rsid w:val="00774900"/>
    <w:rsid w:val="00776257"/>
    <w:rsid w:val="00780FA6"/>
    <w:rsid w:val="00783D46"/>
    <w:rsid w:val="007846AF"/>
    <w:rsid w:val="007852C3"/>
    <w:rsid w:val="00785389"/>
    <w:rsid w:val="00786231"/>
    <w:rsid w:val="0079085D"/>
    <w:rsid w:val="00792474"/>
    <w:rsid w:val="0079585D"/>
    <w:rsid w:val="00797406"/>
    <w:rsid w:val="007976E5"/>
    <w:rsid w:val="007A0AC2"/>
    <w:rsid w:val="007A2DD3"/>
    <w:rsid w:val="007A30A9"/>
    <w:rsid w:val="007A50AC"/>
    <w:rsid w:val="007A6836"/>
    <w:rsid w:val="007A6D94"/>
    <w:rsid w:val="007A6F3C"/>
    <w:rsid w:val="007A7C43"/>
    <w:rsid w:val="007B123D"/>
    <w:rsid w:val="007B2783"/>
    <w:rsid w:val="007B2B02"/>
    <w:rsid w:val="007B3AC8"/>
    <w:rsid w:val="007B3D76"/>
    <w:rsid w:val="007B575F"/>
    <w:rsid w:val="007B59D2"/>
    <w:rsid w:val="007B5DC0"/>
    <w:rsid w:val="007B6153"/>
    <w:rsid w:val="007B65BE"/>
    <w:rsid w:val="007B7624"/>
    <w:rsid w:val="007C0487"/>
    <w:rsid w:val="007C2BE6"/>
    <w:rsid w:val="007C2FD6"/>
    <w:rsid w:val="007C497C"/>
    <w:rsid w:val="007C62F1"/>
    <w:rsid w:val="007C6A15"/>
    <w:rsid w:val="007C7D02"/>
    <w:rsid w:val="007D11F9"/>
    <w:rsid w:val="007D19F9"/>
    <w:rsid w:val="007D2308"/>
    <w:rsid w:val="007D3119"/>
    <w:rsid w:val="007D3943"/>
    <w:rsid w:val="007D3B0A"/>
    <w:rsid w:val="007D4778"/>
    <w:rsid w:val="007D484A"/>
    <w:rsid w:val="007D65CF"/>
    <w:rsid w:val="007D747D"/>
    <w:rsid w:val="007E6A40"/>
    <w:rsid w:val="007E6D11"/>
    <w:rsid w:val="007F0B32"/>
    <w:rsid w:val="007F0EF2"/>
    <w:rsid w:val="007F1F07"/>
    <w:rsid w:val="007F1F5F"/>
    <w:rsid w:val="007F4075"/>
    <w:rsid w:val="007F4707"/>
    <w:rsid w:val="007F56A3"/>
    <w:rsid w:val="007F6C89"/>
    <w:rsid w:val="007F7B27"/>
    <w:rsid w:val="008000EA"/>
    <w:rsid w:val="008011E5"/>
    <w:rsid w:val="008026D2"/>
    <w:rsid w:val="00803356"/>
    <w:rsid w:val="00805694"/>
    <w:rsid w:val="00805737"/>
    <w:rsid w:val="00806A1D"/>
    <w:rsid w:val="00806CF9"/>
    <w:rsid w:val="00810098"/>
    <w:rsid w:val="008105A3"/>
    <w:rsid w:val="00810CD2"/>
    <w:rsid w:val="00810FE7"/>
    <w:rsid w:val="00811F7F"/>
    <w:rsid w:val="008156E5"/>
    <w:rsid w:val="008165F9"/>
    <w:rsid w:val="00816F0F"/>
    <w:rsid w:val="008176FB"/>
    <w:rsid w:val="00820B3F"/>
    <w:rsid w:val="008220EC"/>
    <w:rsid w:val="00823021"/>
    <w:rsid w:val="00824834"/>
    <w:rsid w:val="00824839"/>
    <w:rsid w:val="00824E6F"/>
    <w:rsid w:val="00826A40"/>
    <w:rsid w:val="00826C78"/>
    <w:rsid w:val="008300A2"/>
    <w:rsid w:val="0083140E"/>
    <w:rsid w:val="00832AAF"/>
    <w:rsid w:val="00832E26"/>
    <w:rsid w:val="00832F5B"/>
    <w:rsid w:val="00834B73"/>
    <w:rsid w:val="00835BCE"/>
    <w:rsid w:val="00836FCB"/>
    <w:rsid w:val="00837D33"/>
    <w:rsid w:val="008402DD"/>
    <w:rsid w:val="008422B1"/>
    <w:rsid w:val="00846666"/>
    <w:rsid w:val="00851C4C"/>
    <w:rsid w:val="00852061"/>
    <w:rsid w:val="0085266A"/>
    <w:rsid w:val="008527C2"/>
    <w:rsid w:val="00852F2D"/>
    <w:rsid w:val="008535ED"/>
    <w:rsid w:val="008538B3"/>
    <w:rsid w:val="0085484C"/>
    <w:rsid w:val="008564AF"/>
    <w:rsid w:val="00856561"/>
    <w:rsid w:val="0085683E"/>
    <w:rsid w:val="008608DB"/>
    <w:rsid w:val="008611CA"/>
    <w:rsid w:val="008627F0"/>
    <w:rsid w:val="008633E4"/>
    <w:rsid w:val="00863719"/>
    <w:rsid w:val="00864FB7"/>
    <w:rsid w:val="00866D56"/>
    <w:rsid w:val="008678B9"/>
    <w:rsid w:val="00867FBC"/>
    <w:rsid w:val="008703DC"/>
    <w:rsid w:val="00871310"/>
    <w:rsid w:val="008717F5"/>
    <w:rsid w:val="00874794"/>
    <w:rsid w:val="00874C50"/>
    <w:rsid w:val="00876F03"/>
    <w:rsid w:val="008771BF"/>
    <w:rsid w:val="00877C32"/>
    <w:rsid w:val="008810D2"/>
    <w:rsid w:val="00883D4B"/>
    <w:rsid w:val="00883F51"/>
    <w:rsid w:val="008860B8"/>
    <w:rsid w:val="00887747"/>
    <w:rsid w:val="00893959"/>
    <w:rsid w:val="00895750"/>
    <w:rsid w:val="00896C02"/>
    <w:rsid w:val="00897CCC"/>
    <w:rsid w:val="00897D0C"/>
    <w:rsid w:val="008A0B19"/>
    <w:rsid w:val="008A1D5D"/>
    <w:rsid w:val="008A20E3"/>
    <w:rsid w:val="008A41F7"/>
    <w:rsid w:val="008A4410"/>
    <w:rsid w:val="008A51C1"/>
    <w:rsid w:val="008A543E"/>
    <w:rsid w:val="008A557C"/>
    <w:rsid w:val="008A76A1"/>
    <w:rsid w:val="008A7F80"/>
    <w:rsid w:val="008B0300"/>
    <w:rsid w:val="008B10A4"/>
    <w:rsid w:val="008B2405"/>
    <w:rsid w:val="008B3E50"/>
    <w:rsid w:val="008B6251"/>
    <w:rsid w:val="008B63BC"/>
    <w:rsid w:val="008B675B"/>
    <w:rsid w:val="008B70FA"/>
    <w:rsid w:val="008C38F6"/>
    <w:rsid w:val="008C39B4"/>
    <w:rsid w:val="008C5055"/>
    <w:rsid w:val="008C5934"/>
    <w:rsid w:val="008C5BB8"/>
    <w:rsid w:val="008C7FF4"/>
    <w:rsid w:val="008D0DA7"/>
    <w:rsid w:val="008D1161"/>
    <w:rsid w:val="008D14AD"/>
    <w:rsid w:val="008D243D"/>
    <w:rsid w:val="008D61D3"/>
    <w:rsid w:val="008D6695"/>
    <w:rsid w:val="008D6AEF"/>
    <w:rsid w:val="008D75A4"/>
    <w:rsid w:val="008D7F07"/>
    <w:rsid w:val="008E02BB"/>
    <w:rsid w:val="008E162C"/>
    <w:rsid w:val="008E53A1"/>
    <w:rsid w:val="008E70A7"/>
    <w:rsid w:val="008E7BEE"/>
    <w:rsid w:val="008F0466"/>
    <w:rsid w:val="008F1A6A"/>
    <w:rsid w:val="008F2571"/>
    <w:rsid w:val="008F25B8"/>
    <w:rsid w:val="008F524B"/>
    <w:rsid w:val="008F55DB"/>
    <w:rsid w:val="008F780D"/>
    <w:rsid w:val="00910C0F"/>
    <w:rsid w:val="00910EEC"/>
    <w:rsid w:val="009116AA"/>
    <w:rsid w:val="0091191C"/>
    <w:rsid w:val="00911C96"/>
    <w:rsid w:val="009120B8"/>
    <w:rsid w:val="00912BE9"/>
    <w:rsid w:val="00913878"/>
    <w:rsid w:val="00914C1C"/>
    <w:rsid w:val="0091563F"/>
    <w:rsid w:val="009202C9"/>
    <w:rsid w:val="00922BAB"/>
    <w:rsid w:val="00923676"/>
    <w:rsid w:val="0092440B"/>
    <w:rsid w:val="0092457B"/>
    <w:rsid w:val="009245E6"/>
    <w:rsid w:val="00924CBB"/>
    <w:rsid w:val="009263D9"/>
    <w:rsid w:val="0092698F"/>
    <w:rsid w:val="009305D7"/>
    <w:rsid w:val="009313AB"/>
    <w:rsid w:val="009319F5"/>
    <w:rsid w:val="0093260A"/>
    <w:rsid w:val="00932D1C"/>
    <w:rsid w:val="009346E0"/>
    <w:rsid w:val="00935A40"/>
    <w:rsid w:val="00935F4D"/>
    <w:rsid w:val="00942D6B"/>
    <w:rsid w:val="00943CFB"/>
    <w:rsid w:val="00943F2F"/>
    <w:rsid w:val="00946454"/>
    <w:rsid w:val="009516D4"/>
    <w:rsid w:val="009529BE"/>
    <w:rsid w:val="0095432B"/>
    <w:rsid w:val="00955057"/>
    <w:rsid w:val="009550FD"/>
    <w:rsid w:val="0095730D"/>
    <w:rsid w:val="00962CBF"/>
    <w:rsid w:val="009678D8"/>
    <w:rsid w:val="00970B6C"/>
    <w:rsid w:val="00970FE1"/>
    <w:rsid w:val="0097114A"/>
    <w:rsid w:val="009719A9"/>
    <w:rsid w:val="00976CFE"/>
    <w:rsid w:val="0097705D"/>
    <w:rsid w:val="009774A9"/>
    <w:rsid w:val="009801E3"/>
    <w:rsid w:val="009812A3"/>
    <w:rsid w:val="00981490"/>
    <w:rsid w:val="009831C3"/>
    <w:rsid w:val="00985C72"/>
    <w:rsid w:val="00986200"/>
    <w:rsid w:val="00986DFE"/>
    <w:rsid w:val="00987AF9"/>
    <w:rsid w:val="00987C77"/>
    <w:rsid w:val="009942DA"/>
    <w:rsid w:val="0099609F"/>
    <w:rsid w:val="0099684D"/>
    <w:rsid w:val="009A0F72"/>
    <w:rsid w:val="009A11F3"/>
    <w:rsid w:val="009A12EA"/>
    <w:rsid w:val="009A1634"/>
    <w:rsid w:val="009A19B5"/>
    <w:rsid w:val="009A24B7"/>
    <w:rsid w:val="009A39F4"/>
    <w:rsid w:val="009A4E58"/>
    <w:rsid w:val="009A5EB0"/>
    <w:rsid w:val="009A6A8E"/>
    <w:rsid w:val="009B0D66"/>
    <w:rsid w:val="009B39C2"/>
    <w:rsid w:val="009B40D3"/>
    <w:rsid w:val="009B4623"/>
    <w:rsid w:val="009B51FF"/>
    <w:rsid w:val="009C015D"/>
    <w:rsid w:val="009C30E2"/>
    <w:rsid w:val="009C3BE3"/>
    <w:rsid w:val="009C4192"/>
    <w:rsid w:val="009C4F40"/>
    <w:rsid w:val="009D1A45"/>
    <w:rsid w:val="009D1CAE"/>
    <w:rsid w:val="009D2A5F"/>
    <w:rsid w:val="009D3170"/>
    <w:rsid w:val="009E06A1"/>
    <w:rsid w:val="009E1BBC"/>
    <w:rsid w:val="009E2C62"/>
    <w:rsid w:val="009E4B4D"/>
    <w:rsid w:val="009E5CB5"/>
    <w:rsid w:val="009E726D"/>
    <w:rsid w:val="009E7BDD"/>
    <w:rsid w:val="009F023A"/>
    <w:rsid w:val="009F5340"/>
    <w:rsid w:val="009F591A"/>
    <w:rsid w:val="00A00F3B"/>
    <w:rsid w:val="00A0127C"/>
    <w:rsid w:val="00A01C1D"/>
    <w:rsid w:val="00A01DBC"/>
    <w:rsid w:val="00A01F90"/>
    <w:rsid w:val="00A02246"/>
    <w:rsid w:val="00A025D4"/>
    <w:rsid w:val="00A04F8E"/>
    <w:rsid w:val="00A0583B"/>
    <w:rsid w:val="00A05F74"/>
    <w:rsid w:val="00A07C4C"/>
    <w:rsid w:val="00A11623"/>
    <w:rsid w:val="00A139E0"/>
    <w:rsid w:val="00A13CBE"/>
    <w:rsid w:val="00A14807"/>
    <w:rsid w:val="00A14CC8"/>
    <w:rsid w:val="00A15C99"/>
    <w:rsid w:val="00A15F3A"/>
    <w:rsid w:val="00A1742B"/>
    <w:rsid w:val="00A17FC2"/>
    <w:rsid w:val="00A2026D"/>
    <w:rsid w:val="00A228CB"/>
    <w:rsid w:val="00A22C61"/>
    <w:rsid w:val="00A2446C"/>
    <w:rsid w:val="00A27873"/>
    <w:rsid w:val="00A309B5"/>
    <w:rsid w:val="00A311F2"/>
    <w:rsid w:val="00A313AE"/>
    <w:rsid w:val="00A33183"/>
    <w:rsid w:val="00A334BE"/>
    <w:rsid w:val="00A335F5"/>
    <w:rsid w:val="00A37746"/>
    <w:rsid w:val="00A40663"/>
    <w:rsid w:val="00A41572"/>
    <w:rsid w:val="00A41C73"/>
    <w:rsid w:val="00A43A10"/>
    <w:rsid w:val="00A442B5"/>
    <w:rsid w:val="00A4465E"/>
    <w:rsid w:val="00A45340"/>
    <w:rsid w:val="00A4682D"/>
    <w:rsid w:val="00A46AC1"/>
    <w:rsid w:val="00A47358"/>
    <w:rsid w:val="00A510FA"/>
    <w:rsid w:val="00A538FD"/>
    <w:rsid w:val="00A53A5B"/>
    <w:rsid w:val="00A555D2"/>
    <w:rsid w:val="00A60AEC"/>
    <w:rsid w:val="00A61625"/>
    <w:rsid w:val="00A61A0F"/>
    <w:rsid w:val="00A62283"/>
    <w:rsid w:val="00A62B72"/>
    <w:rsid w:val="00A63E9B"/>
    <w:rsid w:val="00A64012"/>
    <w:rsid w:val="00A65991"/>
    <w:rsid w:val="00A661DB"/>
    <w:rsid w:val="00A70910"/>
    <w:rsid w:val="00A73781"/>
    <w:rsid w:val="00A74C11"/>
    <w:rsid w:val="00A7546C"/>
    <w:rsid w:val="00A75EA9"/>
    <w:rsid w:val="00A76429"/>
    <w:rsid w:val="00A77547"/>
    <w:rsid w:val="00A80FBD"/>
    <w:rsid w:val="00A814B3"/>
    <w:rsid w:val="00A84AEA"/>
    <w:rsid w:val="00A85647"/>
    <w:rsid w:val="00A86574"/>
    <w:rsid w:val="00A86DE1"/>
    <w:rsid w:val="00A9023A"/>
    <w:rsid w:val="00A909F8"/>
    <w:rsid w:val="00A919CA"/>
    <w:rsid w:val="00A92906"/>
    <w:rsid w:val="00A93399"/>
    <w:rsid w:val="00A94B31"/>
    <w:rsid w:val="00A95E1E"/>
    <w:rsid w:val="00A960D0"/>
    <w:rsid w:val="00AA114E"/>
    <w:rsid w:val="00AA1AC8"/>
    <w:rsid w:val="00AA391D"/>
    <w:rsid w:val="00AA6679"/>
    <w:rsid w:val="00AA686F"/>
    <w:rsid w:val="00AA7680"/>
    <w:rsid w:val="00AA7998"/>
    <w:rsid w:val="00AB0410"/>
    <w:rsid w:val="00AB083B"/>
    <w:rsid w:val="00AB3111"/>
    <w:rsid w:val="00AB511A"/>
    <w:rsid w:val="00AB7B88"/>
    <w:rsid w:val="00AB7C92"/>
    <w:rsid w:val="00AC0FF7"/>
    <w:rsid w:val="00AC3508"/>
    <w:rsid w:val="00AC3BAD"/>
    <w:rsid w:val="00AC5108"/>
    <w:rsid w:val="00AC5436"/>
    <w:rsid w:val="00AC567A"/>
    <w:rsid w:val="00AC6D94"/>
    <w:rsid w:val="00AC76AF"/>
    <w:rsid w:val="00AD010F"/>
    <w:rsid w:val="00AD1041"/>
    <w:rsid w:val="00AD1583"/>
    <w:rsid w:val="00AD20F0"/>
    <w:rsid w:val="00AD2E69"/>
    <w:rsid w:val="00AD2FCA"/>
    <w:rsid w:val="00AD7C18"/>
    <w:rsid w:val="00AE368E"/>
    <w:rsid w:val="00AE4A72"/>
    <w:rsid w:val="00AE6091"/>
    <w:rsid w:val="00AE6ECE"/>
    <w:rsid w:val="00AE70F8"/>
    <w:rsid w:val="00AE741C"/>
    <w:rsid w:val="00AF0317"/>
    <w:rsid w:val="00AF091E"/>
    <w:rsid w:val="00AF1B19"/>
    <w:rsid w:val="00AF1F3C"/>
    <w:rsid w:val="00AF4345"/>
    <w:rsid w:val="00AF4B02"/>
    <w:rsid w:val="00B00E3B"/>
    <w:rsid w:val="00B01657"/>
    <w:rsid w:val="00B02B5F"/>
    <w:rsid w:val="00B02CEF"/>
    <w:rsid w:val="00B03346"/>
    <w:rsid w:val="00B03702"/>
    <w:rsid w:val="00B055C8"/>
    <w:rsid w:val="00B06182"/>
    <w:rsid w:val="00B07ED8"/>
    <w:rsid w:val="00B100BC"/>
    <w:rsid w:val="00B10BD1"/>
    <w:rsid w:val="00B111FB"/>
    <w:rsid w:val="00B11406"/>
    <w:rsid w:val="00B11C8F"/>
    <w:rsid w:val="00B120AA"/>
    <w:rsid w:val="00B12453"/>
    <w:rsid w:val="00B13B58"/>
    <w:rsid w:val="00B211BD"/>
    <w:rsid w:val="00B21254"/>
    <w:rsid w:val="00B226C8"/>
    <w:rsid w:val="00B23056"/>
    <w:rsid w:val="00B23EC6"/>
    <w:rsid w:val="00B24B67"/>
    <w:rsid w:val="00B257D3"/>
    <w:rsid w:val="00B25FFE"/>
    <w:rsid w:val="00B27D3A"/>
    <w:rsid w:val="00B30204"/>
    <w:rsid w:val="00B317BB"/>
    <w:rsid w:val="00B31AC0"/>
    <w:rsid w:val="00B323ED"/>
    <w:rsid w:val="00B32410"/>
    <w:rsid w:val="00B33EEE"/>
    <w:rsid w:val="00B37214"/>
    <w:rsid w:val="00B3777E"/>
    <w:rsid w:val="00B419C0"/>
    <w:rsid w:val="00B44B0F"/>
    <w:rsid w:val="00B45290"/>
    <w:rsid w:val="00B45361"/>
    <w:rsid w:val="00B4599E"/>
    <w:rsid w:val="00B4606C"/>
    <w:rsid w:val="00B472EF"/>
    <w:rsid w:val="00B53F1C"/>
    <w:rsid w:val="00B5439E"/>
    <w:rsid w:val="00B55D4C"/>
    <w:rsid w:val="00B5657C"/>
    <w:rsid w:val="00B60AC0"/>
    <w:rsid w:val="00B61B7B"/>
    <w:rsid w:val="00B6699F"/>
    <w:rsid w:val="00B669EA"/>
    <w:rsid w:val="00B66D8C"/>
    <w:rsid w:val="00B670D2"/>
    <w:rsid w:val="00B67CB2"/>
    <w:rsid w:val="00B71132"/>
    <w:rsid w:val="00B7327C"/>
    <w:rsid w:val="00B7434F"/>
    <w:rsid w:val="00B74357"/>
    <w:rsid w:val="00B74363"/>
    <w:rsid w:val="00B74431"/>
    <w:rsid w:val="00B76126"/>
    <w:rsid w:val="00B807B0"/>
    <w:rsid w:val="00B80C04"/>
    <w:rsid w:val="00B825E4"/>
    <w:rsid w:val="00B8435D"/>
    <w:rsid w:val="00B84460"/>
    <w:rsid w:val="00B8530A"/>
    <w:rsid w:val="00B85402"/>
    <w:rsid w:val="00B87E83"/>
    <w:rsid w:val="00B902AA"/>
    <w:rsid w:val="00B9063F"/>
    <w:rsid w:val="00B910F6"/>
    <w:rsid w:val="00B918FB"/>
    <w:rsid w:val="00B9255A"/>
    <w:rsid w:val="00B94493"/>
    <w:rsid w:val="00B94E48"/>
    <w:rsid w:val="00B95AC9"/>
    <w:rsid w:val="00B96000"/>
    <w:rsid w:val="00BA4610"/>
    <w:rsid w:val="00BA6DA1"/>
    <w:rsid w:val="00BB029A"/>
    <w:rsid w:val="00BB0857"/>
    <w:rsid w:val="00BB34DC"/>
    <w:rsid w:val="00BB392A"/>
    <w:rsid w:val="00BB3BAE"/>
    <w:rsid w:val="00BB48B5"/>
    <w:rsid w:val="00BB5C23"/>
    <w:rsid w:val="00BC31FA"/>
    <w:rsid w:val="00BC50F3"/>
    <w:rsid w:val="00BC5354"/>
    <w:rsid w:val="00BC544D"/>
    <w:rsid w:val="00BC654D"/>
    <w:rsid w:val="00BC7C1F"/>
    <w:rsid w:val="00BC7CBF"/>
    <w:rsid w:val="00BD1193"/>
    <w:rsid w:val="00BD2574"/>
    <w:rsid w:val="00BD2853"/>
    <w:rsid w:val="00BD4BBC"/>
    <w:rsid w:val="00BD4DD4"/>
    <w:rsid w:val="00BD57AA"/>
    <w:rsid w:val="00BD683D"/>
    <w:rsid w:val="00BE20C4"/>
    <w:rsid w:val="00BE3C33"/>
    <w:rsid w:val="00BE4C62"/>
    <w:rsid w:val="00BE5802"/>
    <w:rsid w:val="00BE5854"/>
    <w:rsid w:val="00BE7A33"/>
    <w:rsid w:val="00BF534A"/>
    <w:rsid w:val="00BF6B15"/>
    <w:rsid w:val="00C00121"/>
    <w:rsid w:val="00C00A00"/>
    <w:rsid w:val="00C01A18"/>
    <w:rsid w:val="00C02E32"/>
    <w:rsid w:val="00C0383C"/>
    <w:rsid w:val="00C03E02"/>
    <w:rsid w:val="00C0469C"/>
    <w:rsid w:val="00C049BC"/>
    <w:rsid w:val="00C056A9"/>
    <w:rsid w:val="00C10249"/>
    <w:rsid w:val="00C111D4"/>
    <w:rsid w:val="00C14845"/>
    <w:rsid w:val="00C17AFA"/>
    <w:rsid w:val="00C17F3E"/>
    <w:rsid w:val="00C20550"/>
    <w:rsid w:val="00C22D44"/>
    <w:rsid w:val="00C22D47"/>
    <w:rsid w:val="00C23B7E"/>
    <w:rsid w:val="00C257F4"/>
    <w:rsid w:val="00C27190"/>
    <w:rsid w:val="00C30C12"/>
    <w:rsid w:val="00C31908"/>
    <w:rsid w:val="00C3360C"/>
    <w:rsid w:val="00C36331"/>
    <w:rsid w:val="00C36D05"/>
    <w:rsid w:val="00C4070F"/>
    <w:rsid w:val="00C43305"/>
    <w:rsid w:val="00C433B5"/>
    <w:rsid w:val="00C449F0"/>
    <w:rsid w:val="00C46A32"/>
    <w:rsid w:val="00C47D22"/>
    <w:rsid w:val="00C5057E"/>
    <w:rsid w:val="00C513A6"/>
    <w:rsid w:val="00C51EB3"/>
    <w:rsid w:val="00C54198"/>
    <w:rsid w:val="00C55A61"/>
    <w:rsid w:val="00C57A60"/>
    <w:rsid w:val="00C61C93"/>
    <w:rsid w:val="00C6376E"/>
    <w:rsid w:val="00C63836"/>
    <w:rsid w:val="00C63EE8"/>
    <w:rsid w:val="00C65486"/>
    <w:rsid w:val="00C701AD"/>
    <w:rsid w:val="00C708AD"/>
    <w:rsid w:val="00C70C21"/>
    <w:rsid w:val="00C72CA0"/>
    <w:rsid w:val="00C733E8"/>
    <w:rsid w:val="00C759B3"/>
    <w:rsid w:val="00C7604C"/>
    <w:rsid w:val="00C76CF2"/>
    <w:rsid w:val="00C8384B"/>
    <w:rsid w:val="00C840E1"/>
    <w:rsid w:val="00C86853"/>
    <w:rsid w:val="00C87FAE"/>
    <w:rsid w:val="00C90883"/>
    <w:rsid w:val="00C91488"/>
    <w:rsid w:val="00C927F9"/>
    <w:rsid w:val="00C92D97"/>
    <w:rsid w:val="00C93371"/>
    <w:rsid w:val="00C93EFC"/>
    <w:rsid w:val="00C94FE3"/>
    <w:rsid w:val="00C964BA"/>
    <w:rsid w:val="00C96F69"/>
    <w:rsid w:val="00C97367"/>
    <w:rsid w:val="00C979D9"/>
    <w:rsid w:val="00CA0412"/>
    <w:rsid w:val="00CA05CD"/>
    <w:rsid w:val="00CA073C"/>
    <w:rsid w:val="00CA2DC3"/>
    <w:rsid w:val="00CA3964"/>
    <w:rsid w:val="00CA4ECC"/>
    <w:rsid w:val="00CA6053"/>
    <w:rsid w:val="00CA6554"/>
    <w:rsid w:val="00CB1EB8"/>
    <w:rsid w:val="00CB35BC"/>
    <w:rsid w:val="00CB3B09"/>
    <w:rsid w:val="00CB564A"/>
    <w:rsid w:val="00CB5A19"/>
    <w:rsid w:val="00CB656D"/>
    <w:rsid w:val="00CB72EB"/>
    <w:rsid w:val="00CB73BB"/>
    <w:rsid w:val="00CB78AA"/>
    <w:rsid w:val="00CC0363"/>
    <w:rsid w:val="00CC1DF0"/>
    <w:rsid w:val="00CC227A"/>
    <w:rsid w:val="00CC3141"/>
    <w:rsid w:val="00CD08DD"/>
    <w:rsid w:val="00CD0E5E"/>
    <w:rsid w:val="00CD1126"/>
    <w:rsid w:val="00CD14C9"/>
    <w:rsid w:val="00CD1E52"/>
    <w:rsid w:val="00CD3033"/>
    <w:rsid w:val="00CD69F3"/>
    <w:rsid w:val="00CD7DA7"/>
    <w:rsid w:val="00CE204F"/>
    <w:rsid w:val="00CE390D"/>
    <w:rsid w:val="00CE51BD"/>
    <w:rsid w:val="00CE531B"/>
    <w:rsid w:val="00CE59EC"/>
    <w:rsid w:val="00CE5E09"/>
    <w:rsid w:val="00CE6788"/>
    <w:rsid w:val="00CE7DDA"/>
    <w:rsid w:val="00CE7E72"/>
    <w:rsid w:val="00CF0262"/>
    <w:rsid w:val="00CF0897"/>
    <w:rsid w:val="00CF08C1"/>
    <w:rsid w:val="00CF1BF3"/>
    <w:rsid w:val="00CF1F8B"/>
    <w:rsid w:val="00CF264A"/>
    <w:rsid w:val="00CF4FBF"/>
    <w:rsid w:val="00CF74A9"/>
    <w:rsid w:val="00D00472"/>
    <w:rsid w:val="00D00564"/>
    <w:rsid w:val="00D012AC"/>
    <w:rsid w:val="00D10C0F"/>
    <w:rsid w:val="00D119BC"/>
    <w:rsid w:val="00D128A4"/>
    <w:rsid w:val="00D12AEE"/>
    <w:rsid w:val="00D14FB4"/>
    <w:rsid w:val="00D16D97"/>
    <w:rsid w:val="00D16F06"/>
    <w:rsid w:val="00D17DC0"/>
    <w:rsid w:val="00D204D9"/>
    <w:rsid w:val="00D22F03"/>
    <w:rsid w:val="00D238A1"/>
    <w:rsid w:val="00D26064"/>
    <w:rsid w:val="00D27DD8"/>
    <w:rsid w:val="00D318F6"/>
    <w:rsid w:val="00D31919"/>
    <w:rsid w:val="00D33001"/>
    <w:rsid w:val="00D3436A"/>
    <w:rsid w:val="00D355D2"/>
    <w:rsid w:val="00D35EE2"/>
    <w:rsid w:val="00D369CC"/>
    <w:rsid w:val="00D37E75"/>
    <w:rsid w:val="00D428C0"/>
    <w:rsid w:val="00D4508F"/>
    <w:rsid w:val="00D477BF"/>
    <w:rsid w:val="00D50566"/>
    <w:rsid w:val="00D51DDE"/>
    <w:rsid w:val="00D53830"/>
    <w:rsid w:val="00D55456"/>
    <w:rsid w:val="00D55C7A"/>
    <w:rsid w:val="00D566A3"/>
    <w:rsid w:val="00D56C8D"/>
    <w:rsid w:val="00D577BC"/>
    <w:rsid w:val="00D57D9E"/>
    <w:rsid w:val="00D6004F"/>
    <w:rsid w:val="00D605D2"/>
    <w:rsid w:val="00D6096A"/>
    <w:rsid w:val="00D62668"/>
    <w:rsid w:val="00D63E09"/>
    <w:rsid w:val="00D64D8C"/>
    <w:rsid w:val="00D65288"/>
    <w:rsid w:val="00D67718"/>
    <w:rsid w:val="00D71294"/>
    <w:rsid w:val="00D71B1A"/>
    <w:rsid w:val="00D72F47"/>
    <w:rsid w:val="00D72FC3"/>
    <w:rsid w:val="00D74073"/>
    <w:rsid w:val="00D743FA"/>
    <w:rsid w:val="00D74B58"/>
    <w:rsid w:val="00D777A7"/>
    <w:rsid w:val="00D77971"/>
    <w:rsid w:val="00D82240"/>
    <w:rsid w:val="00D84433"/>
    <w:rsid w:val="00D8450F"/>
    <w:rsid w:val="00D852A3"/>
    <w:rsid w:val="00D87309"/>
    <w:rsid w:val="00D91BD0"/>
    <w:rsid w:val="00D926F3"/>
    <w:rsid w:val="00D92DBF"/>
    <w:rsid w:val="00D95E56"/>
    <w:rsid w:val="00D96765"/>
    <w:rsid w:val="00D97788"/>
    <w:rsid w:val="00D97FB9"/>
    <w:rsid w:val="00DA0798"/>
    <w:rsid w:val="00DA0BCE"/>
    <w:rsid w:val="00DA30F2"/>
    <w:rsid w:val="00DA4283"/>
    <w:rsid w:val="00DA42C9"/>
    <w:rsid w:val="00DA646D"/>
    <w:rsid w:val="00DA7CB1"/>
    <w:rsid w:val="00DA7D63"/>
    <w:rsid w:val="00DB0A18"/>
    <w:rsid w:val="00DB1533"/>
    <w:rsid w:val="00DB1E2C"/>
    <w:rsid w:val="00DB2199"/>
    <w:rsid w:val="00DB2630"/>
    <w:rsid w:val="00DB32D8"/>
    <w:rsid w:val="00DB33EB"/>
    <w:rsid w:val="00DB6732"/>
    <w:rsid w:val="00DB739C"/>
    <w:rsid w:val="00DC0532"/>
    <w:rsid w:val="00DC0BD5"/>
    <w:rsid w:val="00DC3D91"/>
    <w:rsid w:val="00DC4C74"/>
    <w:rsid w:val="00DC5277"/>
    <w:rsid w:val="00DD107E"/>
    <w:rsid w:val="00DD1C79"/>
    <w:rsid w:val="00DD4214"/>
    <w:rsid w:val="00DD5C96"/>
    <w:rsid w:val="00DD68DE"/>
    <w:rsid w:val="00DD772D"/>
    <w:rsid w:val="00DD77E3"/>
    <w:rsid w:val="00DE1784"/>
    <w:rsid w:val="00DE26F0"/>
    <w:rsid w:val="00DE75CF"/>
    <w:rsid w:val="00DF0120"/>
    <w:rsid w:val="00DF38DA"/>
    <w:rsid w:val="00DF620F"/>
    <w:rsid w:val="00DF6883"/>
    <w:rsid w:val="00E00033"/>
    <w:rsid w:val="00E000FD"/>
    <w:rsid w:val="00E00466"/>
    <w:rsid w:val="00E025CC"/>
    <w:rsid w:val="00E06A40"/>
    <w:rsid w:val="00E12EE8"/>
    <w:rsid w:val="00E14036"/>
    <w:rsid w:val="00E1452B"/>
    <w:rsid w:val="00E15138"/>
    <w:rsid w:val="00E16D40"/>
    <w:rsid w:val="00E1724E"/>
    <w:rsid w:val="00E205E8"/>
    <w:rsid w:val="00E21F3C"/>
    <w:rsid w:val="00E22437"/>
    <w:rsid w:val="00E2445E"/>
    <w:rsid w:val="00E25DC9"/>
    <w:rsid w:val="00E27B44"/>
    <w:rsid w:val="00E3019E"/>
    <w:rsid w:val="00E305C5"/>
    <w:rsid w:val="00E308DF"/>
    <w:rsid w:val="00E337F7"/>
    <w:rsid w:val="00E34D97"/>
    <w:rsid w:val="00E35513"/>
    <w:rsid w:val="00E40C39"/>
    <w:rsid w:val="00E42E99"/>
    <w:rsid w:val="00E43302"/>
    <w:rsid w:val="00E43C43"/>
    <w:rsid w:val="00E44318"/>
    <w:rsid w:val="00E44A2A"/>
    <w:rsid w:val="00E44AD6"/>
    <w:rsid w:val="00E456D2"/>
    <w:rsid w:val="00E47955"/>
    <w:rsid w:val="00E47EC7"/>
    <w:rsid w:val="00E50370"/>
    <w:rsid w:val="00E51B26"/>
    <w:rsid w:val="00E5330C"/>
    <w:rsid w:val="00E57284"/>
    <w:rsid w:val="00E614C3"/>
    <w:rsid w:val="00E61C89"/>
    <w:rsid w:val="00E63486"/>
    <w:rsid w:val="00E64277"/>
    <w:rsid w:val="00E64890"/>
    <w:rsid w:val="00E66DB5"/>
    <w:rsid w:val="00E67C3E"/>
    <w:rsid w:val="00E713FC"/>
    <w:rsid w:val="00E7215C"/>
    <w:rsid w:val="00E74D20"/>
    <w:rsid w:val="00E7623A"/>
    <w:rsid w:val="00E763A1"/>
    <w:rsid w:val="00E77DD9"/>
    <w:rsid w:val="00E80013"/>
    <w:rsid w:val="00E8124F"/>
    <w:rsid w:val="00E83131"/>
    <w:rsid w:val="00E84A0D"/>
    <w:rsid w:val="00E8697C"/>
    <w:rsid w:val="00E87C94"/>
    <w:rsid w:val="00E87D84"/>
    <w:rsid w:val="00E907BC"/>
    <w:rsid w:val="00E9222E"/>
    <w:rsid w:val="00E92682"/>
    <w:rsid w:val="00E97D20"/>
    <w:rsid w:val="00EA0266"/>
    <w:rsid w:val="00EA461B"/>
    <w:rsid w:val="00EA4661"/>
    <w:rsid w:val="00EA546B"/>
    <w:rsid w:val="00EA7B64"/>
    <w:rsid w:val="00EB26D9"/>
    <w:rsid w:val="00EB2B76"/>
    <w:rsid w:val="00EB3292"/>
    <w:rsid w:val="00EB4036"/>
    <w:rsid w:val="00EB46ED"/>
    <w:rsid w:val="00EB5828"/>
    <w:rsid w:val="00EC084D"/>
    <w:rsid w:val="00EC0CDA"/>
    <w:rsid w:val="00EC2323"/>
    <w:rsid w:val="00EC45F3"/>
    <w:rsid w:val="00EC598A"/>
    <w:rsid w:val="00EC7B43"/>
    <w:rsid w:val="00ED0860"/>
    <w:rsid w:val="00ED25A5"/>
    <w:rsid w:val="00ED5216"/>
    <w:rsid w:val="00EE0CD0"/>
    <w:rsid w:val="00EE49D3"/>
    <w:rsid w:val="00EE4E0A"/>
    <w:rsid w:val="00EE54C5"/>
    <w:rsid w:val="00EE795A"/>
    <w:rsid w:val="00EF09A0"/>
    <w:rsid w:val="00EF2A43"/>
    <w:rsid w:val="00EF64E5"/>
    <w:rsid w:val="00F0077F"/>
    <w:rsid w:val="00F030AC"/>
    <w:rsid w:val="00F03F29"/>
    <w:rsid w:val="00F106FC"/>
    <w:rsid w:val="00F111DC"/>
    <w:rsid w:val="00F115BF"/>
    <w:rsid w:val="00F127C9"/>
    <w:rsid w:val="00F12D5D"/>
    <w:rsid w:val="00F14288"/>
    <w:rsid w:val="00F14AFB"/>
    <w:rsid w:val="00F1689E"/>
    <w:rsid w:val="00F16A97"/>
    <w:rsid w:val="00F2197C"/>
    <w:rsid w:val="00F21D89"/>
    <w:rsid w:val="00F22317"/>
    <w:rsid w:val="00F22D75"/>
    <w:rsid w:val="00F237F0"/>
    <w:rsid w:val="00F24FFA"/>
    <w:rsid w:val="00F2589E"/>
    <w:rsid w:val="00F26F79"/>
    <w:rsid w:val="00F27C32"/>
    <w:rsid w:val="00F27FE3"/>
    <w:rsid w:val="00F306A2"/>
    <w:rsid w:val="00F30EBC"/>
    <w:rsid w:val="00F31AC7"/>
    <w:rsid w:val="00F32234"/>
    <w:rsid w:val="00F32B48"/>
    <w:rsid w:val="00F32DB9"/>
    <w:rsid w:val="00F3568E"/>
    <w:rsid w:val="00F3763F"/>
    <w:rsid w:val="00F37B02"/>
    <w:rsid w:val="00F37E05"/>
    <w:rsid w:val="00F414B0"/>
    <w:rsid w:val="00F41C40"/>
    <w:rsid w:val="00F449E6"/>
    <w:rsid w:val="00F45590"/>
    <w:rsid w:val="00F461DE"/>
    <w:rsid w:val="00F4639F"/>
    <w:rsid w:val="00F46D08"/>
    <w:rsid w:val="00F5049B"/>
    <w:rsid w:val="00F5317C"/>
    <w:rsid w:val="00F53E76"/>
    <w:rsid w:val="00F54A2E"/>
    <w:rsid w:val="00F56698"/>
    <w:rsid w:val="00F617E0"/>
    <w:rsid w:val="00F61BF2"/>
    <w:rsid w:val="00F6293E"/>
    <w:rsid w:val="00F6303E"/>
    <w:rsid w:val="00F648E5"/>
    <w:rsid w:val="00F65EC4"/>
    <w:rsid w:val="00F66003"/>
    <w:rsid w:val="00F66054"/>
    <w:rsid w:val="00F6659F"/>
    <w:rsid w:val="00F665F3"/>
    <w:rsid w:val="00F70041"/>
    <w:rsid w:val="00F70DB3"/>
    <w:rsid w:val="00F729F8"/>
    <w:rsid w:val="00F72AD8"/>
    <w:rsid w:val="00F72EB5"/>
    <w:rsid w:val="00F750CB"/>
    <w:rsid w:val="00F77C38"/>
    <w:rsid w:val="00F8001B"/>
    <w:rsid w:val="00F802D9"/>
    <w:rsid w:val="00F80B7E"/>
    <w:rsid w:val="00F822CE"/>
    <w:rsid w:val="00F82CFC"/>
    <w:rsid w:val="00F85514"/>
    <w:rsid w:val="00F86162"/>
    <w:rsid w:val="00F863C1"/>
    <w:rsid w:val="00F873BA"/>
    <w:rsid w:val="00F91A58"/>
    <w:rsid w:val="00F93170"/>
    <w:rsid w:val="00F9388C"/>
    <w:rsid w:val="00F9438E"/>
    <w:rsid w:val="00F96DED"/>
    <w:rsid w:val="00F975FB"/>
    <w:rsid w:val="00F97A6E"/>
    <w:rsid w:val="00FA1867"/>
    <w:rsid w:val="00FA219F"/>
    <w:rsid w:val="00FA35B4"/>
    <w:rsid w:val="00FA47DC"/>
    <w:rsid w:val="00FA7BC1"/>
    <w:rsid w:val="00FB02B0"/>
    <w:rsid w:val="00FB201B"/>
    <w:rsid w:val="00FB2D8C"/>
    <w:rsid w:val="00FB3994"/>
    <w:rsid w:val="00FB3A78"/>
    <w:rsid w:val="00FB405F"/>
    <w:rsid w:val="00FB408D"/>
    <w:rsid w:val="00FB4CD2"/>
    <w:rsid w:val="00FB622E"/>
    <w:rsid w:val="00FC10DD"/>
    <w:rsid w:val="00FC1DED"/>
    <w:rsid w:val="00FC2975"/>
    <w:rsid w:val="00FC43FE"/>
    <w:rsid w:val="00FC4C52"/>
    <w:rsid w:val="00FC6D70"/>
    <w:rsid w:val="00FC6DCF"/>
    <w:rsid w:val="00FD0778"/>
    <w:rsid w:val="00FD2B5B"/>
    <w:rsid w:val="00FD3B9E"/>
    <w:rsid w:val="00FD465C"/>
    <w:rsid w:val="00FD6CEC"/>
    <w:rsid w:val="00FE0196"/>
    <w:rsid w:val="00FE48C5"/>
    <w:rsid w:val="00FE7520"/>
    <w:rsid w:val="00FE77E7"/>
    <w:rsid w:val="00FF1D1C"/>
    <w:rsid w:val="00FF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DEAB20"/>
  <w15:docId w15:val="{4817A9F5-E44F-4AC6-8AE9-11A4E42D2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54267"/>
    <w:rPr>
      <w:lang w:eastAsia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F2B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itucija">
    <w:name w:val="Institucija"/>
    <w:basedOn w:val="Normal"/>
    <w:pPr>
      <w:jc w:val="center"/>
    </w:pPr>
    <w:rPr>
      <w:caps/>
    </w:rPr>
  </w:style>
  <w:style w:type="paragraph" w:customStyle="1" w:styleId="Teissaktoris">
    <w:name w:val="Teisës akto rûðis"/>
    <w:basedOn w:val="Normal"/>
    <w:pPr>
      <w:jc w:val="center"/>
    </w:pPr>
    <w:rPr>
      <w:b/>
      <w:caps/>
    </w:rPr>
  </w:style>
  <w:style w:type="paragraph" w:customStyle="1" w:styleId="Antrat">
    <w:name w:val="Antraðtë"/>
    <w:basedOn w:val="Normal"/>
    <w:next w:val="Normal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Pareigos">
    <w:name w:val="Pareigos"/>
    <w:basedOn w:val="Normal"/>
    <w:next w:val="Normal"/>
    <w:pPr>
      <w:tabs>
        <w:tab w:val="right" w:pos="9639"/>
      </w:tabs>
    </w:p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character" w:customStyle="1" w:styleId="Typewriter">
    <w:name w:val="Typewriter"/>
    <w:rPr>
      <w:rFonts w:ascii="Courier New" w:hAnsi="Courier New"/>
      <w:sz w:val="20"/>
    </w:rPr>
  </w:style>
  <w:style w:type="paragraph" w:styleId="BodyTextIndent">
    <w:name w:val="Body Text Indent"/>
    <w:basedOn w:val="Normal"/>
    <w:pPr>
      <w:ind w:firstLine="720"/>
      <w:jc w:val="both"/>
    </w:pPr>
    <w:rPr>
      <w:sz w:val="24"/>
    </w:rPr>
  </w:style>
  <w:style w:type="paragraph" w:styleId="BodyText">
    <w:name w:val="Body Text"/>
    <w:basedOn w:val="Normal"/>
    <w:pPr>
      <w:widowControl w:val="0"/>
      <w:jc w:val="both"/>
    </w:pPr>
    <w:rPr>
      <w:rFonts w:ascii="TimesLT" w:hAnsi="TimesLT"/>
      <w:sz w:val="24"/>
    </w:rPr>
  </w:style>
  <w:style w:type="paragraph" w:customStyle="1" w:styleId="Blockquote">
    <w:name w:val="Blockquote"/>
    <w:basedOn w:val="Normal"/>
    <w:pPr>
      <w:widowControl w:val="0"/>
      <w:spacing w:before="100" w:after="100"/>
      <w:ind w:left="360" w:right="360"/>
    </w:pPr>
    <w:rPr>
      <w:snapToGrid w:val="0"/>
      <w:sz w:val="24"/>
    </w:rPr>
  </w:style>
  <w:style w:type="character" w:styleId="Hyperlink">
    <w:name w:val="Hyperlink"/>
    <w:rPr>
      <w:color w:val="008080"/>
      <w:u w:val="single"/>
    </w:rPr>
  </w:style>
  <w:style w:type="paragraph" w:styleId="BodyTextIndent2">
    <w:name w:val="Body Text Indent 2"/>
    <w:basedOn w:val="Normal"/>
    <w:pPr>
      <w:ind w:firstLine="720"/>
    </w:pPr>
    <w:rPr>
      <w:sz w:val="24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typewriter0">
    <w:name w:val="typewriter"/>
    <w:basedOn w:val="DefaultParagraphFont"/>
  </w:style>
  <w:style w:type="character" w:styleId="CommentReference">
    <w:name w:val="annotation reference"/>
    <w:uiPriority w:val="99"/>
    <w:qFormat/>
    <w:rsid w:val="00AD2E69"/>
    <w:rPr>
      <w:sz w:val="16"/>
      <w:szCs w:val="16"/>
    </w:rPr>
  </w:style>
  <w:style w:type="paragraph" w:styleId="CommentText">
    <w:name w:val="annotation text"/>
    <w:basedOn w:val="Normal"/>
    <w:link w:val="CommentTextChar"/>
    <w:rsid w:val="00AD2E69"/>
  </w:style>
  <w:style w:type="character" w:customStyle="1" w:styleId="CommentTextChar">
    <w:name w:val="Comment Text Char"/>
    <w:link w:val="CommentText"/>
    <w:rsid w:val="00AD2E69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AD2E69"/>
    <w:rPr>
      <w:b/>
      <w:bCs/>
    </w:rPr>
  </w:style>
  <w:style w:type="character" w:customStyle="1" w:styleId="CommentSubjectChar">
    <w:name w:val="Comment Subject Char"/>
    <w:link w:val="CommentSubject"/>
    <w:rsid w:val="00AD2E69"/>
    <w:rPr>
      <w:b/>
      <w:bCs/>
      <w:lang w:eastAsia="en-US"/>
    </w:rPr>
  </w:style>
  <w:style w:type="paragraph" w:styleId="BalloonText">
    <w:name w:val="Balloon Text"/>
    <w:basedOn w:val="Normal"/>
    <w:link w:val="BalloonTextChar"/>
    <w:rsid w:val="00AD2E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D2E69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AD2E69"/>
    <w:pPr>
      <w:ind w:left="1296"/>
    </w:pPr>
  </w:style>
  <w:style w:type="character" w:customStyle="1" w:styleId="quatationtext">
    <w:name w:val="quatation_text"/>
    <w:rsid w:val="005456CD"/>
    <w:rPr>
      <w:rFonts w:ascii="Arial" w:hAnsi="Arial" w:cs="Arial" w:hint="default"/>
      <w:b/>
      <w:bCs/>
      <w:vanish w:val="0"/>
      <w:webHidden w:val="0"/>
      <w:color w:val="4A473C"/>
      <w:sz w:val="17"/>
      <w:szCs w:val="17"/>
      <w:specVanish w:val="0"/>
    </w:rPr>
  </w:style>
  <w:style w:type="paragraph" w:customStyle="1" w:styleId="tajtip">
    <w:name w:val="tajtip"/>
    <w:basedOn w:val="Normal"/>
    <w:rsid w:val="005456CD"/>
    <w:pPr>
      <w:spacing w:before="100" w:beforeAutospacing="1" w:after="100" w:afterAutospacing="1"/>
    </w:pPr>
    <w:rPr>
      <w:sz w:val="24"/>
      <w:szCs w:val="24"/>
      <w:lang w:eastAsia="lt-LT"/>
    </w:rPr>
  </w:style>
  <w:style w:type="character" w:styleId="PlaceholderText">
    <w:name w:val="Placeholder Text"/>
    <w:basedOn w:val="DefaultParagraphFont"/>
    <w:uiPriority w:val="99"/>
    <w:semiHidden/>
    <w:rsid w:val="0027224D"/>
    <w:rPr>
      <w:color w:val="808080"/>
    </w:rPr>
  </w:style>
  <w:style w:type="table" w:styleId="TableGrid">
    <w:name w:val="Table Grid"/>
    <w:basedOn w:val="TableNormal"/>
    <w:uiPriority w:val="59"/>
    <w:rsid w:val="0027224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traste">
    <w:name w:val="Antraste"/>
    <w:basedOn w:val="Normal"/>
    <w:link w:val="AntrasteChar"/>
    <w:qFormat/>
    <w:rsid w:val="00C43305"/>
    <w:pPr>
      <w:tabs>
        <w:tab w:val="left" w:pos="6804"/>
      </w:tabs>
      <w:jc w:val="center"/>
    </w:pPr>
    <w:rPr>
      <w:b/>
      <w:caps/>
      <w:sz w:val="24"/>
      <w:szCs w:val="24"/>
      <w:lang w:eastAsia="lt-LT"/>
    </w:rPr>
  </w:style>
  <w:style w:type="character" w:customStyle="1" w:styleId="AntrasteChar">
    <w:name w:val="Antraste Char"/>
    <w:basedOn w:val="DefaultParagraphFont"/>
    <w:link w:val="Antraste"/>
    <w:rsid w:val="00C43305"/>
    <w:rPr>
      <w:b/>
      <w:caps/>
      <w:sz w:val="24"/>
      <w:szCs w:val="24"/>
    </w:rPr>
  </w:style>
  <w:style w:type="character" w:styleId="Emphasis">
    <w:name w:val="Emphasis"/>
    <w:basedOn w:val="DefaultParagraphFont"/>
    <w:qFormat/>
    <w:rsid w:val="00016F71"/>
    <w:rPr>
      <w:rFonts w:ascii="Times New Roman" w:hAnsi="Times New Roman"/>
      <w:i w:val="0"/>
      <w:iCs/>
      <w:sz w:val="24"/>
    </w:rPr>
  </w:style>
  <w:style w:type="paragraph" w:styleId="HTMLPreformatted">
    <w:name w:val="HTML Preformatted"/>
    <w:basedOn w:val="Normal"/>
    <w:link w:val="HTMLPreformattedChar"/>
    <w:semiHidden/>
    <w:unhideWhenUsed/>
    <w:rsid w:val="0085683E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5683E"/>
    <w:rPr>
      <w:rFonts w:ascii="Consolas" w:hAnsi="Consolas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263D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semiHidden/>
    <w:rsid w:val="004F2BE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0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2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83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28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80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6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4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7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3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86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footer" Target="footer1.xml"/>
  <Relationship Id="rId11" Type="http://schemas.openxmlformats.org/officeDocument/2006/relationships/fontTable" Target="fontTable.xml"/>
  <Relationship Id="rId12" Type="http://schemas.openxmlformats.org/officeDocument/2006/relationships/glossaryDocument" Target="glossary/document.xml"/>
  <Relationship Id="rId13" Type="http://schemas.openxmlformats.org/officeDocument/2006/relationships/theme" Target="theme/theme1.xml"/>
  <Relationship Id="rId2" Type="http://schemas.openxmlformats.org/officeDocument/2006/relationships/numbering" Target="numbering.xml"/>
  <Relationship Id="rId3" Type="http://schemas.openxmlformats.org/officeDocument/2006/relationships/styles" Target="style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otnotes" Target="footnotes.xml"/>
  <Relationship Id="rId7" Type="http://schemas.openxmlformats.org/officeDocument/2006/relationships/endnotes" Target="endnotes.xml"/>
  <Relationship Id="rId8" Type="http://schemas.openxmlformats.org/officeDocument/2006/relationships/header" Target="header1.xml"/>
  <Relationship Id="rId9" Type="http://schemas.openxmlformats.org/officeDocument/2006/relationships/header" Target="header2.xml"/>
</Relationships>

</file>

<file path=word/_rels/settings.xml.rels><?xml version="1.0" encoding="UTF-8"?>

<Relationships xmlns="http://schemas.openxmlformats.org/package/2006/relationships">
  <Relationship Id="rId1" Type="http://schemas.openxmlformats.org/officeDocument/2006/relationships/attachedTemplate" TargetMode="External" Target="file:///D:/Program%20Files/Microsoft%20Office/Templates/JURID.DOT"/>
</Relationships>

</file>

<file path=word/glossary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settings" Target="settings.xml"/>
  <Relationship Id="rId3" Type="http://schemas.openxmlformats.org/officeDocument/2006/relationships/webSettings" Target="webSettings.xml"/>
  <Relationship Id="rId4" Type="http://schemas.openxmlformats.org/officeDocument/2006/relationships/fontTable" Target="fontTable.xml"/>
</Relationships>
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334C33CD9224A50817F2FE7766382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D7979A-A92D-4B69-A88A-28F4A0D2CE7E}"/>
      </w:docPartPr>
      <w:docPartBody>
        <w:p w:rsidR="007A115D" w:rsidRDefault="00D0112A" w:rsidP="00D0112A">
          <w:pPr>
            <w:pStyle w:val="E334C33CD9224A50817F2FE776638227"/>
          </w:pPr>
          <w:r w:rsidRPr="00744CFA">
            <w:rPr>
              <w:rStyle w:val="PlaceholderText"/>
            </w:rPr>
            <w:t>Click here to enter text.</w:t>
          </w:r>
        </w:p>
      </w:docPartBody>
    </w:docPart>
    <w:docPart>
      <w:docPartPr>
        <w:name w:val="331BF6E6EABC4EAFBDA953648418E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7CD2E-0497-4E09-929E-05910C860C6F}"/>
      </w:docPartPr>
      <w:docPartBody>
        <w:p w:rsidR="007A115D" w:rsidRDefault="00D0112A" w:rsidP="00D0112A">
          <w:pPr>
            <w:pStyle w:val="331BF6E6EABC4EAFBDA953648418E9F5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4CAFC638EACD4D318FD169DC8F0F42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0839E-879D-44E2-93D2-417259ACE76C}"/>
      </w:docPartPr>
      <w:docPartBody>
        <w:p w:rsidR="007A115D" w:rsidRDefault="00D0112A" w:rsidP="00D0112A">
          <w:pPr>
            <w:pStyle w:val="4CAFC638EACD4D318FD169DC8F0F4233"/>
          </w:pPr>
          <w:r w:rsidRPr="009F7B08"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TimesLT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1296"/>
  <w:hyphenationZone w:val="396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06A9"/>
    <w:rsid w:val="00000770"/>
    <w:rsid w:val="00005FC7"/>
    <w:rsid w:val="000472E3"/>
    <w:rsid w:val="000A7BDE"/>
    <w:rsid w:val="000B147E"/>
    <w:rsid w:val="00110AD4"/>
    <w:rsid w:val="001163A3"/>
    <w:rsid w:val="001242CD"/>
    <w:rsid w:val="00134DE5"/>
    <w:rsid w:val="0015162F"/>
    <w:rsid w:val="00155487"/>
    <w:rsid w:val="0016233E"/>
    <w:rsid w:val="00176BCA"/>
    <w:rsid w:val="00185A21"/>
    <w:rsid w:val="001A45FA"/>
    <w:rsid w:val="001B2937"/>
    <w:rsid w:val="001D7DDB"/>
    <w:rsid w:val="002042AD"/>
    <w:rsid w:val="00214D82"/>
    <w:rsid w:val="00220891"/>
    <w:rsid w:val="00226A41"/>
    <w:rsid w:val="00235ACC"/>
    <w:rsid w:val="002409B0"/>
    <w:rsid w:val="00241567"/>
    <w:rsid w:val="0024407C"/>
    <w:rsid w:val="0024686F"/>
    <w:rsid w:val="0026177C"/>
    <w:rsid w:val="00283506"/>
    <w:rsid w:val="002D557B"/>
    <w:rsid w:val="002E027A"/>
    <w:rsid w:val="0030029C"/>
    <w:rsid w:val="003167F6"/>
    <w:rsid w:val="00395196"/>
    <w:rsid w:val="003A0DF0"/>
    <w:rsid w:val="003D2F24"/>
    <w:rsid w:val="003D313B"/>
    <w:rsid w:val="003F58B2"/>
    <w:rsid w:val="00400BED"/>
    <w:rsid w:val="00404C54"/>
    <w:rsid w:val="00413088"/>
    <w:rsid w:val="004C7381"/>
    <w:rsid w:val="004F5826"/>
    <w:rsid w:val="00514ADE"/>
    <w:rsid w:val="00515B40"/>
    <w:rsid w:val="0051734C"/>
    <w:rsid w:val="005406A9"/>
    <w:rsid w:val="005444E3"/>
    <w:rsid w:val="005460F8"/>
    <w:rsid w:val="00557257"/>
    <w:rsid w:val="00561406"/>
    <w:rsid w:val="0056145C"/>
    <w:rsid w:val="00565C56"/>
    <w:rsid w:val="005A7680"/>
    <w:rsid w:val="005E1912"/>
    <w:rsid w:val="00605771"/>
    <w:rsid w:val="0064108A"/>
    <w:rsid w:val="00682AC4"/>
    <w:rsid w:val="006872B0"/>
    <w:rsid w:val="00690A4F"/>
    <w:rsid w:val="00694D06"/>
    <w:rsid w:val="006965BA"/>
    <w:rsid w:val="006A3964"/>
    <w:rsid w:val="006B114A"/>
    <w:rsid w:val="006C1C4F"/>
    <w:rsid w:val="006C3EB0"/>
    <w:rsid w:val="006D1C1B"/>
    <w:rsid w:val="006D263D"/>
    <w:rsid w:val="00755D93"/>
    <w:rsid w:val="007A0155"/>
    <w:rsid w:val="007A115D"/>
    <w:rsid w:val="007C7E5E"/>
    <w:rsid w:val="007D7597"/>
    <w:rsid w:val="007F3AEE"/>
    <w:rsid w:val="00803460"/>
    <w:rsid w:val="00804E0A"/>
    <w:rsid w:val="008264BD"/>
    <w:rsid w:val="00835BCE"/>
    <w:rsid w:val="008366B6"/>
    <w:rsid w:val="00844CA9"/>
    <w:rsid w:val="00846BB6"/>
    <w:rsid w:val="00852579"/>
    <w:rsid w:val="00867E9B"/>
    <w:rsid w:val="00887FBC"/>
    <w:rsid w:val="00892D17"/>
    <w:rsid w:val="008A5D67"/>
    <w:rsid w:val="008B17E1"/>
    <w:rsid w:val="008D2C0A"/>
    <w:rsid w:val="008E7F55"/>
    <w:rsid w:val="009254F3"/>
    <w:rsid w:val="00930D90"/>
    <w:rsid w:val="0093308B"/>
    <w:rsid w:val="009360FF"/>
    <w:rsid w:val="009635C4"/>
    <w:rsid w:val="00974A68"/>
    <w:rsid w:val="009851A0"/>
    <w:rsid w:val="009A2737"/>
    <w:rsid w:val="009A4346"/>
    <w:rsid w:val="009A703A"/>
    <w:rsid w:val="009B070C"/>
    <w:rsid w:val="009C3BE3"/>
    <w:rsid w:val="009D0F04"/>
    <w:rsid w:val="009D1AD7"/>
    <w:rsid w:val="00A31CA6"/>
    <w:rsid w:val="00A41504"/>
    <w:rsid w:val="00A51A6D"/>
    <w:rsid w:val="00A748A3"/>
    <w:rsid w:val="00A7656D"/>
    <w:rsid w:val="00AA7008"/>
    <w:rsid w:val="00AC5FFB"/>
    <w:rsid w:val="00AD6A23"/>
    <w:rsid w:val="00AE0BE0"/>
    <w:rsid w:val="00B03D1A"/>
    <w:rsid w:val="00B32410"/>
    <w:rsid w:val="00B606BC"/>
    <w:rsid w:val="00B81A9D"/>
    <w:rsid w:val="00BA5DF8"/>
    <w:rsid w:val="00BB4E85"/>
    <w:rsid w:val="00BB6BDA"/>
    <w:rsid w:val="00C16DF2"/>
    <w:rsid w:val="00C31DE9"/>
    <w:rsid w:val="00C33DF1"/>
    <w:rsid w:val="00C4148B"/>
    <w:rsid w:val="00C46859"/>
    <w:rsid w:val="00C474AC"/>
    <w:rsid w:val="00C5057E"/>
    <w:rsid w:val="00CB532C"/>
    <w:rsid w:val="00CD1FA3"/>
    <w:rsid w:val="00CE0718"/>
    <w:rsid w:val="00D0064D"/>
    <w:rsid w:val="00D0112A"/>
    <w:rsid w:val="00D03244"/>
    <w:rsid w:val="00D1638E"/>
    <w:rsid w:val="00D42784"/>
    <w:rsid w:val="00D45A77"/>
    <w:rsid w:val="00D56E5C"/>
    <w:rsid w:val="00D61C31"/>
    <w:rsid w:val="00D71BAA"/>
    <w:rsid w:val="00D802F3"/>
    <w:rsid w:val="00D92743"/>
    <w:rsid w:val="00DA062E"/>
    <w:rsid w:val="00DA0DBD"/>
    <w:rsid w:val="00DA7F18"/>
    <w:rsid w:val="00DB505C"/>
    <w:rsid w:val="00E27EEF"/>
    <w:rsid w:val="00E335FB"/>
    <w:rsid w:val="00E33D9D"/>
    <w:rsid w:val="00E3676C"/>
    <w:rsid w:val="00E37548"/>
    <w:rsid w:val="00E4008B"/>
    <w:rsid w:val="00E4310A"/>
    <w:rsid w:val="00E43E40"/>
    <w:rsid w:val="00E55316"/>
    <w:rsid w:val="00E65851"/>
    <w:rsid w:val="00E73C31"/>
    <w:rsid w:val="00E77EA2"/>
    <w:rsid w:val="00EB03AC"/>
    <w:rsid w:val="00EC36F8"/>
    <w:rsid w:val="00EC501C"/>
    <w:rsid w:val="00EC5132"/>
    <w:rsid w:val="00F020EC"/>
    <w:rsid w:val="00F034E8"/>
    <w:rsid w:val="00F11FF2"/>
    <w:rsid w:val="00F138CF"/>
    <w:rsid w:val="00F2589E"/>
    <w:rsid w:val="00F3048D"/>
    <w:rsid w:val="00F326E5"/>
    <w:rsid w:val="00F72265"/>
    <w:rsid w:val="00FA08D1"/>
    <w:rsid w:val="00FA5E1D"/>
    <w:rsid w:val="00FB45D4"/>
    <w:rsid w:val="00FB59C3"/>
    <w:rsid w:val="00FC7C5A"/>
    <w:rsid w:val="00FD7A1A"/>
    <w:rsid w:val="00FF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lt-LT" w:eastAsia="lt-L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45FA"/>
  </w:style>
  <w:style w:type="paragraph" w:customStyle="1" w:styleId="E334C33CD9224A50817F2FE776638227">
    <w:name w:val="E334C33CD9224A50817F2FE776638227"/>
    <w:rsid w:val="00D0112A"/>
    <w:pPr>
      <w:spacing w:after="200" w:line="276" w:lineRule="auto"/>
    </w:pPr>
  </w:style>
  <w:style w:type="paragraph" w:customStyle="1" w:styleId="331BF6E6EABC4EAFBDA953648418E9F5">
    <w:name w:val="331BF6E6EABC4EAFBDA953648418E9F5"/>
    <w:rsid w:val="00D0112A"/>
    <w:pPr>
      <w:spacing w:after="200" w:line="276" w:lineRule="auto"/>
    </w:pPr>
  </w:style>
  <w:style w:type="paragraph" w:customStyle="1" w:styleId="4CAFC638EACD4D318FD169DC8F0F4233">
    <w:name w:val="4CAFC638EACD4D318FD169DC8F0F4233"/>
    <w:rsid w:val="00D0112A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E20685-C91B-4C4F-A32B-52D36C816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JURID.DOT</Template>
  <TotalTime>2</TotalTime>
  <Pages>1</Pages>
  <Words>563</Words>
  <Characters>322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LR Seimas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2024-11-27T09:57:00Z</dcterms:created>
  <dc:creator>DULEVIČIŪTĖ-AKIMOVIENĖ, Akvilė</dc:creator>
  <lastModifiedBy>Eglė Izokaitytė</lastModifiedBy>
  <lastPrinted>2020-03-30T14:59:00Z</lastPrinted>
  <dcterms:modified xsi:type="dcterms:W3CDTF">2024-11-27T09:58:00Z</dcterms:modified>
  <revision>4</revision>
</coreProperties>
</file>